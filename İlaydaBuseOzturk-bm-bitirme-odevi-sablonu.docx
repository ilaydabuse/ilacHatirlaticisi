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75BC7B" w14:textId="7387EB27" w:rsidR="006128A4" w:rsidRDefault="00215589" w:rsidP="003701E5">
      <w:pPr>
        <w:pStyle w:val="TezMetni10aralkl"/>
        <w:rPr>
          <w:b/>
          <w:bCs/>
          <w:sz w:val="28"/>
          <w:lang w:val="tr-TR"/>
        </w:rPr>
      </w:pPr>
      <w:r w:rsidRPr="00EF0D13">
        <w:rPr>
          <w:b/>
          <w:bCs/>
          <w:sz w:val="28"/>
          <w:lang w:val="tr-TR" w:eastAsia="tr-TR"/>
        </w:rPr>
        <mc:AlternateContent>
          <mc:Choice Requires="wps">
            <w:drawing>
              <wp:anchor distT="45720" distB="45720" distL="114300" distR="114300" simplePos="0" relativeHeight="251663360" behindDoc="0" locked="0" layoutInCell="0" allowOverlap="0" wp14:anchorId="59E565B6" wp14:editId="0C0BFDDA">
                <wp:simplePos x="0" y="0"/>
                <wp:positionH relativeFrom="column">
                  <wp:posOffset>611505</wp:posOffset>
                </wp:positionH>
                <wp:positionV relativeFrom="page">
                  <wp:posOffset>1059180</wp:posOffset>
                </wp:positionV>
                <wp:extent cx="4067175" cy="1386840"/>
                <wp:effectExtent l="0" t="0" r="9525" b="3810"/>
                <wp:wrapSquare wrapText="bothSides"/>
                <wp:docPr id="1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7175" cy="1386840"/>
                        </a:xfrm>
                        <a:prstGeom prst="rect">
                          <a:avLst/>
                        </a:prstGeom>
                        <a:solidFill>
                          <a:srgbClr val="FFFFFF"/>
                        </a:solidFill>
                        <a:ln w="9525">
                          <a:noFill/>
                          <a:miter lim="800000"/>
                          <a:headEnd/>
                          <a:tailEnd/>
                        </a:ln>
                      </wps:spPr>
                      <wps:txbx>
                        <w:txbxContent>
                          <w:p w14:paraId="4908210C" w14:textId="77777777" w:rsidR="00486F5B" w:rsidRPr="00215589" w:rsidRDefault="00486F5B" w:rsidP="006128A4">
                            <w:pPr>
                              <w:pStyle w:val="TezMetni10aralkl"/>
                              <w:jc w:val="center"/>
                              <w:rPr>
                                <w:b/>
                                <w:bCs/>
                                <w:sz w:val="28"/>
                                <w:szCs w:val="28"/>
                                <w:lang w:val="tr-TR"/>
                              </w:rPr>
                            </w:pPr>
                            <w:r w:rsidRPr="00215589">
                              <w:rPr>
                                <w:b/>
                                <w:bCs/>
                                <w:sz w:val="28"/>
                                <w:szCs w:val="28"/>
                                <w:lang w:val="tr-TR"/>
                              </w:rPr>
                              <w:t>T.C.</w:t>
                            </w:r>
                          </w:p>
                          <w:p w14:paraId="57E8A824" w14:textId="3EA7AADC" w:rsidR="00486F5B" w:rsidRPr="00215589" w:rsidRDefault="00604285" w:rsidP="006128A4">
                            <w:pPr>
                              <w:pStyle w:val="TezMetni10aralkl"/>
                              <w:jc w:val="center"/>
                              <w:rPr>
                                <w:b/>
                                <w:bCs/>
                                <w:sz w:val="28"/>
                                <w:szCs w:val="28"/>
                                <w:lang w:val="tr-TR"/>
                              </w:rPr>
                            </w:pPr>
                            <w:r w:rsidRPr="00215589">
                              <w:rPr>
                                <w:b/>
                                <w:bCs/>
                                <w:sz w:val="28"/>
                                <w:szCs w:val="28"/>
                                <w:lang w:val="tr-TR"/>
                              </w:rPr>
                              <w:t>NEVŞEHİR HACI BEKTAŞ VELİ ÜNİVERSİTESİ</w:t>
                            </w:r>
                          </w:p>
                          <w:p w14:paraId="138764AB" w14:textId="79D65689" w:rsidR="0083362F" w:rsidRDefault="0083362F" w:rsidP="0083362F">
                            <w:pPr>
                              <w:pStyle w:val="TezMetni10aralkl"/>
                              <w:jc w:val="center"/>
                              <w:rPr>
                                <w:b/>
                                <w:bCs/>
                                <w:sz w:val="28"/>
                                <w:szCs w:val="28"/>
                              </w:rPr>
                            </w:pPr>
                            <w:r w:rsidRPr="00215589">
                              <w:rPr>
                                <w:b/>
                                <w:bCs/>
                                <w:sz w:val="28"/>
                                <w:szCs w:val="28"/>
                              </w:rPr>
                              <w:t>MÜHENDİSLİK</w:t>
                            </w:r>
                            <w:r w:rsidR="00604285" w:rsidRPr="00215589">
                              <w:rPr>
                                <w:b/>
                                <w:bCs/>
                                <w:sz w:val="28"/>
                                <w:szCs w:val="28"/>
                              </w:rPr>
                              <w:t>-MİMARLIK</w:t>
                            </w:r>
                            <w:r w:rsidRPr="00215589">
                              <w:rPr>
                                <w:b/>
                                <w:bCs/>
                                <w:sz w:val="28"/>
                                <w:szCs w:val="28"/>
                              </w:rPr>
                              <w:t xml:space="preserve"> FAKÜLTESİ</w:t>
                            </w:r>
                          </w:p>
                          <w:p w14:paraId="2EC2BFAE" w14:textId="35400110" w:rsidR="005E76CB" w:rsidRDefault="005E76CB" w:rsidP="0083362F">
                            <w:pPr>
                              <w:pStyle w:val="TezMetni10aralkl"/>
                              <w:jc w:val="center"/>
                              <w:rPr>
                                <w:b/>
                                <w:bCs/>
                                <w:sz w:val="28"/>
                                <w:szCs w:val="28"/>
                              </w:rPr>
                            </w:pPr>
                            <w:r>
                              <w:rPr>
                                <w:b/>
                                <w:bCs/>
                                <w:sz w:val="28"/>
                                <w:szCs w:val="28"/>
                              </w:rPr>
                              <w:t>BİLGİSAYAR MÜHENDİSLİĞİ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E565B6" id="_x0000_t202" coordsize="21600,21600" o:spt="202" path="m,l,21600r21600,l21600,xe">
                <v:stroke joinstyle="miter"/>
                <v:path gradientshapeok="t" o:connecttype="rect"/>
              </v:shapetype>
              <v:shape id="Metin Kutusu 2" o:spid="_x0000_s1026" type="#_x0000_t202" style="position:absolute;left:0;text-align:left;margin-left:48.15pt;margin-top:83.4pt;width:320.25pt;height:109.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" o:allowincell="f" o:allowoverlap="f" stroked="f">
                <v:textbox>
                  <w:txbxContent>
                    <w:p w14:paraId="4908210C" w14:textId="77777777" w:rsidR="00486F5B" w:rsidRPr="00215589" w:rsidRDefault="00486F5B" w:rsidP="006128A4">
                      <w:pPr>
                        <w:pStyle w:val="TezMetni10aralkl"/>
                        <w:jc w:val="center"/>
                        <w:rPr>
                          <w:b/>
                          <w:bCs/>
                          <w:sz w:val="28"/>
                          <w:szCs w:val="28"/>
                          <w:lang w:val="tr-TR"/>
                        </w:rPr>
                      </w:pPr>
                      <w:r w:rsidRPr="00215589">
                        <w:rPr>
                          <w:b/>
                          <w:bCs/>
                          <w:sz w:val="28"/>
                          <w:szCs w:val="28"/>
                          <w:lang w:val="tr-TR"/>
                        </w:rPr>
                        <w:t>T.C.</w:t>
                      </w:r>
                    </w:p>
                    <w:p w14:paraId="57E8A824" w14:textId="3EA7AADC" w:rsidR="00486F5B" w:rsidRPr="00215589" w:rsidRDefault="00604285" w:rsidP="006128A4">
                      <w:pPr>
                        <w:pStyle w:val="TezMetni10aralkl"/>
                        <w:jc w:val="center"/>
                        <w:rPr>
                          <w:b/>
                          <w:bCs/>
                          <w:sz w:val="28"/>
                          <w:szCs w:val="28"/>
                          <w:lang w:val="tr-TR"/>
                        </w:rPr>
                      </w:pPr>
                      <w:r w:rsidRPr="00215589">
                        <w:rPr>
                          <w:b/>
                          <w:bCs/>
                          <w:sz w:val="28"/>
                          <w:szCs w:val="28"/>
                          <w:lang w:val="tr-TR"/>
                        </w:rPr>
                        <w:t>NEVŞEHİR HACI BEKTAŞ VELİ ÜNİVERSİTESİ</w:t>
                      </w:r>
                    </w:p>
                    <w:p w14:paraId="138764AB" w14:textId="79D65689" w:rsidR="0083362F" w:rsidRDefault="0083362F" w:rsidP="0083362F">
                      <w:pPr>
                        <w:pStyle w:val="TezMetni10aralkl"/>
                        <w:jc w:val="center"/>
                        <w:rPr>
                          <w:b/>
                          <w:bCs/>
                          <w:sz w:val="28"/>
                          <w:szCs w:val="28"/>
                        </w:rPr>
                      </w:pPr>
                      <w:r w:rsidRPr="00215589">
                        <w:rPr>
                          <w:b/>
                          <w:bCs/>
                          <w:sz w:val="28"/>
                          <w:szCs w:val="28"/>
                        </w:rPr>
                        <w:t>MÜHENDİSLİK</w:t>
                      </w:r>
                      <w:r w:rsidR="00604285" w:rsidRPr="00215589">
                        <w:rPr>
                          <w:b/>
                          <w:bCs/>
                          <w:sz w:val="28"/>
                          <w:szCs w:val="28"/>
                        </w:rPr>
                        <w:t>-MİMARLIK</w:t>
                      </w:r>
                      <w:r w:rsidRPr="00215589">
                        <w:rPr>
                          <w:b/>
                          <w:bCs/>
                          <w:sz w:val="28"/>
                          <w:szCs w:val="28"/>
                        </w:rPr>
                        <w:t xml:space="preserve"> FAKÜLTESİ</w:t>
                      </w:r>
                    </w:p>
                    <w:p w14:paraId="2EC2BFAE" w14:textId="35400110" w:rsidR="005E76CB" w:rsidRDefault="005E76CB" w:rsidP="0083362F">
                      <w:pPr>
                        <w:pStyle w:val="TezMetni10aralkl"/>
                        <w:jc w:val="center"/>
                        <w:rPr>
                          <w:b/>
                          <w:bCs/>
                          <w:sz w:val="28"/>
                          <w:szCs w:val="28"/>
                        </w:rPr>
                      </w:pPr>
                      <w:r>
                        <w:rPr>
                          <w:b/>
                          <w:bCs/>
                          <w:sz w:val="28"/>
                          <w:szCs w:val="28"/>
                        </w:rPr>
                        <w:t>BİLGİSAYAR MÜHENDİSLİĞİ</w:t>
                      </w:r>
                    </w:p>
                  </w:txbxContent>
                </v:textbox>
                <w10:wrap type="square" anchory="page"/>
              </v:shape>
            </w:pict>
          </mc:Fallback>
        </mc:AlternateContent>
      </w:r>
      <w:r w:rsidR="007020F4">
        <w:rPr>
          <w:b/>
          <w:bCs/>
          <w:sz w:val="28"/>
          <w:lang w:val="tr-TR" w:eastAsia="tr-TR"/>
        </w:rPr>
        <mc:AlternateContent>
          <mc:Choice Requires="wps">
            <w:drawing>
              <wp:anchor distT="0" distB="0" distL="114300" distR="114300" simplePos="0" relativeHeight="251665408" behindDoc="0" locked="0" layoutInCell="1" allowOverlap="0" wp14:anchorId="3BBB19C4" wp14:editId="5183B990">
                <wp:simplePos x="0" y="0"/>
                <wp:positionH relativeFrom="column">
                  <wp:posOffset>4525543</wp:posOffset>
                </wp:positionH>
                <wp:positionV relativeFrom="page">
                  <wp:posOffset>1002890</wp:posOffset>
                </wp:positionV>
                <wp:extent cx="946785" cy="926015"/>
                <wp:effectExtent l="0" t="0" r="5715" b="7620"/>
                <wp:wrapNone/>
                <wp:docPr id="16" name="Metin Kutusu 16"/>
                <wp:cNvGraphicFramePr/>
                <a:graphic xmlns:a="http://schemas.openxmlformats.org/drawingml/2006/main">
                  <a:graphicData uri="http://schemas.microsoft.com/office/word/2010/wordprocessingShape">
                    <wps:wsp>
                      <wps:cNvSpPr txBox="1"/>
                      <wps:spPr>
                        <a:xfrm>
                          <a:off x="0" y="0"/>
                          <a:ext cx="946785" cy="926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4296AF" w14:textId="40553BF1" w:rsidR="00486F5B" w:rsidRDefault="00215589" w:rsidP="00176124">
                            <w:r>
                              <w:rPr>
                                <w:noProof/>
                                <w:lang w:eastAsia="tr-TR"/>
                              </w:rPr>
                              <w:drawing>
                                <wp:inline distT="0" distB="0" distL="0" distR="0" wp14:anchorId="20E9614C" wp14:editId="02D9ED40">
                                  <wp:extent cx="757555" cy="717550"/>
                                  <wp:effectExtent l="0" t="0" r="4445" b="635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7555" cy="7175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B19C4" id="Metin Kutusu 16" o:spid="_x0000_s1027" type="#_x0000_t202" style="position:absolute;left:0;text-align:left;margin-left:356.35pt;margin-top:78.95pt;width:74.55pt;height:72.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" o:allowoverlap="f" fillcolor="white [3201]" stroked="f" strokeweight=".5pt">
                <v:textbox>
                  <w:txbxContent>
                    <w:p w14:paraId="7C4296AF" w14:textId="40553BF1" w:rsidR="00486F5B" w:rsidRDefault="00215589" w:rsidP="00176124">
                      <w:r>
                        <w:rPr>
                          <w:noProof/>
                          <w:lang w:eastAsia="tr-TR"/>
                        </w:rPr>
                        <w:drawing>
                          <wp:inline distT="0" distB="0" distL="0" distR="0" wp14:anchorId="20E9614C" wp14:editId="02D9ED40">
                            <wp:extent cx="757555" cy="717550"/>
                            <wp:effectExtent l="0" t="0" r="4445" b="635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7555" cy="717550"/>
                                    </a:xfrm>
                                    <a:prstGeom prst="rect">
                                      <a:avLst/>
                                    </a:prstGeom>
                                    <a:noFill/>
                                    <a:ln>
                                      <a:noFill/>
                                    </a:ln>
                                  </pic:spPr>
                                </pic:pic>
                              </a:graphicData>
                            </a:graphic>
                          </wp:inline>
                        </w:drawing>
                      </w:r>
                    </w:p>
                  </w:txbxContent>
                </v:textbox>
                <w10:wrap anchory="page"/>
              </v:shape>
            </w:pict>
          </mc:Fallback>
        </mc:AlternateContent>
      </w:r>
      <w:r w:rsidR="00D426D7">
        <w:rPr>
          <w:b/>
          <w:bCs/>
          <w:sz w:val="28"/>
          <w:lang w:val="tr-TR" w:eastAsia="tr-TR"/>
        </w:rPr>
        <mc:AlternateContent>
          <mc:Choice Requires="wps">
            <w:drawing>
              <wp:anchor distT="0" distB="0" distL="114300" distR="114300" simplePos="0" relativeHeight="251664384" behindDoc="0" locked="0" layoutInCell="1" allowOverlap="0" wp14:anchorId="6E0598D8" wp14:editId="4FDD41C3">
                <wp:simplePos x="0" y="0"/>
                <wp:positionH relativeFrom="column">
                  <wp:posOffset>-144780</wp:posOffset>
                </wp:positionH>
                <wp:positionV relativeFrom="page">
                  <wp:posOffset>1051560</wp:posOffset>
                </wp:positionV>
                <wp:extent cx="998220" cy="874395"/>
                <wp:effectExtent l="0" t="0" r="0" b="1905"/>
                <wp:wrapNone/>
                <wp:docPr id="7" name="Metin Kutusu 7"/>
                <wp:cNvGraphicFramePr/>
                <a:graphic xmlns:a="http://schemas.openxmlformats.org/drawingml/2006/main">
                  <a:graphicData uri="http://schemas.microsoft.com/office/word/2010/wordprocessingShape">
                    <wps:wsp>
                      <wps:cNvSpPr txBox="1"/>
                      <wps:spPr>
                        <a:xfrm>
                          <a:off x="0" y="0"/>
                          <a:ext cx="998220" cy="874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CF26B" w14:textId="0AE49684" w:rsidR="00486F5B" w:rsidRDefault="00215589" w:rsidP="006128A4">
                            <w:r>
                              <w:rPr>
                                <w:noProof/>
                                <w:lang w:eastAsia="tr-TR"/>
                              </w:rPr>
                              <w:drawing>
                                <wp:inline distT="0" distB="0" distL="0" distR="0" wp14:anchorId="7E6EF1A2" wp14:editId="0138D016">
                                  <wp:extent cx="784860" cy="776605"/>
                                  <wp:effectExtent l="0" t="0" r="0" b="444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4860" cy="7766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598D8" id="Metin Kutusu 7" o:spid="_x0000_s1028" type="#_x0000_t202" style="position:absolute;left:0;text-align:left;margin-left:-11.4pt;margin-top:82.8pt;width:78.6pt;height:6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" o:allowoverlap="f" fillcolor="white [3201]" stroked="f" strokeweight=".5pt">
                <v:textbox>
                  <w:txbxContent>
                    <w:p w14:paraId="6EFCF26B" w14:textId="0AE49684" w:rsidR="00486F5B" w:rsidRDefault="00215589" w:rsidP="006128A4">
                      <w:r>
                        <w:rPr>
                          <w:noProof/>
                          <w:lang w:eastAsia="tr-TR"/>
                        </w:rPr>
                        <w:drawing>
                          <wp:inline distT="0" distB="0" distL="0" distR="0" wp14:anchorId="7E6EF1A2" wp14:editId="0138D016">
                            <wp:extent cx="784860" cy="776605"/>
                            <wp:effectExtent l="0" t="0" r="0" b="444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4860" cy="776605"/>
                                    </a:xfrm>
                                    <a:prstGeom prst="rect">
                                      <a:avLst/>
                                    </a:prstGeom>
                                    <a:noFill/>
                                    <a:ln>
                                      <a:noFill/>
                                    </a:ln>
                                  </pic:spPr>
                                </pic:pic>
                              </a:graphicData>
                            </a:graphic>
                          </wp:inline>
                        </w:drawing>
                      </w:r>
                    </w:p>
                  </w:txbxContent>
                </v:textbox>
                <w10:wrap anchory="page"/>
              </v:shape>
            </w:pict>
          </mc:Fallback>
        </mc:AlternateContent>
      </w:r>
      <w:r w:rsidR="006128A4">
        <w:rPr>
          <w:b/>
          <w:bCs/>
          <w:sz w:val="28"/>
          <w:lang w:val="tr-TR"/>
        </w:rPr>
        <w:t xml:space="preserve">                      </w:t>
      </w:r>
    </w:p>
    <w:p w14:paraId="32CC7F65" w14:textId="3DEFD122" w:rsidR="006128A4" w:rsidRDefault="006128A4" w:rsidP="003701E5">
      <w:pPr>
        <w:pStyle w:val="TezMetni10aralkl"/>
        <w:rPr>
          <w:b/>
          <w:bCs/>
          <w:sz w:val="28"/>
          <w:lang w:val="tr-TR"/>
        </w:rPr>
      </w:pPr>
    </w:p>
    <w:p w14:paraId="6A400ED2" w14:textId="77777777" w:rsidR="006128A4" w:rsidRDefault="006128A4" w:rsidP="003701E5">
      <w:pPr>
        <w:pStyle w:val="TezMetni10aralkl"/>
        <w:rPr>
          <w:b/>
          <w:bCs/>
          <w:sz w:val="28"/>
          <w:lang w:val="tr-TR"/>
        </w:rPr>
      </w:pPr>
    </w:p>
    <w:p w14:paraId="368572EB" w14:textId="77777777" w:rsidR="006128A4" w:rsidRDefault="006128A4" w:rsidP="003701E5">
      <w:pPr>
        <w:pStyle w:val="TezMetni10aralkl"/>
        <w:rPr>
          <w:b/>
          <w:bCs/>
          <w:sz w:val="28"/>
          <w:lang w:val="tr-TR"/>
        </w:rPr>
      </w:pPr>
    </w:p>
    <w:p w14:paraId="3896790A" w14:textId="77777777" w:rsidR="006128A4" w:rsidRDefault="006128A4" w:rsidP="003701E5">
      <w:pPr>
        <w:pStyle w:val="TezMetni10aralkl"/>
        <w:rPr>
          <w:b/>
          <w:bCs/>
          <w:sz w:val="28"/>
          <w:lang w:val="tr-TR"/>
        </w:rPr>
      </w:pPr>
    </w:p>
    <w:p w14:paraId="7FAE3C09" w14:textId="77777777" w:rsidR="006128A4" w:rsidRDefault="006128A4" w:rsidP="003701E5">
      <w:pPr>
        <w:pStyle w:val="TezMetni10aralkl"/>
        <w:rPr>
          <w:lang w:val="tr-TR"/>
        </w:rPr>
      </w:pPr>
    </w:p>
    <w:p w14:paraId="5A422971" w14:textId="17AFA334" w:rsidR="006128A4" w:rsidRDefault="006128A4" w:rsidP="003701E5">
      <w:pPr>
        <w:spacing w:line="240" w:lineRule="auto"/>
        <w:ind w:right="-390"/>
      </w:pPr>
    </w:p>
    <w:p w14:paraId="373CBDC7" w14:textId="77777777" w:rsidR="006128A4" w:rsidRDefault="006128A4" w:rsidP="003701E5">
      <w:pPr>
        <w:pStyle w:val="TezMetni10aralkl"/>
        <w:rPr>
          <w:lang w:val="tr-TR"/>
        </w:rPr>
      </w:pPr>
    </w:p>
    <w:p w14:paraId="30493A16" w14:textId="77777777" w:rsidR="006128A4" w:rsidRDefault="006128A4" w:rsidP="003701E5">
      <w:pPr>
        <w:pStyle w:val="TezMetni10aralkl"/>
        <w:rPr>
          <w:lang w:val="tr-TR"/>
        </w:rPr>
      </w:pPr>
    </w:p>
    <w:p w14:paraId="044619B7" w14:textId="77777777" w:rsidR="006128A4" w:rsidRDefault="006128A4" w:rsidP="003701E5">
      <w:pPr>
        <w:pStyle w:val="TezMetni10aralkl"/>
        <w:rPr>
          <w:lang w:val="tr-TR"/>
        </w:rPr>
      </w:pPr>
    </w:p>
    <w:p w14:paraId="10552C0B" w14:textId="77777777" w:rsidR="006128A4" w:rsidRDefault="00DF3FE8" w:rsidP="003701E5">
      <w:pPr>
        <w:pStyle w:val="TezMetni10aralkl"/>
        <w:rPr>
          <w:lang w:val="tr-TR"/>
        </w:rPr>
      </w:pPr>
      <w:r w:rsidRPr="00F76A38">
        <w:rPr>
          <w:lang w:val="tr-TR" w:eastAsia="tr-TR"/>
        </w:rPr>
        <mc:AlternateContent>
          <mc:Choice Requires="wps">
            <w:drawing>
              <wp:anchor distT="45720" distB="45720" distL="114300" distR="114300" simplePos="0" relativeHeight="251653120" behindDoc="0" locked="0" layoutInCell="1" allowOverlap="0" wp14:anchorId="514330E8" wp14:editId="19B81098">
                <wp:simplePos x="0" y="0"/>
                <wp:positionH relativeFrom="margin">
                  <wp:posOffset>1729740</wp:posOffset>
                </wp:positionH>
                <wp:positionV relativeFrom="page">
                  <wp:posOffset>2981325</wp:posOffset>
                </wp:positionV>
                <wp:extent cx="1885950" cy="410210"/>
                <wp:effectExtent l="0" t="0" r="0" b="8890"/>
                <wp:wrapSquare wrapText="bothSides"/>
                <wp:docPr id="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410210"/>
                        </a:xfrm>
                        <a:prstGeom prst="rect">
                          <a:avLst/>
                        </a:prstGeom>
                        <a:solidFill>
                          <a:srgbClr val="FFFFFF"/>
                        </a:solidFill>
                        <a:ln w="9525">
                          <a:noFill/>
                          <a:miter lim="800000"/>
                          <a:headEnd/>
                          <a:tailEnd/>
                        </a:ln>
                      </wps:spPr>
                      <wps:txbx>
                        <w:txbxContent>
                          <w:p w14:paraId="2DAD9757" w14:textId="2BBE79F7" w:rsidR="00486F5B" w:rsidRPr="00894B2A" w:rsidRDefault="00EF4D3C" w:rsidP="00EF4D3C">
                            <w:pPr>
                              <w:jc w:val="center"/>
                              <w:rPr>
                                <w:b/>
                                <w:sz w:val="28"/>
                                <w:szCs w:val="28"/>
                              </w:rPr>
                            </w:pPr>
                            <w:r>
                              <w:rPr>
                                <w:b/>
                                <w:sz w:val="28"/>
                                <w:szCs w:val="28"/>
                              </w:rPr>
                              <w:t xml:space="preserve">BİTİRME </w:t>
                            </w:r>
                            <w:r w:rsidR="005E76CB">
                              <w:rPr>
                                <w:b/>
                                <w:sz w:val="28"/>
                                <w:szCs w:val="28"/>
                              </w:rPr>
                              <w:t>ÖDEVİ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330E8" id="_x0000_s1029" type="#_x0000_t202" style="position:absolute;left:0;text-align:left;margin-left:136.2pt;margin-top:234.75pt;width:148.5pt;height:32.3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" o:allowoverlap="f" stroked="f">
                <v:textbox>
                  <w:txbxContent>
                    <w:p w14:paraId="2DAD9757" w14:textId="2BBE79F7" w:rsidR="00486F5B" w:rsidRPr="00894B2A" w:rsidRDefault="00EF4D3C" w:rsidP="00EF4D3C">
                      <w:pPr>
                        <w:jc w:val="center"/>
                        <w:rPr>
                          <w:b/>
                          <w:sz w:val="28"/>
                          <w:szCs w:val="28"/>
                        </w:rPr>
                      </w:pPr>
                      <w:r>
                        <w:rPr>
                          <w:b/>
                          <w:sz w:val="28"/>
                          <w:szCs w:val="28"/>
                        </w:rPr>
                        <w:t xml:space="preserve">BİTİRME </w:t>
                      </w:r>
                      <w:r w:rsidR="005E76CB">
                        <w:rPr>
                          <w:b/>
                          <w:sz w:val="28"/>
                          <w:szCs w:val="28"/>
                        </w:rPr>
                        <w:t>ÖDEVİ</w:t>
                      </w:r>
                    </w:p>
                  </w:txbxContent>
                </v:textbox>
                <w10:wrap type="square" anchorx="margin" anchory="page"/>
              </v:shape>
            </w:pict>
          </mc:Fallback>
        </mc:AlternateContent>
      </w:r>
    </w:p>
    <w:p w14:paraId="2E875C11" w14:textId="77777777" w:rsidR="006128A4" w:rsidRDefault="00F043C3" w:rsidP="003701E5">
      <w:pPr>
        <w:pStyle w:val="TezMetni10aralkl"/>
        <w:rPr>
          <w:lang w:val="tr-TR"/>
        </w:rPr>
      </w:pPr>
      <w:r w:rsidRPr="00F76A38">
        <w:rPr>
          <w:lang w:val="tr-TR" w:eastAsia="tr-TR"/>
        </w:rPr>
        <mc:AlternateContent>
          <mc:Choice Requires="wps">
            <w:drawing>
              <wp:anchor distT="45720" distB="45720" distL="114300" distR="114300" simplePos="0" relativeHeight="251654144" behindDoc="0" locked="0" layoutInCell="1" allowOverlap="1" wp14:anchorId="456168AA" wp14:editId="44F92C9B">
                <wp:simplePos x="0" y="0"/>
                <wp:positionH relativeFrom="column">
                  <wp:posOffset>217170</wp:posOffset>
                </wp:positionH>
                <wp:positionV relativeFrom="page">
                  <wp:posOffset>3723640</wp:posOffset>
                </wp:positionV>
                <wp:extent cx="4853940" cy="1095375"/>
                <wp:effectExtent l="0" t="0" r="3810" b="9525"/>
                <wp:wrapSquare wrapText="bothSides"/>
                <wp:docPr id="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940" cy="1095375"/>
                        </a:xfrm>
                        <a:prstGeom prst="rect">
                          <a:avLst/>
                        </a:prstGeom>
                        <a:solidFill>
                          <a:srgbClr val="FFFFFF"/>
                        </a:solidFill>
                        <a:ln w="9525">
                          <a:noFill/>
                          <a:miter lim="800000"/>
                          <a:headEnd/>
                          <a:tailEnd/>
                        </a:ln>
                      </wps:spPr>
                      <wps:txbx>
                        <w:txbxContent>
                          <w:permStart w:id="2014844832" w:edGrp="everyone"/>
                          <w:p w14:paraId="5BC2E3EE" w14:textId="025C57F0" w:rsidR="00714AEB" w:rsidRPr="00714AEB" w:rsidRDefault="00000000" w:rsidP="00714AEB">
                            <w:pPr>
                              <w:pStyle w:val="TezMetni10aralkl"/>
                              <w:jc w:val="center"/>
                              <w:rPr>
                                <w:rStyle w:val="Stil13"/>
                                <w:rFonts w:eastAsia="Calibri"/>
                                <w:noProof w:val="0"/>
                                <w:szCs w:val="22"/>
                                <w:lang w:val="tr-TR"/>
                              </w:rPr>
                            </w:pPr>
                            <w:sdt>
                              <w:sdtPr>
                                <w:rPr>
                                  <w:rStyle w:val="Stil13"/>
                                </w:rPr>
                                <w:tag w:val="odev_konusu"/>
                                <w:id w:val="1812677336"/>
                                <w:lock w:val="sdtLocked"/>
                                <w:showingPlcHdr/>
                                <w15:color w:val="FF00FF"/>
                              </w:sdtPr>
                              <w:sdtContent>
                                <w:r w:rsidR="00ED7B50">
                                  <w:rPr>
                                    <w:rStyle w:val="Stil13"/>
                                  </w:rPr>
                                  <w:t xml:space="preserve">     </w:t>
                                </w:r>
                              </w:sdtContent>
                            </w:sdt>
                            <w:r w:rsidR="00714AEB" w:rsidRPr="00714AEB">
                              <w:rPr>
                                <w:rStyle w:val="Stil13"/>
                                <w:rFonts w:eastAsia="Calibri"/>
                                <w:noProof w:val="0"/>
                                <w:szCs w:val="22"/>
                                <w:lang w:val="tr-TR"/>
                              </w:rPr>
                              <w:t>Arduino ile İlaç Hatırlat</w:t>
                            </w:r>
                            <w:r w:rsidR="00EB0A6C">
                              <w:rPr>
                                <w:rStyle w:val="Stil13"/>
                                <w:rFonts w:eastAsia="Calibri"/>
                                <w:noProof w:val="0"/>
                                <w:szCs w:val="22"/>
                                <w:lang w:val="tr-TR"/>
                              </w:rPr>
                              <w:t>ma</w:t>
                            </w:r>
                            <w:r w:rsidR="00714AEB" w:rsidRPr="00714AEB">
                              <w:rPr>
                                <w:rStyle w:val="Stil13"/>
                                <w:rFonts w:eastAsia="Calibri"/>
                                <w:noProof w:val="0"/>
                                <w:szCs w:val="22"/>
                                <w:lang w:val="tr-TR"/>
                              </w:rPr>
                              <w:t xml:space="preserve"> ve Takip Sistemi</w:t>
                            </w:r>
                          </w:p>
                          <w:permEnd w:id="2014844832"/>
                          <w:p w14:paraId="78E719A1" w14:textId="2ED875EB" w:rsidR="00486F5B" w:rsidRPr="00D07954" w:rsidRDefault="00486F5B" w:rsidP="00D07954">
                            <w:pPr>
                              <w:spacing w:line="276" w:lineRule="auto"/>
                              <w:ind w:right="-8"/>
                              <w:jc w:val="center"/>
                              <w:rPr>
                                <w:b/>
                                <w:cap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6168AA" id="_x0000_t202" coordsize="21600,21600" o:spt="202" path="m,l,21600r21600,l21600,xe">
                <v:stroke joinstyle="miter"/>
                <v:path gradientshapeok="t" o:connecttype="rect"/>
              </v:shapetype>
              <v:shape id="_x0000_s1030" type="#_x0000_t202" style="position:absolute;left:0;text-align:left;margin-left:17.1pt;margin-top:293.2pt;width:382.2pt;height:86.2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" stroked="f">
                <v:textbox>
                  <w:txbxContent>
                    <w:permStart w:id="2014844832" w:edGrp="everyone"/>
                    <w:p w14:paraId="5BC2E3EE" w14:textId="025C57F0" w:rsidR="00714AEB" w:rsidRPr="00714AEB" w:rsidRDefault="00000000" w:rsidP="00714AEB">
                      <w:pPr>
                        <w:pStyle w:val="TezMetni10aralkl"/>
                        <w:jc w:val="center"/>
                        <w:rPr>
                          <w:rStyle w:val="Stil13"/>
                          <w:rFonts w:eastAsia="Calibri"/>
                          <w:noProof w:val="0"/>
                          <w:szCs w:val="22"/>
                          <w:lang w:val="tr-TR"/>
                        </w:rPr>
                      </w:pPr>
                      <w:sdt>
                        <w:sdtPr>
                          <w:rPr>
                            <w:rStyle w:val="Stil13"/>
                          </w:rPr>
                          <w:tag w:val="odev_konusu"/>
                          <w:id w:val="1812677336"/>
                          <w:lock w:val="sdtLocked"/>
                          <w:showingPlcHdr/>
                          <w15:color w:val="FF00FF"/>
                        </w:sdtPr>
                        <w:sdtContent>
                          <w:r w:rsidR="00ED7B50">
                            <w:rPr>
                              <w:rStyle w:val="Stil13"/>
                            </w:rPr>
                            <w:t xml:space="preserve">     </w:t>
                          </w:r>
                        </w:sdtContent>
                      </w:sdt>
                      <w:r w:rsidR="00714AEB" w:rsidRPr="00714AEB">
                        <w:rPr>
                          <w:rStyle w:val="Stil13"/>
                          <w:rFonts w:eastAsia="Calibri"/>
                          <w:noProof w:val="0"/>
                          <w:szCs w:val="22"/>
                          <w:lang w:val="tr-TR"/>
                        </w:rPr>
                        <w:t>Arduino ile İlaç Hatırlat</w:t>
                      </w:r>
                      <w:r w:rsidR="00EB0A6C">
                        <w:rPr>
                          <w:rStyle w:val="Stil13"/>
                          <w:rFonts w:eastAsia="Calibri"/>
                          <w:noProof w:val="0"/>
                          <w:szCs w:val="22"/>
                          <w:lang w:val="tr-TR"/>
                        </w:rPr>
                        <w:t>ma</w:t>
                      </w:r>
                      <w:r w:rsidR="00714AEB" w:rsidRPr="00714AEB">
                        <w:rPr>
                          <w:rStyle w:val="Stil13"/>
                          <w:rFonts w:eastAsia="Calibri"/>
                          <w:noProof w:val="0"/>
                          <w:szCs w:val="22"/>
                          <w:lang w:val="tr-TR"/>
                        </w:rPr>
                        <w:t xml:space="preserve"> ve Takip Sistemi</w:t>
                      </w:r>
                    </w:p>
                    <w:permEnd w:id="2014844832"/>
                    <w:p w14:paraId="78E719A1" w14:textId="2ED875EB" w:rsidR="00486F5B" w:rsidRPr="00D07954" w:rsidRDefault="00486F5B" w:rsidP="00D07954">
                      <w:pPr>
                        <w:spacing w:line="276" w:lineRule="auto"/>
                        <w:ind w:right="-8"/>
                        <w:jc w:val="center"/>
                        <w:rPr>
                          <w:b/>
                          <w:caps/>
                        </w:rPr>
                      </w:pPr>
                    </w:p>
                  </w:txbxContent>
                </v:textbox>
                <w10:wrap type="square" anchory="page"/>
              </v:shape>
            </w:pict>
          </mc:Fallback>
        </mc:AlternateContent>
      </w:r>
    </w:p>
    <w:p w14:paraId="19E3C940" w14:textId="77777777" w:rsidR="006128A4" w:rsidRDefault="006128A4" w:rsidP="003701E5">
      <w:pPr>
        <w:pStyle w:val="TezMetni10aralkl"/>
        <w:rPr>
          <w:lang w:val="tr-TR"/>
        </w:rPr>
      </w:pPr>
    </w:p>
    <w:p w14:paraId="52AC6441" w14:textId="4814B819" w:rsidR="006128A4" w:rsidRDefault="00810067" w:rsidP="003701E5">
      <w:pPr>
        <w:pStyle w:val="TezMetni10aralkl"/>
        <w:rPr>
          <w:lang w:val="tr-TR"/>
        </w:rPr>
      </w:pPr>
      <w:r>
        <w:rPr>
          <w:lang w:val="tr-TR" w:eastAsia="tr-TR"/>
        </w:rPr>
        <mc:AlternateContent>
          <mc:Choice Requires="wps">
            <w:drawing>
              <wp:anchor distT="45720" distB="45720" distL="114300" distR="114300" simplePos="0" relativeHeight="251652096" behindDoc="1" locked="0" layoutInCell="1" allowOverlap="1" wp14:anchorId="206ECA9D" wp14:editId="2A4AA96F">
                <wp:simplePos x="0" y="0"/>
                <wp:positionH relativeFrom="column">
                  <wp:posOffset>62865</wp:posOffset>
                </wp:positionH>
                <wp:positionV relativeFrom="page">
                  <wp:posOffset>3517900</wp:posOffset>
                </wp:positionV>
                <wp:extent cx="5178425" cy="6235700"/>
                <wp:effectExtent l="19050" t="19050" r="41275" b="31750"/>
                <wp:wrapNone/>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8425" cy="6235700"/>
                        </a:xfrm>
                        <a:prstGeom prst="rect">
                          <a:avLst/>
                        </a:prstGeom>
                        <a:solidFill>
                          <a:srgbClr val="FFFFFF"/>
                        </a:solidFill>
                        <a:ln w="57150" cmpd="thickThin">
                          <a:solidFill>
                            <a:srgbClr val="000000"/>
                          </a:solidFill>
                          <a:miter lim="800000"/>
                          <a:headEnd/>
                          <a:tailEnd/>
                        </a:ln>
                      </wps:spPr>
                      <wps:txbx>
                        <w:txbxContent>
                          <w:p w14:paraId="32BAAE4E" w14:textId="77777777" w:rsidR="00486F5B" w:rsidRDefault="00486F5B" w:rsidP="006128A4"/>
                          <w:p w14:paraId="3EBDC3C6" w14:textId="77777777" w:rsidR="00486F5B" w:rsidRDefault="00486F5B" w:rsidP="006128A4"/>
                          <w:p w14:paraId="110C49D1" w14:textId="77777777" w:rsidR="00486F5B" w:rsidRDefault="00486F5B" w:rsidP="006128A4"/>
                          <w:p w14:paraId="1F7883F6" w14:textId="77777777" w:rsidR="00486F5B" w:rsidRDefault="00486F5B" w:rsidP="006128A4"/>
                          <w:p w14:paraId="6D6B2E36" w14:textId="77777777" w:rsidR="00486F5B" w:rsidRDefault="00486F5B" w:rsidP="006128A4"/>
                          <w:p w14:paraId="43D8B026" w14:textId="77777777" w:rsidR="00486F5B" w:rsidRDefault="00486F5B" w:rsidP="006128A4"/>
                          <w:p w14:paraId="6AEA763F" w14:textId="77777777" w:rsidR="00486F5B" w:rsidRDefault="00486F5B" w:rsidP="006128A4"/>
                          <w:p w14:paraId="3FC743ED" w14:textId="77777777" w:rsidR="00486F5B" w:rsidRDefault="00486F5B" w:rsidP="006128A4"/>
                          <w:p w14:paraId="5A85AA72" w14:textId="77777777" w:rsidR="00486F5B" w:rsidRDefault="00486F5B" w:rsidP="006128A4"/>
                          <w:p w14:paraId="54E8BEF7" w14:textId="77777777" w:rsidR="00486F5B" w:rsidRDefault="00486F5B" w:rsidP="006128A4"/>
                          <w:p w14:paraId="243967E7" w14:textId="77777777" w:rsidR="00486F5B" w:rsidRDefault="00486F5B" w:rsidP="006128A4"/>
                          <w:p w14:paraId="4953CEFA" w14:textId="77777777" w:rsidR="00486F5B" w:rsidRDefault="00486F5B" w:rsidP="006128A4"/>
                          <w:p w14:paraId="2F38204B" w14:textId="77777777" w:rsidR="00486F5B" w:rsidRDefault="00486F5B" w:rsidP="006128A4"/>
                          <w:p w14:paraId="173B9E10" w14:textId="7A86E623" w:rsidR="00486F5B" w:rsidRDefault="00810067" w:rsidP="00810067">
                            <w:pPr>
                              <w:jc w:val="center"/>
                            </w:pPr>
                            <w:r w:rsidRPr="00810067">
                              <w:rPr>
                                <w:noProof/>
                                <w:lang w:eastAsia="tr-TR"/>
                              </w:rPr>
                              <w:drawing>
                                <wp:inline distT="0" distB="0" distL="0" distR="0" wp14:anchorId="0DDAECBD" wp14:editId="6483C771">
                                  <wp:extent cx="891540" cy="298450"/>
                                  <wp:effectExtent l="0" t="0" r="3810" b="6350"/>
                                  <wp:docPr id="38156881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r="10573"/>
                                          <a:stretch/>
                                        </pic:blipFill>
                                        <pic:spPr bwMode="auto">
                                          <a:xfrm>
                                            <a:off x="0" y="0"/>
                                            <a:ext cx="891540" cy="298450"/>
                                          </a:xfrm>
                                          <a:prstGeom prst="rect">
                                            <a:avLst/>
                                          </a:prstGeom>
                                          <a:noFill/>
                                          <a:ln>
                                            <a:noFill/>
                                          </a:ln>
                                          <a:extLst>
                                            <a:ext uri="{53640926-AAD7-44D8-BBD7-CCE9431645EC}">
                                              <a14:shadowObscured xmlns:a14="http://schemas.microsoft.com/office/drawing/2010/main"/>
                                            </a:ext>
                                          </a:extLst>
                                        </pic:spPr>
                                      </pic:pic>
                                    </a:graphicData>
                                  </a:graphic>
                                </wp:inline>
                              </w:drawing>
                            </w:r>
                          </w:p>
                          <w:p w14:paraId="652B83DB" w14:textId="77777777" w:rsidR="00486F5B" w:rsidRDefault="00486F5B" w:rsidP="006128A4"/>
                          <w:p w14:paraId="516E63AA" w14:textId="77777777" w:rsidR="00486F5B" w:rsidRDefault="00486F5B" w:rsidP="006128A4"/>
                          <w:p w14:paraId="12F25B4F" w14:textId="77777777" w:rsidR="00486F5B" w:rsidRDefault="00486F5B" w:rsidP="006128A4"/>
                          <w:p w14:paraId="76A5A469" w14:textId="77777777" w:rsidR="00486F5B" w:rsidRDefault="00486F5B" w:rsidP="006128A4"/>
                          <w:p w14:paraId="4BA1519F" w14:textId="77777777" w:rsidR="00486F5B" w:rsidRDefault="00486F5B" w:rsidP="006128A4"/>
                          <w:p w14:paraId="06C515CF" w14:textId="77777777" w:rsidR="00486F5B" w:rsidRDefault="00486F5B" w:rsidP="006128A4"/>
                          <w:p w14:paraId="51E25FE5" w14:textId="77777777" w:rsidR="00486F5B" w:rsidRDefault="00486F5B" w:rsidP="006128A4"/>
                          <w:p w14:paraId="7485A8C8" w14:textId="77777777" w:rsidR="00486F5B" w:rsidRDefault="00486F5B" w:rsidP="006128A4"/>
                          <w:p w14:paraId="46A903A1" w14:textId="77777777" w:rsidR="00486F5B" w:rsidRDefault="00486F5B" w:rsidP="006128A4"/>
                          <w:p w14:paraId="5CFD24CF" w14:textId="77777777" w:rsidR="00486F5B" w:rsidRDefault="00486F5B" w:rsidP="006128A4"/>
                          <w:p w14:paraId="7679F38F" w14:textId="77777777" w:rsidR="00486F5B" w:rsidRDefault="00486F5B" w:rsidP="006128A4"/>
                          <w:p w14:paraId="3F81B766" w14:textId="77777777" w:rsidR="00486F5B" w:rsidRDefault="00486F5B" w:rsidP="006128A4"/>
                          <w:p w14:paraId="6E65A708" w14:textId="77777777" w:rsidR="00486F5B" w:rsidRDefault="00486F5B" w:rsidP="006128A4"/>
                          <w:p w14:paraId="4CC5DC16" w14:textId="77777777" w:rsidR="00486F5B" w:rsidRDefault="00486F5B" w:rsidP="006128A4"/>
                          <w:p w14:paraId="5D990D56" w14:textId="77777777" w:rsidR="00486F5B" w:rsidRDefault="00486F5B" w:rsidP="006128A4"/>
                          <w:p w14:paraId="53A171CF" w14:textId="77777777" w:rsidR="00486F5B" w:rsidRDefault="00486F5B" w:rsidP="006128A4"/>
                          <w:p w14:paraId="7397FCAB" w14:textId="77777777" w:rsidR="00486F5B" w:rsidRDefault="00486F5B" w:rsidP="006128A4"/>
                          <w:p w14:paraId="28C53099" w14:textId="77777777" w:rsidR="00486F5B" w:rsidRDefault="00486F5B" w:rsidP="006128A4"/>
                          <w:p w14:paraId="2FE61674" w14:textId="77777777" w:rsidR="00486F5B" w:rsidRDefault="00486F5B" w:rsidP="006128A4"/>
                          <w:p w14:paraId="28F834D0" w14:textId="77777777" w:rsidR="00486F5B" w:rsidRDefault="00486F5B" w:rsidP="006128A4"/>
                          <w:p w14:paraId="550ECCC7" w14:textId="77777777" w:rsidR="00486F5B" w:rsidRDefault="00486F5B" w:rsidP="006128A4"/>
                          <w:p w14:paraId="33D2D77E" w14:textId="77777777" w:rsidR="00486F5B" w:rsidRDefault="00486F5B" w:rsidP="006128A4"/>
                          <w:p w14:paraId="3AA1D783" w14:textId="77777777" w:rsidR="00486F5B" w:rsidRDefault="00486F5B" w:rsidP="006128A4"/>
                          <w:p w14:paraId="6DD59527" w14:textId="77777777" w:rsidR="00486F5B" w:rsidRDefault="00486F5B" w:rsidP="006128A4"/>
                          <w:p w14:paraId="35C7EDD5" w14:textId="77777777" w:rsidR="00486F5B" w:rsidRDefault="00486F5B" w:rsidP="006128A4"/>
                          <w:p w14:paraId="51FBD72D" w14:textId="77777777" w:rsidR="00486F5B" w:rsidRDefault="00486F5B" w:rsidP="006128A4"/>
                          <w:p w14:paraId="457AA82C" w14:textId="77777777" w:rsidR="00486F5B" w:rsidRDefault="00486F5B" w:rsidP="006128A4"/>
                          <w:p w14:paraId="0D927D20" w14:textId="77777777" w:rsidR="00486F5B" w:rsidRDefault="00486F5B" w:rsidP="006128A4"/>
                          <w:p w14:paraId="47D6DFA2" w14:textId="77777777" w:rsidR="00486F5B" w:rsidRDefault="00486F5B" w:rsidP="006128A4"/>
                          <w:p w14:paraId="194E2DBC" w14:textId="77777777" w:rsidR="00486F5B" w:rsidRDefault="00486F5B" w:rsidP="006128A4"/>
                          <w:p w14:paraId="673D3DA4" w14:textId="77777777" w:rsidR="00486F5B" w:rsidRDefault="00486F5B" w:rsidP="006128A4"/>
                          <w:p w14:paraId="3372AD32" w14:textId="77777777" w:rsidR="00486F5B" w:rsidRDefault="00486F5B" w:rsidP="006128A4"/>
                          <w:p w14:paraId="516B313A" w14:textId="77777777" w:rsidR="00486F5B" w:rsidRDefault="00486F5B" w:rsidP="006128A4"/>
                          <w:p w14:paraId="184C64A6" w14:textId="77777777" w:rsidR="00486F5B" w:rsidRDefault="00486F5B" w:rsidP="006128A4"/>
                          <w:p w14:paraId="45BE0155" w14:textId="77777777" w:rsidR="00486F5B" w:rsidRDefault="00486F5B" w:rsidP="006128A4"/>
                          <w:p w14:paraId="2545E93B" w14:textId="77777777" w:rsidR="00486F5B" w:rsidRDefault="00486F5B" w:rsidP="006128A4"/>
                          <w:p w14:paraId="06113DA0" w14:textId="77777777" w:rsidR="00486F5B" w:rsidRDefault="00486F5B" w:rsidP="006128A4"/>
                          <w:p w14:paraId="5E75D7A6" w14:textId="77777777" w:rsidR="00486F5B" w:rsidRDefault="00486F5B" w:rsidP="006128A4"/>
                          <w:p w14:paraId="69DEE1CE" w14:textId="77777777" w:rsidR="00486F5B" w:rsidRDefault="00486F5B" w:rsidP="006128A4"/>
                          <w:p w14:paraId="26898842" w14:textId="77777777" w:rsidR="00486F5B" w:rsidRDefault="00486F5B" w:rsidP="006128A4"/>
                          <w:p w14:paraId="053D1F73" w14:textId="77777777" w:rsidR="00486F5B" w:rsidRDefault="00486F5B" w:rsidP="006128A4"/>
                          <w:p w14:paraId="14EC3F98" w14:textId="77777777" w:rsidR="00486F5B" w:rsidRDefault="00486F5B" w:rsidP="006128A4"/>
                          <w:p w14:paraId="46506244" w14:textId="77777777" w:rsidR="00486F5B" w:rsidRDefault="00486F5B" w:rsidP="006128A4"/>
                          <w:p w14:paraId="14D69F73" w14:textId="77777777" w:rsidR="00486F5B" w:rsidRDefault="00486F5B" w:rsidP="006128A4"/>
                          <w:p w14:paraId="08AFC2F7" w14:textId="77777777" w:rsidR="00486F5B" w:rsidRDefault="00486F5B" w:rsidP="006128A4"/>
                          <w:p w14:paraId="59D73C72" w14:textId="77777777" w:rsidR="00486F5B" w:rsidRDefault="00486F5B" w:rsidP="006128A4"/>
                          <w:p w14:paraId="3136BC87" w14:textId="77777777" w:rsidR="00486F5B" w:rsidRDefault="00486F5B" w:rsidP="006128A4"/>
                          <w:p w14:paraId="1BEB5C17" w14:textId="77777777" w:rsidR="00486F5B" w:rsidRDefault="00486F5B" w:rsidP="006128A4"/>
                          <w:p w14:paraId="2F38980D" w14:textId="77777777" w:rsidR="00486F5B" w:rsidRDefault="00486F5B" w:rsidP="006128A4"/>
                          <w:p w14:paraId="292DFF52" w14:textId="77777777" w:rsidR="00486F5B" w:rsidRDefault="00486F5B" w:rsidP="006128A4"/>
                          <w:p w14:paraId="64A8A309" w14:textId="77777777" w:rsidR="00486F5B" w:rsidRDefault="00486F5B" w:rsidP="006128A4"/>
                          <w:p w14:paraId="34837D97" w14:textId="77777777" w:rsidR="00486F5B" w:rsidRDefault="00486F5B" w:rsidP="006128A4"/>
                          <w:p w14:paraId="3375E438" w14:textId="77777777" w:rsidR="00486F5B" w:rsidRDefault="00486F5B" w:rsidP="006128A4"/>
                          <w:p w14:paraId="4CC1146E" w14:textId="77777777" w:rsidR="00486F5B" w:rsidRDefault="00486F5B" w:rsidP="006128A4"/>
                          <w:p w14:paraId="2639A2DE" w14:textId="77777777" w:rsidR="00486F5B" w:rsidRDefault="00486F5B" w:rsidP="006128A4"/>
                          <w:p w14:paraId="0C29EF80" w14:textId="77777777" w:rsidR="00486F5B" w:rsidRDefault="00486F5B" w:rsidP="006128A4"/>
                          <w:p w14:paraId="3FD5B49A" w14:textId="77777777" w:rsidR="00486F5B" w:rsidRDefault="00486F5B" w:rsidP="006128A4"/>
                          <w:p w14:paraId="047E4D25" w14:textId="77777777" w:rsidR="00486F5B" w:rsidRDefault="00486F5B" w:rsidP="006128A4"/>
                          <w:p w14:paraId="7C6225B5" w14:textId="77777777" w:rsidR="00486F5B" w:rsidRDefault="00486F5B" w:rsidP="006128A4"/>
                          <w:p w14:paraId="5C4D8378" w14:textId="77777777" w:rsidR="00486F5B" w:rsidRDefault="00486F5B" w:rsidP="006128A4"/>
                          <w:p w14:paraId="24B97008" w14:textId="77777777" w:rsidR="00486F5B" w:rsidRDefault="00486F5B" w:rsidP="006128A4"/>
                          <w:p w14:paraId="790BA9C9" w14:textId="77777777" w:rsidR="00486F5B" w:rsidRDefault="00486F5B" w:rsidP="006128A4"/>
                          <w:p w14:paraId="4F7D7DC7" w14:textId="77777777" w:rsidR="00486F5B" w:rsidRDefault="00486F5B" w:rsidP="006128A4"/>
                          <w:p w14:paraId="1C4F1B94" w14:textId="77777777" w:rsidR="00486F5B" w:rsidRDefault="00486F5B" w:rsidP="006128A4"/>
                          <w:p w14:paraId="21E1BFE7" w14:textId="77777777" w:rsidR="00486F5B" w:rsidRDefault="00486F5B" w:rsidP="006128A4"/>
                          <w:p w14:paraId="6C8BD12A" w14:textId="77777777" w:rsidR="00486F5B" w:rsidRDefault="00486F5B" w:rsidP="006128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ECA9D" id="_x0000_s1031" type="#_x0000_t202" style="position:absolute;left:0;text-align:left;margin-left:4.95pt;margin-top:277pt;width:407.75pt;height:491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" strokeweight="4.5pt">
                <v:stroke linestyle="thickThin"/>
                <v:textbox>
                  <w:txbxContent>
                    <w:p w14:paraId="32BAAE4E" w14:textId="77777777" w:rsidR="00486F5B" w:rsidRDefault="00486F5B" w:rsidP="006128A4"/>
                    <w:p w14:paraId="3EBDC3C6" w14:textId="77777777" w:rsidR="00486F5B" w:rsidRDefault="00486F5B" w:rsidP="006128A4"/>
                    <w:p w14:paraId="110C49D1" w14:textId="77777777" w:rsidR="00486F5B" w:rsidRDefault="00486F5B" w:rsidP="006128A4"/>
                    <w:p w14:paraId="1F7883F6" w14:textId="77777777" w:rsidR="00486F5B" w:rsidRDefault="00486F5B" w:rsidP="006128A4"/>
                    <w:p w14:paraId="6D6B2E36" w14:textId="77777777" w:rsidR="00486F5B" w:rsidRDefault="00486F5B" w:rsidP="006128A4"/>
                    <w:p w14:paraId="43D8B026" w14:textId="77777777" w:rsidR="00486F5B" w:rsidRDefault="00486F5B" w:rsidP="006128A4"/>
                    <w:p w14:paraId="6AEA763F" w14:textId="77777777" w:rsidR="00486F5B" w:rsidRDefault="00486F5B" w:rsidP="006128A4"/>
                    <w:p w14:paraId="3FC743ED" w14:textId="77777777" w:rsidR="00486F5B" w:rsidRDefault="00486F5B" w:rsidP="006128A4"/>
                    <w:p w14:paraId="5A85AA72" w14:textId="77777777" w:rsidR="00486F5B" w:rsidRDefault="00486F5B" w:rsidP="006128A4"/>
                    <w:p w14:paraId="54E8BEF7" w14:textId="77777777" w:rsidR="00486F5B" w:rsidRDefault="00486F5B" w:rsidP="006128A4"/>
                    <w:p w14:paraId="243967E7" w14:textId="77777777" w:rsidR="00486F5B" w:rsidRDefault="00486F5B" w:rsidP="006128A4"/>
                    <w:p w14:paraId="4953CEFA" w14:textId="77777777" w:rsidR="00486F5B" w:rsidRDefault="00486F5B" w:rsidP="006128A4"/>
                    <w:p w14:paraId="2F38204B" w14:textId="77777777" w:rsidR="00486F5B" w:rsidRDefault="00486F5B" w:rsidP="006128A4"/>
                    <w:p w14:paraId="173B9E10" w14:textId="7A86E623" w:rsidR="00486F5B" w:rsidRDefault="00810067" w:rsidP="00810067">
                      <w:pPr>
                        <w:jc w:val="center"/>
                      </w:pPr>
                      <w:r w:rsidRPr="00810067">
                        <w:rPr>
                          <w:noProof/>
                          <w:lang w:eastAsia="tr-TR"/>
                        </w:rPr>
                        <w:drawing>
                          <wp:inline distT="0" distB="0" distL="0" distR="0" wp14:anchorId="0DDAECBD" wp14:editId="6483C771">
                            <wp:extent cx="891540" cy="298450"/>
                            <wp:effectExtent l="0" t="0" r="3810" b="6350"/>
                            <wp:docPr id="38156881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r="10573"/>
                                    <a:stretch/>
                                  </pic:blipFill>
                                  <pic:spPr bwMode="auto">
                                    <a:xfrm>
                                      <a:off x="0" y="0"/>
                                      <a:ext cx="891540" cy="298450"/>
                                    </a:xfrm>
                                    <a:prstGeom prst="rect">
                                      <a:avLst/>
                                    </a:prstGeom>
                                    <a:noFill/>
                                    <a:ln>
                                      <a:noFill/>
                                    </a:ln>
                                    <a:extLst>
                                      <a:ext uri="{53640926-AAD7-44D8-BBD7-CCE9431645EC}">
                                        <a14:shadowObscured xmlns:a14="http://schemas.microsoft.com/office/drawing/2010/main"/>
                                      </a:ext>
                                    </a:extLst>
                                  </pic:spPr>
                                </pic:pic>
                              </a:graphicData>
                            </a:graphic>
                          </wp:inline>
                        </w:drawing>
                      </w:r>
                    </w:p>
                    <w:p w14:paraId="652B83DB" w14:textId="77777777" w:rsidR="00486F5B" w:rsidRDefault="00486F5B" w:rsidP="006128A4"/>
                    <w:p w14:paraId="516E63AA" w14:textId="77777777" w:rsidR="00486F5B" w:rsidRDefault="00486F5B" w:rsidP="006128A4"/>
                    <w:p w14:paraId="12F25B4F" w14:textId="77777777" w:rsidR="00486F5B" w:rsidRDefault="00486F5B" w:rsidP="006128A4"/>
                    <w:p w14:paraId="76A5A469" w14:textId="77777777" w:rsidR="00486F5B" w:rsidRDefault="00486F5B" w:rsidP="006128A4"/>
                    <w:p w14:paraId="4BA1519F" w14:textId="77777777" w:rsidR="00486F5B" w:rsidRDefault="00486F5B" w:rsidP="006128A4"/>
                    <w:p w14:paraId="06C515CF" w14:textId="77777777" w:rsidR="00486F5B" w:rsidRDefault="00486F5B" w:rsidP="006128A4"/>
                    <w:p w14:paraId="51E25FE5" w14:textId="77777777" w:rsidR="00486F5B" w:rsidRDefault="00486F5B" w:rsidP="006128A4"/>
                    <w:p w14:paraId="7485A8C8" w14:textId="77777777" w:rsidR="00486F5B" w:rsidRDefault="00486F5B" w:rsidP="006128A4"/>
                    <w:p w14:paraId="46A903A1" w14:textId="77777777" w:rsidR="00486F5B" w:rsidRDefault="00486F5B" w:rsidP="006128A4"/>
                    <w:p w14:paraId="5CFD24CF" w14:textId="77777777" w:rsidR="00486F5B" w:rsidRDefault="00486F5B" w:rsidP="006128A4"/>
                    <w:p w14:paraId="7679F38F" w14:textId="77777777" w:rsidR="00486F5B" w:rsidRDefault="00486F5B" w:rsidP="006128A4"/>
                    <w:p w14:paraId="3F81B766" w14:textId="77777777" w:rsidR="00486F5B" w:rsidRDefault="00486F5B" w:rsidP="006128A4"/>
                    <w:p w14:paraId="6E65A708" w14:textId="77777777" w:rsidR="00486F5B" w:rsidRDefault="00486F5B" w:rsidP="006128A4"/>
                    <w:p w14:paraId="4CC5DC16" w14:textId="77777777" w:rsidR="00486F5B" w:rsidRDefault="00486F5B" w:rsidP="006128A4"/>
                    <w:p w14:paraId="5D990D56" w14:textId="77777777" w:rsidR="00486F5B" w:rsidRDefault="00486F5B" w:rsidP="006128A4"/>
                    <w:p w14:paraId="53A171CF" w14:textId="77777777" w:rsidR="00486F5B" w:rsidRDefault="00486F5B" w:rsidP="006128A4"/>
                    <w:p w14:paraId="7397FCAB" w14:textId="77777777" w:rsidR="00486F5B" w:rsidRDefault="00486F5B" w:rsidP="006128A4"/>
                    <w:p w14:paraId="28C53099" w14:textId="77777777" w:rsidR="00486F5B" w:rsidRDefault="00486F5B" w:rsidP="006128A4"/>
                    <w:p w14:paraId="2FE61674" w14:textId="77777777" w:rsidR="00486F5B" w:rsidRDefault="00486F5B" w:rsidP="006128A4"/>
                    <w:p w14:paraId="28F834D0" w14:textId="77777777" w:rsidR="00486F5B" w:rsidRDefault="00486F5B" w:rsidP="006128A4"/>
                    <w:p w14:paraId="550ECCC7" w14:textId="77777777" w:rsidR="00486F5B" w:rsidRDefault="00486F5B" w:rsidP="006128A4"/>
                    <w:p w14:paraId="33D2D77E" w14:textId="77777777" w:rsidR="00486F5B" w:rsidRDefault="00486F5B" w:rsidP="006128A4"/>
                    <w:p w14:paraId="3AA1D783" w14:textId="77777777" w:rsidR="00486F5B" w:rsidRDefault="00486F5B" w:rsidP="006128A4"/>
                    <w:p w14:paraId="6DD59527" w14:textId="77777777" w:rsidR="00486F5B" w:rsidRDefault="00486F5B" w:rsidP="006128A4"/>
                    <w:p w14:paraId="35C7EDD5" w14:textId="77777777" w:rsidR="00486F5B" w:rsidRDefault="00486F5B" w:rsidP="006128A4"/>
                    <w:p w14:paraId="51FBD72D" w14:textId="77777777" w:rsidR="00486F5B" w:rsidRDefault="00486F5B" w:rsidP="006128A4"/>
                    <w:p w14:paraId="457AA82C" w14:textId="77777777" w:rsidR="00486F5B" w:rsidRDefault="00486F5B" w:rsidP="006128A4"/>
                    <w:p w14:paraId="0D927D20" w14:textId="77777777" w:rsidR="00486F5B" w:rsidRDefault="00486F5B" w:rsidP="006128A4"/>
                    <w:p w14:paraId="47D6DFA2" w14:textId="77777777" w:rsidR="00486F5B" w:rsidRDefault="00486F5B" w:rsidP="006128A4"/>
                    <w:p w14:paraId="194E2DBC" w14:textId="77777777" w:rsidR="00486F5B" w:rsidRDefault="00486F5B" w:rsidP="006128A4"/>
                    <w:p w14:paraId="673D3DA4" w14:textId="77777777" w:rsidR="00486F5B" w:rsidRDefault="00486F5B" w:rsidP="006128A4"/>
                    <w:p w14:paraId="3372AD32" w14:textId="77777777" w:rsidR="00486F5B" w:rsidRDefault="00486F5B" w:rsidP="006128A4"/>
                    <w:p w14:paraId="516B313A" w14:textId="77777777" w:rsidR="00486F5B" w:rsidRDefault="00486F5B" w:rsidP="006128A4"/>
                    <w:p w14:paraId="184C64A6" w14:textId="77777777" w:rsidR="00486F5B" w:rsidRDefault="00486F5B" w:rsidP="006128A4"/>
                    <w:p w14:paraId="45BE0155" w14:textId="77777777" w:rsidR="00486F5B" w:rsidRDefault="00486F5B" w:rsidP="006128A4"/>
                    <w:p w14:paraId="2545E93B" w14:textId="77777777" w:rsidR="00486F5B" w:rsidRDefault="00486F5B" w:rsidP="006128A4"/>
                    <w:p w14:paraId="06113DA0" w14:textId="77777777" w:rsidR="00486F5B" w:rsidRDefault="00486F5B" w:rsidP="006128A4"/>
                    <w:p w14:paraId="5E75D7A6" w14:textId="77777777" w:rsidR="00486F5B" w:rsidRDefault="00486F5B" w:rsidP="006128A4"/>
                    <w:p w14:paraId="69DEE1CE" w14:textId="77777777" w:rsidR="00486F5B" w:rsidRDefault="00486F5B" w:rsidP="006128A4"/>
                    <w:p w14:paraId="26898842" w14:textId="77777777" w:rsidR="00486F5B" w:rsidRDefault="00486F5B" w:rsidP="006128A4"/>
                    <w:p w14:paraId="053D1F73" w14:textId="77777777" w:rsidR="00486F5B" w:rsidRDefault="00486F5B" w:rsidP="006128A4"/>
                    <w:p w14:paraId="14EC3F98" w14:textId="77777777" w:rsidR="00486F5B" w:rsidRDefault="00486F5B" w:rsidP="006128A4"/>
                    <w:p w14:paraId="46506244" w14:textId="77777777" w:rsidR="00486F5B" w:rsidRDefault="00486F5B" w:rsidP="006128A4"/>
                    <w:p w14:paraId="14D69F73" w14:textId="77777777" w:rsidR="00486F5B" w:rsidRDefault="00486F5B" w:rsidP="006128A4"/>
                    <w:p w14:paraId="08AFC2F7" w14:textId="77777777" w:rsidR="00486F5B" w:rsidRDefault="00486F5B" w:rsidP="006128A4"/>
                    <w:p w14:paraId="59D73C72" w14:textId="77777777" w:rsidR="00486F5B" w:rsidRDefault="00486F5B" w:rsidP="006128A4"/>
                    <w:p w14:paraId="3136BC87" w14:textId="77777777" w:rsidR="00486F5B" w:rsidRDefault="00486F5B" w:rsidP="006128A4"/>
                    <w:p w14:paraId="1BEB5C17" w14:textId="77777777" w:rsidR="00486F5B" w:rsidRDefault="00486F5B" w:rsidP="006128A4"/>
                    <w:p w14:paraId="2F38980D" w14:textId="77777777" w:rsidR="00486F5B" w:rsidRDefault="00486F5B" w:rsidP="006128A4"/>
                    <w:p w14:paraId="292DFF52" w14:textId="77777777" w:rsidR="00486F5B" w:rsidRDefault="00486F5B" w:rsidP="006128A4"/>
                    <w:p w14:paraId="64A8A309" w14:textId="77777777" w:rsidR="00486F5B" w:rsidRDefault="00486F5B" w:rsidP="006128A4"/>
                    <w:p w14:paraId="34837D97" w14:textId="77777777" w:rsidR="00486F5B" w:rsidRDefault="00486F5B" w:rsidP="006128A4"/>
                    <w:p w14:paraId="3375E438" w14:textId="77777777" w:rsidR="00486F5B" w:rsidRDefault="00486F5B" w:rsidP="006128A4"/>
                    <w:p w14:paraId="4CC1146E" w14:textId="77777777" w:rsidR="00486F5B" w:rsidRDefault="00486F5B" w:rsidP="006128A4"/>
                    <w:p w14:paraId="2639A2DE" w14:textId="77777777" w:rsidR="00486F5B" w:rsidRDefault="00486F5B" w:rsidP="006128A4"/>
                    <w:p w14:paraId="0C29EF80" w14:textId="77777777" w:rsidR="00486F5B" w:rsidRDefault="00486F5B" w:rsidP="006128A4"/>
                    <w:p w14:paraId="3FD5B49A" w14:textId="77777777" w:rsidR="00486F5B" w:rsidRDefault="00486F5B" w:rsidP="006128A4"/>
                    <w:p w14:paraId="047E4D25" w14:textId="77777777" w:rsidR="00486F5B" w:rsidRDefault="00486F5B" w:rsidP="006128A4"/>
                    <w:p w14:paraId="7C6225B5" w14:textId="77777777" w:rsidR="00486F5B" w:rsidRDefault="00486F5B" w:rsidP="006128A4"/>
                    <w:p w14:paraId="5C4D8378" w14:textId="77777777" w:rsidR="00486F5B" w:rsidRDefault="00486F5B" w:rsidP="006128A4"/>
                    <w:p w14:paraId="24B97008" w14:textId="77777777" w:rsidR="00486F5B" w:rsidRDefault="00486F5B" w:rsidP="006128A4"/>
                    <w:p w14:paraId="790BA9C9" w14:textId="77777777" w:rsidR="00486F5B" w:rsidRDefault="00486F5B" w:rsidP="006128A4"/>
                    <w:p w14:paraId="4F7D7DC7" w14:textId="77777777" w:rsidR="00486F5B" w:rsidRDefault="00486F5B" w:rsidP="006128A4"/>
                    <w:p w14:paraId="1C4F1B94" w14:textId="77777777" w:rsidR="00486F5B" w:rsidRDefault="00486F5B" w:rsidP="006128A4"/>
                    <w:p w14:paraId="21E1BFE7" w14:textId="77777777" w:rsidR="00486F5B" w:rsidRDefault="00486F5B" w:rsidP="006128A4"/>
                    <w:p w14:paraId="6C8BD12A" w14:textId="77777777" w:rsidR="00486F5B" w:rsidRDefault="00486F5B" w:rsidP="006128A4"/>
                  </w:txbxContent>
                </v:textbox>
                <w10:wrap anchory="page"/>
              </v:shape>
            </w:pict>
          </mc:Fallback>
        </mc:AlternateContent>
      </w:r>
    </w:p>
    <w:p w14:paraId="3A8F00CF" w14:textId="77777777" w:rsidR="006128A4" w:rsidRDefault="006128A4" w:rsidP="003701E5">
      <w:pPr>
        <w:pStyle w:val="TezMetni10aralkl"/>
        <w:rPr>
          <w:lang w:val="tr-TR"/>
        </w:rPr>
      </w:pPr>
    </w:p>
    <w:p w14:paraId="1B1ECDF5" w14:textId="77777777" w:rsidR="006128A4" w:rsidRDefault="006128A4" w:rsidP="003701E5">
      <w:pPr>
        <w:pStyle w:val="TezMetni10aralkl"/>
        <w:rPr>
          <w:lang w:val="tr-TR"/>
        </w:rPr>
      </w:pPr>
    </w:p>
    <w:p w14:paraId="07CFF1CB" w14:textId="77777777" w:rsidR="006128A4" w:rsidRDefault="006128A4" w:rsidP="003701E5">
      <w:pPr>
        <w:pStyle w:val="TezMetni10aralkl"/>
        <w:rPr>
          <w:lang w:val="tr-TR"/>
        </w:rPr>
      </w:pPr>
    </w:p>
    <w:p w14:paraId="4F7BBEA7" w14:textId="77777777" w:rsidR="006128A4" w:rsidRDefault="006128A4" w:rsidP="003701E5">
      <w:pPr>
        <w:pStyle w:val="TezMetni10aralkl"/>
        <w:rPr>
          <w:lang w:val="tr-TR"/>
        </w:rPr>
      </w:pPr>
    </w:p>
    <w:p w14:paraId="594DF890" w14:textId="77777777" w:rsidR="006128A4" w:rsidRDefault="006128A4" w:rsidP="003701E5">
      <w:pPr>
        <w:pStyle w:val="TezMetni10aralkl"/>
        <w:rPr>
          <w:lang w:val="tr-TR"/>
        </w:rPr>
      </w:pPr>
    </w:p>
    <w:p w14:paraId="1F459BBC" w14:textId="77777777" w:rsidR="006128A4" w:rsidRDefault="006128A4" w:rsidP="003701E5">
      <w:pPr>
        <w:pStyle w:val="TezMetni10aralkl"/>
        <w:rPr>
          <w:lang w:val="tr-TR"/>
        </w:rPr>
      </w:pPr>
    </w:p>
    <w:p w14:paraId="4C743298" w14:textId="77777777" w:rsidR="006128A4" w:rsidRDefault="00B2141A" w:rsidP="003701E5">
      <w:pPr>
        <w:pStyle w:val="TezMetni10aralkl"/>
        <w:rPr>
          <w:lang w:val="tr-TR"/>
        </w:rPr>
      </w:pPr>
      <w:r w:rsidRPr="00F76A38">
        <w:rPr>
          <w:lang w:val="tr-TR" w:eastAsia="tr-TR"/>
        </w:rPr>
        <mc:AlternateContent>
          <mc:Choice Requires="wps">
            <w:drawing>
              <wp:anchor distT="45720" distB="45720" distL="114300" distR="114300" simplePos="0" relativeHeight="251667456" behindDoc="0" locked="0" layoutInCell="1" allowOverlap="1" wp14:anchorId="263110E6" wp14:editId="4362122F">
                <wp:simplePos x="0" y="0"/>
                <wp:positionH relativeFrom="column">
                  <wp:posOffset>120015</wp:posOffset>
                </wp:positionH>
                <wp:positionV relativeFrom="page">
                  <wp:posOffset>4876800</wp:posOffset>
                </wp:positionV>
                <wp:extent cx="5076825" cy="2305050"/>
                <wp:effectExtent l="0" t="0" r="9525" b="0"/>
                <wp:wrapSquare wrapText="bothSides"/>
                <wp:docPr id="2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825" cy="2305050"/>
                        </a:xfrm>
                        <a:prstGeom prst="rect">
                          <a:avLst/>
                        </a:prstGeom>
                        <a:solidFill>
                          <a:srgbClr val="FFFFFF"/>
                        </a:solidFill>
                        <a:ln w="9525">
                          <a:noFill/>
                          <a:miter lim="800000"/>
                          <a:headEnd/>
                          <a:tailEnd/>
                        </a:ln>
                      </wps:spPr>
                      <wps:txbx>
                        <w:txbxContent>
                          <w:permStart w:id="826962672" w:edGrp="everyone" w:displacedByCustomXml="next"/>
                          <w:sdt>
                            <w:sdtPr>
                              <w:rPr>
                                <w:rStyle w:val="Stil12"/>
                              </w:rPr>
                              <w:tag w:val="bolum"/>
                              <w:id w:val="-1360817579"/>
                              <w:lock w:val="sdtLocked"/>
                              <w15:color w:val="FF00FF"/>
                            </w:sdtPr>
                            <w:sdtContent>
                              <w:sdt>
                                <w:sdtPr>
                                  <w:rPr>
                                    <w:rStyle w:val="Stil12"/>
                                  </w:rPr>
                                  <w:tag w:val="bolum"/>
                                  <w:id w:val="-1493176670"/>
                                </w:sdtPr>
                                <w:sdtContent>
                                  <w:p w14:paraId="4E47E2E5" w14:textId="77777777" w:rsidR="00E62CA6" w:rsidRDefault="00714AEB" w:rsidP="00714AEB">
                                    <w:pPr>
                                      <w:spacing w:line="276" w:lineRule="auto"/>
                                      <w:ind w:right="-8"/>
                                      <w:jc w:val="center"/>
                                      <w:rPr>
                                        <w:rStyle w:val="Stil12"/>
                                      </w:rPr>
                                    </w:pPr>
                                    <w:r>
                                      <w:rPr>
                                        <w:rStyle w:val="Stil12"/>
                                      </w:rPr>
                                      <w:t xml:space="preserve">mühendislik – mimarlık fakültesi </w:t>
                                    </w:r>
                                  </w:p>
                                  <w:p w14:paraId="1DF1EC5C" w14:textId="154D371C" w:rsidR="00714AEB" w:rsidRDefault="00714AEB" w:rsidP="00714AEB">
                                    <w:pPr>
                                      <w:spacing w:line="276" w:lineRule="auto"/>
                                      <w:ind w:right="-8"/>
                                      <w:jc w:val="center"/>
                                      <w:rPr>
                                        <w:rStyle w:val="Stil12"/>
                                      </w:rPr>
                                    </w:pPr>
                                    <w:r>
                                      <w:rPr>
                                        <w:rStyle w:val="Stil12"/>
                                      </w:rPr>
                                      <w:t>bilgisayar mühendisliği bölümü</w:t>
                                    </w:r>
                                  </w:p>
                                </w:sdtContent>
                              </w:sdt>
                              <w:p w14:paraId="28E7801B" w14:textId="65055A77" w:rsidR="00F043C3" w:rsidRPr="00A70D82" w:rsidRDefault="00000000" w:rsidP="00F043C3">
                                <w:pPr>
                                  <w:spacing w:line="276" w:lineRule="auto"/>
                                  <w:ind w:right="-8"/>
                                  <w:jc w:val="center"/>
                                  <w:rPr>
                                    <w:rStyle w:val="Stil4"/>
                                    <w:b/>
                                  </w:rPr>
                                </w:pPr>
                              </w:p>
                            </w:sdtContent>
                          </w:sdt>
                          <w:permEnd w:id="826962672" w:displacedByCustomXml="prev"/>
                          <w:p w14:paraId="542A56BC" w14:textId="77777777" w:rsidR="00B2141A" w:rsidRDefault="00B2141A" w:rsidP="00B2141A">
                            <w:pPr>
                              <w:spacing w:line="276" w:lineRule="auto"/>
                              <w:ind w:right="-8"/>
                              <w:jc w:val="center"/>
                              <w:rPr>
                                <w:rStyle w:val="Stil12"/>
                              </w:rPr>
                            </w:pPr>
                          </w:p>
                          <w:sdt>
                            <w:sdtPr>
                              <w:rPr>
                                <w:rStyle w:val="Stil12"/>
                              </w:rPr>
                              <w:tag w:val="ogrenci"/>
                              <w:id w:val="-1568571527"/>
                              <w:lock w:val="sdtLocked"/>
                              <w15:color w:val="FF00FF"/>
                            </w:sdtPr>
                            <w:sdtContent>
                              <w:p w14:paraId="0B80CBDA" w14:textId="77777777" w:rsidR="00CB1826" w:rsidRDefault="00CB1826" w:rsidP="00F043C3">
                                <w:pPr>
                                  <w:spacing w:line="240" w:lineRule="auto"/>
                                  <w:ind w:right="-390"/>
                                  <w:jc w:val="center"/>
                                  <w:rPr>
                                    <w:rStyle w:val="Stil12"/>
                                  </w:rPr>
                                </w:pPr>
                                <w:r>
                                  <w:rPr>
                                    <w:rStyle w:val="Stil12"/>
                                  </w:rPr>
                                  <w:t>İlayda buse öztürk</w:t>
                                </w:r>
                              </w:p>
                              <w:p w14:paraId="774E5CB6" w14:textId="08C5E5FF" w:rsidR="00F043C3" w:rsidRDefault="00CB1826" w:rsidP="00F043C3">
                                <w:pPr>
                                  <w:spacing w:line="240" w:lineRule="auto"/>
                                  <w:ind w:right="-390"/>
                                  <w:jc w:val="center"/>
                                  <w:rPr>
                                    <w:rStyle w:val="Stil4"/>
                                    <w:b/>
                                  </w:rPr>
                                </w:pPr>
                                <w:r>
                                  <w:rPr>
                                    <w:rStyle w:val="Stil4"/>
                                    <w:b/>
                                  </w:rPr>
                                  <w:t>20260810027</w:t>
                                </w:r>
                              </w:p>
                            </w:sdtContent>
                          </w:sdt>
                          <w:p w14:paraId="144799F9" w14:textId="77777777" w:rsidR="00F043C3" w:rsidRPr="002F036B" w:rsidRDefault="00F043C3" w:rsidP="00F043C3">
                            <w:pPr>
                              <w:spacing w:line="240" w:lineRule="auto"/>
                              <w:ind w:right="-390"/>
                              <w:jc w:val="cente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110E6" id="_x0000_s1032" type="#_x0000_t202" style="position:absolute;left:0;text-align:left;margin-left:9.45pt;margin-top:384pt;width:399.75pt;height:181.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" stroked="f">
                <v:textbox>
                  <w:txbxContent>
                    <w:permStart w:id="826962672" w:edGrp="everyone" w:displacedByCustomXml="next"/>
                    <w:sdt>
                      <w:sdtPr>
                        <w:rPr>
                          <w:rStyle w:val="Stil12"/>
                        </w:rPr>
                        <w:tag w:val="bolum"/>
                        <w:id w:val="-1360817579"/>
                        <w:lock w:val="sdtLocked"/>
                        <w15:color w:val="FF00FF"/>
                      </w:sdtPr>
                      <w:sdtContent>
                        <w:sdt>
                          <w:sdtPr>
                            <w:rPr>
                              <w:rStyle w:val="Stil12"/>
                            </w:rPr>
                            <w:tag w:val="bolum"/>
                            <w:id w:val="-1493176670"/>
                          </w:sdtPr>
                          <w:sdtContent>
                            <w:p w14:paraId="4E47E2E5" w14:textId="77777777" w:rsidR="00E62CA6" w:rsidRDefault="00714AEB" w:rsidP="00714AEB">
                              <w:pPr>
                                <w:spacing w:line="276" w:lineRule="auto"/>
                                <w:ind w:right="-8"/>
                                <w:jc w:val="center"/>
                                <w:rPr>
                                  <w:rStyle w:val="Stil12"/>
                                </w:rPr>
                              </w:pPr>
                              <w:r>
                                <w:rPr>
                                  <w:rStyle w:val="Stil12"/>
                                </w:rPr>
                                <w:t xml:space="preserve">mühendislik – mimarlık fakültesi </w:t>
                              </w:r>
                            </w:p>
                            <w:p w14:paraId="1DF1EC5C" w14:textId="154D371C" w:rsidR="00714AEB" w:rsidRDefault="00714AEB" w:rsidP="00714AEB">
                              <w:pPr>
                                <w:spacing w:line="276" w:lineRule="auto"/>
                                <w:ind w:right="-8"/>
                                <w:jc w:val="center"/>
                                <w:rPr>
                                  <w:rStyle w:val="Stil12"/>
                                </w:rPr>
                              </w:pPr>
                              <w:r>
                                <w:rPr>
                                  <w:rStyle w:val="Stil12"/>
                                </w:rPr>
                                <w:t>bilgisayar mühendisliği bölümü</w:t>
                              </w:r>
                            </w:p>
                          </w:sdtContent>
                        </w:sdt>
                        <w:p w14:paraId="28E7801B" w14:textId="65055A77" w:rsidR="00F043C3" w:rsidRPr="00A70D82" w:rsidRDefault="00000000" w:rsidP="00F043C3">
                          <w:pPr>
                            <w:spacing w:line="276" w:lineRule="auto"/>
                            <w:ind w:right="-8"/>
                            <w:jc w:val="center"/>
                            <w:rPr>
                              <w:rStyle w:val="Stil4"/>
                              <w:b/>
                            </w:rPr>
                          </w:pPr>
                        </w:p>
                      </w:sdtContent>
                    </w:sdt>
                    <w:permEnd w:id="826962672" w:displacedByCustomXml="prev"/>
                    <w:p w14:paraId="542A56BC" w14:textId="77777777" w:rsidR="00B2141A" w:rsidRDefault="00B2141A" w:rsidP="00B2141A">
                      <w:pPr>
                        <w:spacing w:line="276" w:lineRule="auto"/>
                        <w:ind w:right="-8"/>
                        <w:jc w:val="center"/>
                        <w:rPr>
                          <w:rStyle w:val="Stil12"/>
                        </w:rPr>
                      </w:pPr>
                    </w:p>
                    <w:sdt>
                      <w:sdtPr>
                        <w:rPr>
                          <w:rStyle w:val="Stil12"/>
                        </w:rPr>
                        <w:tag w:val="ogrenci"/>
                        <w:id w:val="-1568571527"/>
                        <w:lock w:val="sdtLocked"/>
                        <w15:color w:val="FF00FF"/>
                      </w:sdtPr>
                      <w:sdtContent>
                        <w:p w14:paraId="0B80CBDA" w14:textId="77777777" w:rsidR="00CB1826" w:rsidRDefault="00CB1826" w:rsidP="00F043C3">
                          <w:pPr>
                            <w:spacing w:line="240" w:lineRule="auto"/>
                            <w:ind w:right="-390"/>
                            <w:jc w:val="center"/>
                            <w:rPr>
                              <w:rStyle w:val="Stil12"/>
                            </w:rPr>
                          </w:pPr>
                          <w:r>
                            <w:rPr>
                              <w:rStyle w:val="Stil12"/>
                            </w:rPr>
                            <w:t>İlayda buse öztürk</w:t>
                          </w:r>
                        </w:p>
                        <w:p w14:paraId="774E5CB6" w14:textId="08C5E5FF" w:rsidR="00F043C3" w:rsidRDefault="00CB1826" w:rsidP="00F043C3">
                          <w:pPr>
                            <w:spacing w:line="240" w:lineRule="auto"/>
                            <w:ind w:right="-390"/>
                            <w:jc w:val="center"/>
                            <w:rPr>
                              <w:rStyle w:val="Stil4"/>
                              <w:b/>
                            </w:rPr>
                          </w:pPr>
                          <w:r>
                            <w:rPr>
                              <w:rStyle w:val="Stil4"/>
                              <w:b/>
                            </w:rPr>
                            <w:t>20260810027</w:t>
                          </w:r>
                        </w:p>
                      </w:sdtContent>
                    </w:sdt>
                    <w:p w14:paraId="144799F9" w14:textId="77777777" w:rsidR="00F043C3" w:rsidRPr="002F036B" w:rsidRDefault="00F043C3" w:rsidP="00F043C3">
                      <w:pPr>
                        <w:spacing w:line="240" w:lineRule="auto"/>
                        <w:ind w:right="-390"/>
                        <w:jc w:val="center"/>
                        <w:rPr>
                          <w:b/>
                        </w:rPr>
                      </w:pPr>
                    </w:p>
                  </w:txbxContent>
                </v:textbox>
                <w10:wrap type="square" anchory="page"/>
              </v:shape>
            </w:pict>
          </mc:Fallback>
        </mc:AlternateContent>
      </w:r>
    </w:p>
    <w:p w14:paraId="20C5CD02" w14:textId="77777777" w:rsidR="006128A4" w:rsidRDefault="006128A4" w:rsidP="003701E5">
      <w:pPr>
        <w:pStyle w:val="TezMetni10aralkl"/>
        <w:rPr>
          <w:lang w:val="tr-TR"/>
        </w:rPr>
      </w:pPr>
    </w:p>
    <w:p w14:paraId="5F568CC2" w14:textId="77777777" w:rsidR="006128A4" w:rsidRDefault="006128A4" w:rsidP="003701E5">
      <w:pPr>
        <w:pStyle w:val="TezMetni10aralkl"/>
        <w:rPr>
          <w:lang w:val="tr-TR"/>
        </w:rPr>
      </w:pPr>
    </w:p>
    <w:p w14:paraId="1662CFD0" w14:textId="77777777" w:rsidR="006128A4" w:rsidRDefault="006128A4" w:rsidP="003701E5">
      <w:pPr>
        <w:pStyle w:val="TezMetni10aralkl"/>
        <w:rPr>
          <w:lang w:val="tr-TR"/>
        </w:rPr>
      </w:pPr>
    </w:p>
    <w:p w14:paraId="67CB102A" w14:textId="77777777" w:rsidR="006128A4" w:rsidRDefault="006128A4" w:rsidP="003701E5">
      <w:pPr>
        <w:pStyle w:val="TezMetni10aralkl"/>
        <w:rPr>
          <w:lang w:val="tr-TR"/>
        </w:rPr>
      </w:pPr>
    </w:p>
    <w:p w14:paraId="7437FE89" w14:textId="77777777" w:rsidR="006128A4" w:rsidRDefault="00D17409" w:rsidP="003701E5">
      <w:pPr>
        <w:pStyle w:val="TezMetni10aralkl"/>
        <w:rPr>
          <w:lang w:val="tr-TR"/>
        </w:rPr>
      </w:pPr>
      <w:r w:rsidRPr="00F76A38">
        <w:rPr>
          <w:lang w:val="tr-TR" w:eastAsia="tr-TR"/>
        </w:rPr>
        <mc:AlternateContent>
          <mc:Choice Requires="wps">
            <w:drawing>
              <wp:anchor distT="45720" distB="45720" distL="114300" distR="114300" simplePos="0" relativeHeight="251662336" behindDoc="0" locked="0" layoutInCell="1" allowOverlap="1" wp14:anchorId="24606B9E" wp14:editId="220D5E5F">
                <wp:simplePos x="0" y="0"/>
                <wp:positionH relativeFrom="column">
                  <wp:posOffset>1554480</wp:posOffset>
                </wp:positionH>
                <wp:positionV relativeFrom="page">
                  <wp:posOffset>8221980</wp:posOffset>
                </wp:positionV>
                <wp:extent cx="2329180" cy="358140"/>
                <wp:effectExtent l="0" t="0" r="0" b="3810"/>
                <wp:wrapSquare wrapText="bothSides"/>
                <wp:docPr id="1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9180" cy="358140"/>
                        </a:xfrm>
                        <a:prstGeom prst="rect">
                          <a:avLst/>
                        </a:prstGeom>
                        <a:solidFill>
                          <a:srgbClr val="FFFFFF"/>
                        </a:solidFill>
                        <a:ln w="9525">
                          <a:noFill/>
                          <a:miter lim="800000"/>
                          <a:headEnd/>
                          <a:tailEnd/>
                        </a:ln>
                      </wps:spPr>
                      <wps:txbx>
                        <w:txbxContent>
                          <w:sdt>
                            <w:sdtPr>
                              <w:rPr>
                                <w:b/>
                                <w:color w:val="000000" w:themeColor="text1"/>
                              </w:rPr>
                              <w:tag w:val="odev_tarih"/>
                              <w:id w:val="2093346304"/>
                              <w:lock w:val="sdtLocked"/>
                              <w15:color w:val="FF00FF"/>
                              <w:date w:fullDate="2024-06-02T00:00:00Z">
                                <w:dateFormat w:val="MMMM, yyyy"/>
                                <w:lid w:val="tr-TR"/>
                                <w:storeMappedDataAs w:val="dateTime"/>
                                <w:calendar w:val="gregorian"/>
                              </w:date>
                            </w:sdtPr>
                            <w:sdtEndPr>
                              <w:rPr>
                                <w:color w:val="auto"/>
                              </w:rPr>
                            </w:sdtEndPr>
                            <w:sdtContent>
                              <w:permStart w:id="1940398661" w:edGrp="everyone" w:displacedByCustomXml="prev"/>
                              <w:p w14:paraId="56956A88" w14:textId="2F6831F7" w:rsidR="00486F5B" w:rsidRPr="00B14EA5" w:rsidRDefault="00CB1826" w:rsidP="006128A4">
                                <w:pPr>
                                  <w:jc w:val="center"/>
                                  <w:rPr>
                                    <w:b/>
                                  </w:rPr>
                                </w:pPr>
                                <w:r>
                                  <w:rPr>
                                    <w:b/>
                                    <w:color w:val="000000" w:themeColor="text1"/>
                                  </w:rPr>
                                  <w:t>Haziran, 2024</w:t>
                                </w:r>
                              </w:p>
                            </w:sdtContent>
                          </w:sdt>
                          <w:permEnd w:id="1940398661" w:displacedByCustomXml="prev"/>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06B9E" id="_x0000_s1033" type="#_x0000_t202" style="position:absolute;left:0;text-align:left;margin-left:122.4pt;margin-top:647.4pt;width:183.4pt;height:28.2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" stroked="f">
                <v:textbox>
                  <w:txbxContent>
                    <w:sdt>
                      <w:sdtPr>
                        <w:rPr>
                          <w:b/>
                          <w:color w:val="000000" w:themeColor="text1"/>
                        </w:rPr>
                        <w:tag w:val="odev_tarih"/>
                        <w:id w:val="2093346304"/>
                        <w:lock w:val="sdtLocked"/>
                        <w15:color w:val="FF00FF"/>
                        <w:date w:fullDate="2024-06-02T00:00:00Z">
                          <w:dateFormat w:val="MMMM, yyyy"/>
                          <w:lid w:val="tr-TR"/>
                          <w:storeMappedDataAs w:val="dateTime"/>
                          <w:calendar w:val="gregorian"/>
                        </w:date>
                      </w:sdtPr>
                      <w:sdtEndPr>
                        <w:rPr>
                          <w:color w:val="auto"/>
                        </w:rPr>
                      </w:sdtEndPr>
                      <w:sdtContent>
                        <w:permStart w:id="1940398661" w:edGrp="everyone" w:displacedByCustomXml="prev"/>
                        <w:p w14:paraId="56956A88" w14:textId="2F6831F7" w:rsidR="00486F5B" w:rsidRPr="00B14EA5" w:rsidRDefault="00CB1826" w:rsidP="006128A4">
                          <w:pPr>
                            <w:jc w:val="center"/>
                            <w:rPr>
                              <w:b/>
                            </w:rPr>
                          </w:pPr>
                          <w:r>
                            <w:rPr>
                              <w:b/>
                              <w:color w:val="000000" w:themeColor="text1"/>
                            </w:rPr>
                            <w:t>Haziran, 2024</w:t>
                          </w:r>
                        </w:p>
                      </w:sdtContent>
                    </w:sdt>
                    <w:permEnd w:id="1940398661" w:displacedByCustomXml="prev"/>
                  </w:txbxContent>
                </v:textbox>
                <w10:wrap type="square" anchory="page"/>
              </v:shape>
            </w:pict>
          </mc:Fallback>
        </mc:AlternateContent>
      </w:r>
    </w:p>
    <w:p w14:paraId="232CC176" w14:textId="77777777" w:rsidR="00B2141A" w:rsidRDefault="00B2141A" w:rsidP="003701E5">
      <w:pPr>
        <w:spacing w:line="276" w:lineRule="auto"/>
        <w:ind w:right="-8"/>
        <w:rPr>
          <w:rStyle w:val="Stil12"/>
        </w:rPr>
      </w:pPr>
      <w:r>
        <w:rPr>
          <w:rStyle w:val="Stil12"/>
        </w:rPr>
        <w:t xml:space="preserve">           </w:t>
      </w:r>
    </w:p>
    <w:p w14:paraId="070690BB" w14:textId="77777777" w:rsidR="006128A4" w:rsidRDefault="006128A4" w:rsidP="003701E5">
      <w:pPr>
        <w:pStyle w:val="TezMetni10aralkl"/>
        <w:rPr>
          <w:lang w:val="tr-TR"/>
        </w:rPr>
      </w:pPr>
    </w:p>
    <w:p w14:paraId="21EB06A4" w14:textId="77777777" w:rsidR="006128A4" w:rsidRDefault="006128A4" w:rsidP="003701E5">
      <w:pPr>
        <w:pStyle w:val="TezMetni10aralkl"/>
        <w:rPr>
          <w:lang w:val="tr-TR"/>
        </w:rPr>
      </w:pPr>
    </w:p>
    <w:p w14:paraId="506A779A" w14:textId="77777777" w:rsidR="006128A4" w:rsidRDefault="006128A4" w:rsidP="003701E5">
      <w:pPr>
        <w:pStyle w:val="TezMetni10aralkl"/>
        <w:rPr>
          <w:lang w:val="tr-TR"/>
        </w:rPr>
      </w:pPr>
    </w:p>
    <w:p w14:paraId="1F7B275D" w14:textId="77777777" w:rsidR="006128A4" w:rsidRDefault="006128A4" w:rsidP="003701E5">
      <w:pPr>
        <w:pStyle w:val="TezMetni10aralkl"/>
        <w:rPr>
          <w:lang w:val="tr-TR"/>
        </w:rPr>
      </w:pPr>
    </w:p>
    <w:p w14:paraId="52A1DB26" w14:textId="0CEA7EE3" w:rsidR="006128A4" w:rsidRDefault="00B2141A" w:rsidP="003701E5">
      <w:pPr>
        <w:pStyle w:val="TezMetni10aralkl"/>
        <w:rPr>
          <w:lang w:val="tr-TR"/>
        </w:rPr>
      </w:pPr>
      <w:r w:rsidRPr="00F76A38">
        <w:rPr>
          <w:lang w:val="tr-TR" w:eastAsia="tr-TR"/>
        </w:rPr>
        <mc:AlternateContent>
          <mc:Choice Requires="wps">
            <w:drawing>
              <wp:anchor distT="45720" distB="45720" distL="114300" distR="114300" simplePos="0" relativeHeight="251659264" behindDoc="0" locked="0" layoutInCell="1" allowOverlap="1" wp14:anchorId="75EA3169" wp14:editId="34766D40">
                <wp:simplePos x="0" y="0"/>
                <wp:positionH relativeFrom="column">
                  <wp:posOffset>477520</wp:posOffset>
                </wp:positionH>
                <wp:positionV relativeFrom="page">
                  <wp:posOffset>7270750</wp:posOffset>
                </wp:positionV>
                <wp:extent cx="4337685" cy="510540"/>
                <wp:effectExtent l="0" t="0" r="5715" b="3810"/>
                <wp:wrapSquare wrapText="bothSides"/>
                <wp:docPr id="1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7685" cy="510540"/>
                        </a:xfrm>
                        <a:prstGeom prst="rect">
                          <a:avLst/>
                        </a:prstGeom>
                        <a:solidFill>
                          <a:srgbClr val="FFFFFF"/>
                        </a:solidFill>
                        <a:ln w="9525">
                          <a:noFill/>
                          <a:miter lim="800000"/>
                          <a:headEnd/>
                          <a:tailEnd/>
                        </a:ln>
                      </wps:spPr>
                      <wps:txbx>
                        <w:txbxContent>
                          <w:p w14:paraId="47431720" w14:textId="77777777" w:rsidR="00486F5B" w:rsidRDefault="00486F5B" w:rsidP="006128A4">
                            <w:pPr>
                              <w:spacing w:after="0" w:line="240" w:lineRule="auto"/>
                              <w:jc w:val="center"/>
                              <w:rPr>
                                <w:b/>
                              </w:rPr>
                            </w:pPr>
                            <w:r>
                              <w:rPr>
                                <w:b/>
                              </w:rPr>
                              <w:t>DANIŞMAN</w:t>
                            </w:r>
                          </w:p>
                          <w:permStart w:id="1766871411" w:edGrp="everyone"/>
                          <w:p w14:paraId="73DB0110" w14:textId="35E23C80" w:rsidR="00486F5B" w:rsidRDefault="00000000" w:rsidP="006128A4">
                            <w:pPr>
                              <w:spacing w:after="0" w:line="240" w:lineRule="auto"/>
                              <w:jc w:val="center"/>
                              <w:rPr>
                                <w:b/>
                              </w:rPr>
                            </w:pPr>
                            <w:sdt>
                              <w:sdtPr>
                                <w:rPr>
                                  <w:b/>
                                </w:rPr>
                                <w:alias w:val="Ünvan Seçiniz"/>
                                <w:tag w:val="Ünvan Seçiniz"/>
                                <w:id w:val="1839191411"/>
                                <w:lock w:val="sdtLocked"/>
                                <w15:color w:val="FF00FF"/>
                                <w:dropDownList>
                                  <w:listItem w:displayText="Ünvan" w:value="Ünvan"/>
                                  <w:listItem w:displayText="Prof. Dr." w:value="Prof. Dr."/>
                                  <w:listItem w:displayText="Doç. Dr." w:value="Doç. Dr."/>
                                  <w:listItem w:displayText="Dr. Öğretim Üyesi" w:value="Dr. Öğretim Üyesi"/>
                                  <w:listItem w:displayText="Araş. Gör. Dr." w:value="Araş. Gör. Dr."/>
                                  <w:listItem w:displayText="Araş. Gör." w:value="Araş. Gör."/>
                                </w:dropDownList>
                              </w:sdtPr>
                              <w:sdtContent>
                                <w:r w:rsidR="00CB1826">
                                  <w:rPr>
                                    <w:b/>
                                  </w:rPr>
                                  <w:t>Dr. Öğretim Üyesi</w:t>
                                </w:r>
                              </w:sdtContent>
                            </w:sdt>
                            <w:r w:rsidR="00486F5B">
                              <w:rPr>
                                <w:b/>
                              </w:rPr>
                              <w:t xml:space="preserve"> </w:t>
                            </w:r>
                            <w:sdt>
                              <w:sdtPr>
                                <w:rPr>
                                  <w:b/>
                                </w:rPr>
                                <w:alias w:val="Danışman Ad SOYAD Örn:  Aaaaa BBBBBBB"/>
                                <w:tag w:val="Danışman Ad SOYAD Örn:  Aaaaa BBBBBBB"/>
                                <w:id w:val="-283663820"/>
                                <w:lock w:val="sdtLocked"/>
                                <w15:color w:val="00CCFF"/>
                                <w:comboBox>
                                  <w:listItem w:displayText="Ad SOYAD" w:value="Ad SOYAD"/>
                                </w:comboBox>
                              </w:sdtPr>
                              <w:sdtContent>
                                <w:r w:rsidR="00CB1826">
                                  <w:rPr>
                                    <w:b/>
                                  </w:rPr>
                                  <w:t>Bilgin Y</w:t>
                                </w:r>
                                <w:r w:rsidR="00E62CA6">
                                  <w:rPr>
                                    <w:b/>
                                  </w:rPr>
                                  <w:t>AZLIK</w:t>
                                </w:r>
                              </w:sdtContent>
                            </w:sdt>
                          </w:p>
                          <w:permEnd w:id="1766871411"/>
                          <w:p w14:paraId="33C4A5DE" w14:textId="77777777" w:rsidR="00486F5B" w:rsidRDefault="00486F5B" w:rsidP="006128A4">
                            <w:pPr>
                              <w:spacing w:after="0" w:line="276" w:lineRule="auto"/>
                              <w:jc w:val="center"/>
                              <w:rPr>
                                <w:b/>
                              </w:rPr>
                            </w:pPr>
                          </w:p>
                          <w:p w14:paraId="1A1C1496" w14:textId="77777777" w:rsidR="00486F5B" w:rsidRPr="00BB5261" w:rsidRDefault="00486F5B" w:rsidP="006128A4">
                            <w:pPr>
                              <w:spacing w:after="0"/>
                              <w:jc w:val="cente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A3169" id="_x0000_s1034" type="#_x0000_t202" style="position:absolute;left:0;text-align:left;margin-left:37.6pt;margin-top:572.5pt;width:341.55pt;height:40.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" stroked="f">
                <v:textbox>
                  <w:txbxContent>
                    <w:p w14:paraId="47431720" w14:textId="77777777" w:rsidR="00486F5B" w:rsidRDefault="00486F5B" w:rsidP="006128A4">
                      <w:pPr>
                        <w:spacing w:after="0" w:line="240" w:lineRule="auto"/>
                        <w:jc w:val="center"/>
                        <w:rPr>
                          <w:b/>
                        </w:rPr>
                      </w:pPr>
                      <w:r>
                        <w:rPr>
                          <w:b/>
                        </w:rPr>
                        <w:t>DANIŞMAN</w:t>
                      </w:r>
                    </w:p>
                    <w:permStart w:id="1766871411" w:edGrp="everyone"/>
                    <w:p w14:paraId="73DB0110" w14:textId="35E23C80" w:rsidR="00486F5B" w:rsidRDefault="00000000" w:rsidP="006128A4">
                      <w:pPr>
                        <w:spacing w:after="0" w:line="240" w:lineRule="auto"/>
                        <w:jc w:val="center"/>
                        <w:rPr>
                          <w:b/>
                        </w:rPr>
                      </w:pPr>
                      <w:sdt>
                        <w:sdtPr>
                          <w:rPr>
                            <w:b/>
                          </w:rPr>
                          <w:alias w:val="Ünvan Seçiniz"/>
                          <w:tag w:val="Ünvan Seçiniz"/>
                          <w:id w:val="1839191411"/>
                          <w:lock w:val="sdtLocked"/>
                          <w15:color w:val="FF00FF"/>
                          <w:dropDownList>
                            <w:listItem w:displayText="Ünvan" w:value="Ünvan"/>
                            <w:listItem w:displayText="Prof. Dr." w:value="Prof. Dr."/>
                            <w:listItem w:displayText="Doç. Dr." w:value="Doç. Dr."/>
                            <w:listItem w:displayText="Dr. Öğretim Üyesi" w:value="Dr. Öğretim Üyesi"/>
                            <w:listItem w:displayText="Araş. Gör. Dr." w:value="Araş. Gör. Dr."/>
                            <w:listItem w:displayText="Araş. Gör." w:value="Araş. Gör."/>
                          </w:dropDownList>
                        </w:sdtPr>
                        <w:sdtContent>
                          <w:r w:rsidR="00CB1826">
                            <w:rPr>
                              <w:b/>
                            </w:rPr>
                            <w:t>Dr. Öğretim Üyesi</w:t>
                          </w:r>
                        </w:sdtContent>
                      </w:sdt>
                      <w:r w:rsidR="00486F5B">
                        <w:rPr>
                          <w:b/>
                        </w:rPr>
                        <w:t xml:space="preserve"> </w:t>
                      </w:r>
                      <w:sdt>
                        <w:sdtPr>
                          <w:rPr>
                            <w:b/>
                          </w:rPr>
                          <w:alias w:val="Danışman Ad SOYAD Örn:  Aaaaa BBBBBBB"/>
                          <w:tag w:val="Danışman Ad SOYAD Örn:  Aaaaa BBBBBBB"/>
                          <w:id w:val="-283663820"/>
                          <w:lock w:val="sdtLocked"/>
                          <w15:color w:val="00CCFF"/>
                          <w:comboBox>
                            <w:listItem w:displayText="Ad SOYAD" w:value="Ad SOYAD"/>
                          </w:comboBox>
                        </w:sdtPr>
                        <w:sdtContent>
                          <w:r w:rsidR="00CB1826">
                            <w:rPr>
                              <w:b/>
                            </w:rPr>
                            <w:t>Bilgin Y</w:t>
                          </w:r>
                          <w:r w:rsidR="00E62CA6">
                            <w:rPr>
                              <w:b/>
                            </w:rPr>
                            <w:t>AZLIK</w:t>
                          </w:r>
                        </w:sdtContent>
                      </w:sdt>
                    </w:p>
                    <w:permEnd w:id="1766871411"/>
                    <w:p w14:paraId="33C4A5DE" w14:textId="77777777" w:rsidR="00486F5B" w:rsidRDefault="00486F5B" w:rsidP="006128A4">
                      <w:pPr>
                        <w:spacing w:after="0" w:line="276" w:lineRule="auto"/>
                        <w:jc w:val="center"/>
                        <w:rPr>
                          <w:b/>
                        </w:rPr>
                      </w:pPr>
                    </w:p>
                    <w:p w14:paraId="1A1C1496" w14:textId="77777777" w:rsidR="00486F5B" w:rsidRPr="00BB5261" w:rsidRDefault="00486F5B" w:rsidP="006128A4">
                      <w:pPr>
                        <w:spacing w:after="0"/>
                        <w:jc w:val="center"/>
                        <w:rPr>
                          <w:b/>
                        </w:rPr>
                      </w:pPr>
                    </w:p>
                  </w:txbxContent>
                </v:textbox>
                <w10:wrap type="square" anchory="page"/>
              </v:shape>
            </w:pict>
          </mc:Fallback>
        </mc:AlternateContent>
      </w:r>
    </w:p>
    <w:p w14:paraId="26611BC5" w14:textId="77777777" w:rsidR="003D1F69" w:rsidRDefault="003D1F69" w:rsidP="003701E5">
      <w:pPr>
        <w:pStyle w:val="TezMetni10aralkl"/>
        <w:rPr>
          <w:b/>
          <w:bCs/>
          <w:lang w:val="tr-TR"/>
        </w:rPr>
        <w:sectPr w:rsidR="003D1F69" w:rsidSect="00DD7447">
          <w:footerReference w:type="default" r:id="rId14"/>
          <w:pgSz w:w="11906" w:h="16838"/>
          <w:pgMar w:top="1418" w:right="1134" w:bottom="1418" w:left="1701" w:header="709" w:footer="709" w:gutter="0"/>
          <w:pgNumType w:fmt="lowerRoman" w:start="1"/>
          <w:cols w:space="708"/>
          <w:docGrid w:linePitch="360"/>
        </w:sectPr>
      </w:pPr>
    </w:p>
    <w:p w14:paraId="76731BAC" w14:textId="77777777" w:rsidR="00034833" w:rsidRDefault="00DA3BA1" w:rsidP="00CA2635">
      <w:pPr>
        <w:pStyle w:val="Balk1"/>
        <w:jc w:val="both"/>
      </w:pPr>
      <w:bookmarkStart w:id="0" w:name="_Toc344551220"/>
      <w:bookmarkStart w:id="1" w:name="_Toc344553841"/>
      <w:bookmarkStart w:id="2" w:name="_Toc344554132"/>
      <w:bookmarkStart w:id="3" w:name="_Toc358486908"/>
      <w:bookmarkStart w:id="4" w:name="_Toc450938380"/>
      <w:bookmarkStart w:id="5" w:name="_Toc469000018"/>
      <w:r>
        <w:lastRenderedPageBreak/>
        <w:t>ÖNSÖZ</w:t>
      </w:r>
      <w:bookmarkEnd w:id="0"/>
      <w:bookmarkEnd w:id="1"/>
      <w:bookmarkEnd w:id="2"/>
      <w:bookmarkEnd w:id="3"/>
      <w:bookmarkEnd w:id="4"/>
      <w:bookmarkEnd w:id="5"/>
    </w:p>
    <w:p w14:paraId="1A270013" w14:textId="77777777" w:rsidR="00940B3B" w:rsidRDefault="0063136B" w:rsidP="00CA2635">
      <w:pPr>
        <w:pStyle w:val="NormalWeb"/>
        <w:jc w:val="both"/>
      </w:pPr>
      <w:permStart w:id="275983162" w:edGrp="everyone"/>
      <w:r>
        <w:t xml:space="preserve"> </w:t>
      </w:r>
      <w:r w:rsidR="00940B3B">
        <w:t>Modern sağlık hizmetleri, hastaların tedavi süreçlerinde ilaçların düzenli ve doğru kullanımını sağlamayı hedeflemektedir. Özellikle yaşlılar ve Alzheimer hastaları gibi özel bakım gerektiren bireyler için ilaçların düzenli alınması, tedavi sürecinin etkinliği açısından kritik öneme sahiptir. Unutkanlık ve kognitif zorluklar gibi problemler, bu bireylerin ilaçlarını zamanında ve doğru şekilde almalarını zorlaştırabilir. Bu bağlamda, ilaç alımını hatırlatan ve doğrulayan sistemler, hastaların genel sağlık durumlarını ve yaşam kalitelerini önemli ölçüde iyileştirebilir.</w:t>
      </w:r>
    </w:p>
    <w:p w14:paraId="653A87A8" w14:textId="77777777" w:rsidR="00940B3B" w:rsidRDefault="00940B3B" w:rsidP="00CA2635">
      <w:pPr>
        <w:pStyle w:val="NormalWeb"/>
        <w:jc w:val="both"/>
      </w:pPr>
      <w:r>
        <w:t>Bu proje, yaşlılar ve sürekli ilaç kullanması gereken özel durumlu bireylerin ilaç alımını hatırlatmak amacıyla bir Arduino tabanlı sistem geliştirmeyi amaçlamaktadır. Sistem, sabah, öğle ve akşam olmak üzere üç farklı zaman diliminde ilaç almayı hatırlatmakta ve kullanıcının ilacı alıp almadığını bir buton aracılığıyla doğrulamaktadır. Ayrıca, sesli uyarılar ve LED göstergeleri ile kullanıcıya hatırlatmalar yaparak ilaç alım sürecini desteklemektedir. Bu özellikleri ile sistem, unutkanlık ve kognitif zorlukları olan kişiler, Alzheimer hastaları ve görme veya duyma engelli bireyler için ideal bir çözüm sunmaktadır. Aynı zamanda, bu bireylerin aile üyelerinin bakım yükünü hafifleterek, yaşam kalitelerini artırmayı hedeflemektedir.</w:t>
      </w:r>
    </w:p>
    <w:p w14:paraId="11731F10" w14:textId="77777777" w:rsidR="00940B3B" w:rsidRDefault="00940B3B" w:rsidP="00CA2635">
      <w:pPr>
        <w:pStyle w:val="NormalWeb"/>
        <w:jc w:val="both"/>
      </w:pPr>
      <w:r>
        <w:t>Bu raporda, Arduino tabanlı ilaç hatırlatma sisteminin geliştirilme süreci, kullanılan malzemeler, sistemin özellikleri ve avantajları detaylı bir şekilde ele alınacaktır. Projenin amacı, kullanılan malzemelerin listesi ve sistemin genel işleyişi hakkında bilgi verilerek, bu tür projelerin sağlık alanındaki önemine dikkat çekilecektir.</w:t>
      </w:r>
    </w:p>
    <w:p w14:paraId="38F97DC9" w14:textId="087B52ED" w:rsidR="00FD2E1E" w:rsidRDefault="00FD2E1E" w:rsidP="00CA2635">
      <w:pPr>
        <w:spacing w:line="240" w:lineRule="auto"/>
      </w:pPr>
    </w:p>
    <w:tbl>
      <w:tblPr>
        <w:tblStyle w:val="TabloKlavuzu"/>
        <w:tblW w:w="8647"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gridCol w:w="3544"/>
      </w:tblGrid>
      <w:tr w:rsidR="007E27AB" w14:paraId="5AE4F4AD" w14:textId="77777777" w:rsidTr="0063136B">
        <w:tc>
          <w:tcPr>
            <w:tcW w:w="3969" w:type="dxa"/>
          </w:tcPr>
          <w:permEnd w:id="275983162" w:displacedByCustomXml="next"/>
          <w:sdt>
            <w:sdtPr>
              <w:tag w:val="tarih1"/>
              <w:id w:val="-581366550"/>
              <w:lock w:val="sdtLocked"/>
              <w:placeholder>
                <w:docPart w:val="EE42B8EFDC7C4259B93E8F4D0B4A1A00"/>
              </w:placeholder>
              <w15:color w:val="993300"/>
              <w:date w:fullDate="2024-06-02T00:00:00Z">
                <w:dateFormat w:val="MMMM yyyy"/>
                <w:lid w:val="tr-TR"/>
                <w:storeMappedDataAs w:val="dateTime"/>
                <w:calendar w:val="gregorian"/>
              </w:date>
            </w:sdtPr>
            <w:sdtContent>
              <w:p w14:paraId="565B5BDD" w14:textId="16BEB814" w:rsidR="007E27AB" w:rsidRPr="00F850D2" w:rsidRDefault="00CB1826" w:rsidP="00CA2635">
                <w:pPr>
                  <w:spacing w:after="0" w:line="240" w:lineRule="auto"/>
                </w:pPr>
                <w:r>
                  <w:t>Haziran 2024</w:t>
                </w:r>
              </w:p>
            </w:sdtContent>
          </w:sdt>
        </w:tc>
        <w:tc>
          <w:tcPr>
            <w:tcW w:w="1134" w:type="dxa"/>
          </w:tcPr>
          <w:p w14:paraId="09E010F2" w14:textId="77777777" w:rsidR="007E27AB" w:rsidRDefault="007E27AB" w:rsidP="00CA2635">
            <w:pPr>
              <w:spacing w:after="0" w:line="240" w:lineRule="auto"/>
            </w:pPr>
          </w:p>
        </w:tc>
        <w:permStart w:id="1954040772" w:edGrp="everyone"/>
        <w:tc>
          <w:tcPr>
            <w:tcW w:w="3544" w:type="dxa"/>
          </w:tcPr>
          <w:p w14:paraId="73F6B75A" w14:textId="1D4C76F5" w:rsidR="007E27AB" w:rsidRPr="007A1B3C" w:rsidRDefault="00000000" w:rsidP="00CA2635">
            <w:pPr>
              <w:spacing w:after="0" w:line="240" w:lineRule="auto"/>
            </w:pPr>
            <w:sdt>
              <w:sdtPr>
                <w:alias w:val="Öğrenci Ad SOYAD   Örn: Aaaaa BBBBBBBB "/>
                <w:tag w:val="ogrenciadsoyad"/>
                <w:id w:val="-633104065"/>
                <w:lock w:val="sdtLocked"/>
                <w:placeholder>
                  <w:docPart w:val="E12C0CD1BE8640CDBD8594D3D0E3849A"/>
                </w:placeholder>
                <w15:color w:val="00CCFF"/>
                <w:comboBox>
                  <w:listItem w:displayText="Öğrenci Ad SOYAD" w:value="Öğrenci Ad SOYAD"/>
                </w:comboBox>
              </w:sdtPr>
              <w:sdtContent>
                <w:r w:rsidR="00CB1826">
                  <w:t>İlayda Buse ÖZTÜRK</w:t>
                </w:r>
              </w:sdtContent>
            </w:sdt>
            <w:permEnd w:id="1954040772"/>
          </w:p>
        </w:tc>
      </w:tr>
    </w:tbl>
    <w:p w14:paraId="1C8B69CA" w14:textId="77777777" w:rsidR="008343FD" w:rsidRDefault="008343FD" w:rsidP="00CA2635">
      <w:pPr>
        <w:spacing w:line="240" w:lineRule="auto"/>
      </w:pPr>
    </w:p>
    <w:p w14:paraId="2B66352A" w14:textId="77777777" w:rsidR="008343FD" w:rsidRDefault="008343FD" w:rsidP="003701E5">
      <w:pPr>
        <w:spacing w:line="240" w:lineRule="auto"/>
        <w:sectPr w:rsidR="008343FD" w:rsidSect="00DD7447">
          <w:footerReference w:type="default" r:id="rId15"/>
          <w:pgSz w:w="11906" w:h="16838"/>
          <w:pgMar w:top="1418" w:right="1134" w:bottom="1418" w:left="1701" w:header="709" w:footer="709" w:gutter="0"/>
          <w:pgNumType w:fmt="lowerRoman" w:start="1"/>
          <w:cols w:space="708"/>
          <w:docGrid w:linePitch="360"/>
        </w:sectPr>
      </w:pPr>
    </w:p>
    <w:p w14:paraId="0B124A60" w14:textId="77777777" w:rsidR="00DA3BA1" w:rsidRDefault="00DA3BA1" w:rsidP="003701E5">
      <w:pPr>
        <w:pStyle w:val="Balk1"/>
        <w:jc w:val="both"/>
      </w:pPr>
      <w:bookmarkStart w:id="6" w:name="_Toc358486909"/>
      <w:bookmarkStart w:id="7" w:name="_Toc450938381"/>
      <w:bookmarkStart w:id="8" w:name="_Toc469000019"/>
      <w:r>
        <w:lastRenderedPageBreak/>
        <w:t>İÇİNDEKİLER</w:t>
      </w:r>
      <w:bookmarkEnd w:id="6"/>
      <w:bookmarkEnd w:id="7"/>
      <w:bookmarkEnd w:id="8"/>
    </w:p>
    <w:p w14:paraId="57BC0E9A" w14:textId="77777777" w:rsidR="00C2678C" w:rsidRDefault="00DA3BA1" w:rsidP="003701E5">
      <w:pPr>
        <w:rPr>
          <w:b/>
        </w:rPr>
      </w:pPr>
      <w:r w:rsidRPr="00776D44">
        <w:rPr>
          <w:b/>
        </w:rPr>
        <w:t>Sayfa</w:t>
      </w:r>
      <w:r w:rsidR="005D2DD8">
        <w:rPr>
          <w:b/>
        </w:rPr>
        <w:t xml:space="preserve"> No</w:t>
      </w:r>
    </w:p>
    <w:permStart w:id="181760864" w:edGrp="everyone"/>
    <w:p w14:paraId="64891FF5" w14:textId="65E10CCC" w:rsidR="00734A83" w:rsidRDefault="00893276" w:rsidP="003701E5">
      <w:pPr>
        <w:pStyle w:val="T1"/>
        <w:rPr>
          <w:rFonts w:asciiTheme="minorHAnsi" w:eastAsiaTheme="minorEastAsia" w:hAnsiTheme="minorHAnsi" w:cstheme="minorBidi"/>
          <w:b w:val="0"/>
          <w:noProof/>
          <w:sz w:val="22"/>
          <w:lang w:eastAsia="tr-TR"/>
        </w:rPr>
      </w:pPr>
      <w:r>
        <w:fldChar w:fldCharType="begin"/>
      </w:r>
      <w:r>
        <w:instrText xml:space="preserve"> TOC \o "1-4" \h \z \u </w:instrText>
      </w:r>
      <w:r>
        <w:fldChar w:fldCharType="separate"/>
      </w:r>
      <w:hyperlink w:anchor="_Toc469000018" w:history="1">
        <w:r w:rsidR="00734A83" w:rsidRPr="0010243E">
          <w:rPr>
            <w:rStyle w:val="Kpr"/>
            <w:noProof/>
          </w:rPr>
          <w:t>ÖNSÖZ</w:t>
        </w:r>
        <w:r w:rsidR="00734A83">
          <w:rPr>
            <w:noProof/>
            <w:webHidden/>
          </w:rPr>
          <w:tab/>
        </w:r>
        <w:r w:rsidR="00734A83">
          <w:rPr>
            <w:noProof/>
            <w:webHidden/>
          </w:rPr>
          <w:fldChar w:fldCharType="begin"/>
        </w:r>
        <w:r w:rsidR="00734A83">
          <w:rPr>
            <w:noProof/>
            <w:webHidden/>
          </w:rPr>
          <w:instrText xml:space="preserve"> PAGEREF _Toc469000018 \h </w:instrText>
        </w:r>
        <w:r w:rsidR="00734A83">
          <w:rPr>
            <w:noProof/>
            <w:webHidden/>
          </w:rPr>
        </w:r>
        <w:r w:rsidR="00734A83">
          <w:rPr>
            <w:noProof/>
            <w:webHidden/>
          </w:rPr>
          <w:fldChar w:fldCharType="separate"/>
        </w:r>
        <w:r w:rsidR="00AE47C7">
          <w:rPr>
            <w:noProof/>
            <w:webHidden/>
          </w:rPr>
          <w:t>i</w:t>
        </w:r>
        <w:r w:rsidR="00734A83">
          <w:rPr>
            <w:noProof/>
            <w:webHidden/>
          </w:rPr>
          <w:fldChar w:fldCharType="end"/>
        </w:r>
      </w:hyperlink>
    </w:p>
    <w:p w14:paraId="7B9BD710" w14:textId="51C25E0A" w:rsidR="00734A83" w:rsidRDefault="00000000" w:rsidP="003701E5">
      <w:pPr>
        <w:pStyle w:val="T1"/>
        <w:rPr>
          <w:rFonts w:asciiTheme="minorHAnsi" w:eastAsiaTheme="minorEastAsia" w:hAnsiTheme="minorHAnsi" w:cstheme="minorBidi"/>
          <w:b w:val="0"/>
          <w:noProof/>
          <w:sz w:val="22"/>
          <w:lang w:eastAsia="tr-TR"/>
        </w:rPr>
      </w:pPr>
      <w:hyperlink w:anchor="_Toc469000019" w:history="1">
        <w:r w:rsidR="00734A83" w:rsidRPr="0010243E">
          <w:rPr>
            <w:rStyle w:val="Kpr"/>
            <w:noProof/>
          </w:rPr>
          <w:t>İÇİNDEKİLER</w:t>
        </w:r>
        <w:r w:rsidR="00734A83">
          <w:rPr>
            <w:noProof/>
            <w:webHidden/>
          </w:rPr>
          <w:tab/>
        </w:r>
        <w:r w:rsidR="00734A83">
          <w:rPr>
            <w:noProof/>
            <w:webHidden/>
          </w:rPr>
          <w:fldChar w:fldCharType="begin"/>
        </w:r>
        <w:r w:rsidR="00734A83">
          <w:rPr>
            <w:noProof/>
            <w:webHidden/>
          </w:rPr>
          <w:instrText xml:space="preserve"> PAGEREF _Toc469000019 \h </w:instrText>
        </w:r>
        <w:r w:rsidR="00734A83">
          <w:rPr>
            <w:noProof/>
            <w:webHidden/>
          </w:rPr>
        </w:r>
        <w:r w:rsidR="00734A83">
          <w:rPr>
            <w:noProof/>
            <w:webHidden/>
          </w:rPr>
          <w:fldChar w:fldCharType="separate"/>
        </w:r>
        <w:r w:rsidR="00AE47C7">
          <w:rPr>
            <w:noProof/>
            <w:webHidden/>
          </w:rPr>
          <w:t>ii</w:t>
        </w:r>
        <w:r w:rsidR="00734A83">
          <w:rPr>
            <w:noProof/>
            <w:webHidden/>
          </w:rPr>
          <w:fldChar w:fldCharType="end"/>
        </w:r>
      </w:hyperlink>
    </w:p>
    <w:p w14:paraId="24967195" w14:textId="58D0DD57" w:rsidR="00734A83" w:rsidRDefault="00000000" w:rsidP="003701E5">
      <w:pPr>
        <w:pStyle w:val="T1"/>
        <w:rPr>
          <w:rFonts w:asciiTheme="minorHAnsi" w:eastAsiaTheme="minorEastAsia" w:hAnsiTheme="minorHAnsi" w:cstheme="minorBidi"/>
          <w:b w:val="0"/>
          <w:noProof/>
          <w:sz w:val="22"/>
          <w:lang w:eastAsia="tr-TR"/>
        </w:rPr>
      </w:pPr>
      <w:hyperlink w:anchor="_Toc469000020" w:history="1">
        <w:r w:rsidR="00734A83" w:rsidRPr="0010243E">
          <w:rPr>
            <w:rStyle w:val="Kpr"/>
            <w:noProof/>
          </w:rPr>
          <w:t>1.</w:t>
        </w:r>
        <w:r w:rsidR="00734A83">
          <w:rPr>
            <w:rFonts w:asciiTheme="minorHAnsi" w:eastAsiaTheme="minorEastAsia" w:hAnsiTheme="minorHAnsi" w:cstheme="minorBidi"/>
            <w:b w:val="0"/>
            <w:noProof/>
            <w:sz w:val="22"/>
            <w:lang w:eastAsia="tr-TR"/>
          </w:rPr>
          <w:tab/>
        </w:r>
        <w:r w:rsidR="00734A83" w:rsidRPr="0010243E">
          <w:rPr>
            <w:rStyle w:val="Kpr"/>
            <w:noProof/>
          </w:rPr>
          <w:t>GİRİŞ</w:t>
        </w:r>
        <w:r w:rsidR="00734A83">
          <w:rPr>
            <w:noProof/>
            <w:webHidden/>
          </w:rPr>
          <w:tab/>
        </w:r>
        <w:r w:rsidR="00C536AB">
          <w:rPr>
            <w:noProof/>
            <w:webHidden/>
          </w:rPr>
          <w:t>1</w:t>
        </w:r>
      </w:hyperlink>
    </w:p>
    <w:p w14:paraId="3A9022D7" w14:textId="1FC2278B" w:rsidR="00734A83" w:rsidRDefault="00000000" w:rsidP="003701E5">
      <w:pPr>
        <w:pStyle w:val="T1"/>
        <w:rPr>
          <w:rFonts w:asciiTheme="minorHAnsi" w:eastAsiaTheme="minorEastAsia" w:hAnsiTheme="minorHAnsi" w:cstheme="minorBidi"/>
          <w:b w:val="0"/>
          <w:noProof/>
          <w:sz w:val="22"/>
          <w:lang w:eastAsia="tr-TR"/>
        </w:rPr>
      </w:pPr>
      <w:hyperlink w:anchor="_Toc469000021" w:history="1">
        <w:r w:rsidR="00734A83" w:rsidRPr="0010243E">
          <w:rPr>
            <w:rStyle w:val="Kpr"/>
            <w:noProof/>
          </w:rPr>
          <w:t>2.</w:t>
        </w:r>
        <w:r w:rsidR="00734A83">
          <w:rPr>
            <w:rFonts w:asciiTheme="minorHAnsi" w:eastAsiaTheme="minorEastAsia" w:hAnsiTheme="minorHAnsi" w:cstheme="minorBidi"/>
            <w:b w:val="0"/>
            <w:noProof/>
            <w:sz w:val="22"/>
            <w:lang w:eastAsia="tr-TR"/>
          </w:rPr>
          <w:tab/>
        </w:r>
        <w:r w:rsidR="00734A83" w:rsidRPr="0010243E">
          <w:rPr>
            <w:rStyle w:val="Kpr"/>
            <w:noProof/>
          </w:rPr>
          <w:t>GENEL KISIMLAR</w:t>
        </w:r>
        <w:r w:rsidR="00734A83">
          <w:rPr>
            <w:noProof/>
            <w:webHidden/>
          </w:rPr>
          <w:tab/>
        </w:r>
        <w:r w:rsidR="00C536AB">
          <w:rPr>
            <w:noProof/>
            <w:webHidden/>
          </w:rPr>
          <w:t>4</w:t>
        </w:r>
      </w:hyperlink>
    </w:p>
    <w:p w14:paraId="46957769" w14:textId="5043E504" w:rsidR="00734A83" w:rsidRDefault="00000000" w:rsidP="003701E5">
      <w:pPr>
        <w:pStyle w:val="T1"/>
        <w:rPr>
          <w:rFonts w:asciiTheme="minorHAnsi" w:eastAsiaTheme="minorEastAsia" w:hAnsiTheme="minorHAnsi" w:cstheme="minorBidi"/>
          <w:b w:val="0"/>
          <w:noProof/>
          <w:sz w:val="22"/>
          <w:lang w:eastAsia="tr-TR"/>
        </w:rPr>
      </w:pPr>
      <w:hyperlink w:anchor="_Toc469000022" w:history="1">
        <w:r w:rsidR="00734A83" w:rsidRPr="0010243E">
          <w:rPr>
            <w:rStyle w:val="Kpr"/>
            <w:noProof/>
          </w:rPr>
          <w:t>3.</w:t>
        </w:r>
        <w:r w:rsidR="00734A83">
          <w:rPr>
            <w:rFonts w:asciiTheme="minorHAnsi" w:eastAsiaTheme="minorEastAsia" w:hAnsiTheme="minorHAnsi" w:cstheme="minorBidi"/>
            <w:b w:val="0"/>
            <w:noProof/>
            <w:sz w:val="22"/>
            <w:lang w:eastAsia="tr-TR"/>
          </w:rPr>
          <w:tab/>
        </w:r>
        <w:r w:rsidR="00734A83" w:rsidRPr="0010243E">
          <w:rPr>
            <w:rStyle w:val="Kpr"/>
            <w:noProof/>
          </w:rPr>
          <w:t>MATERYAL VE YÖNTEM</w:t>
        </w:r>
        <w:r w:rsidR="00734A83">
          <w:rPr>
            <w:noProof/>
            <w:webHidden/>
          </w:rPr>
          <w:tab/>
        </w:r>
        <w:r w:rsidR="00C536AB">
          <w:rPr>
            <w:noProof/>
            <w:webHidden/>
          </w:rPr>
          <w:t>9</w:t>
        </w:r>
      </w:hyperlink>
    </w:p>
    <w:p w14:paraId="6F12C0CC" w14:textId="1DFFD260" w:rsidR="00734A83" w:rsidRDefault="00000000" w:rsidP="003701E5">
      <w:pPr>
        <w:pStyle w:val="T1"/>
        <w:rPr>
          <w:rFonts w:asciiTheme="minorHAnsi" w:eastAsiaTheme="minorEastAsia" w:hAnsiTheme="minorHAnsi" w:cstheme="minorBidi"/>
          <w:b w:val="0"/>
          <w:noProof/>
          <w:sz w:val="22"/>
          <w:lang w:eastAsia="tr-TR"/>
        </w:rPr>
      </w:pPr>
      <w:hyperlink w:anchor="_Toc469000023" w:history="1">
        <w:r w:rsidR="00734A83" w:rsidRPr="0010243E">
          <w:rPr>
            <w:rStyle w:val="Kpr"/>
            <w:noProof/>
          </w:rPr>
          <w:t>4.</w:t>
        </w:r>
        <w:r w:rsidR="00734A83">
          <w:rPr>
            <w:rFonts w:asciiTheme="minorHAnsi" w:eastAsiaTheme="minorEastAsia" w:hAnsiTheme="minorHAnsi" w:cstheme="minorBidi"/>
            <w:b w:val="0"/>
            <w:noProof/>
            <w:sz w:val="22"/>
            <w:lang w:eastAsia="tr-TR"/>
          </w:rPr>
          <w:tab/>
        </w:r>
        <w:r w:rsidR="00734A83" w:rsidRPr="0010243E">
          <w:rPr>
            <w:rStyle w:val="Kpr"/>
            <w:noProof/>
          </w:rPr>
          <w:t>BULGULAR</w:t>
        </w:r>
        <w:r w:rsidR="00734A83">
          <w:rPr>
            <w:noProof/>
            <w:webHidden/>
          </w:rPr>
          <w:tab/>
        </w:r>
        <w:r w:rsidR="00C536AB">
          <w:rPr>
            <w:noProof/>
            <w:webHidden/>
          </w:rPr>
          <w:t>16</w:t>
        </w:r>
      </w:hyperlink>
    </w:p>
    <w:p w14:paraId="3D7B4127" w14:textId="0ACFBCF2" w:rsidR="00734A83" w:rsidRDefault="00000000" w:rsidP="003701E5">
      <w:pPr>
        <w:pStyle w:val="T1"/>
        <w:rPr>
          <w:rFonts w:asciiTheme="minorHAnsi" w:eastAsiaTheme="minorEastAsia" w:hAnsiTheme="minorHAnsi" w:cstheme="minorBidi"/>
          <w:b w:val="0"/>
          <w:noProof/>
          <w:sz w:val="22"/>
          <w:lang w:eastAsia="tr-TR"/>
        </w:rPr>
      </w:pPr>
      <w:hyperlink w:anchor="_Toc469000024" w:history="1">
        <w:r w:rsidR="00734A83" w:rsidRPr="0010243E">
          <w:rPr>
            <w:rStyle w:val="Kpr"/>
            <w:noProof/>
          </w:rPr>
          <w:t>5.</w:t>
        </w:r>
        <w:r w:rsidR="00734A83">
          <w:rPr>
            <w:rFonts w:asciiTheme="minorHAnsi" w:eastAsiaTheme="minorEastAsia" w:hAnsiTheme="minorHAnsi" w:cstheme="minorBidi"/>
            <w:b w:val="0"/>
            <w:noProof/>
            <w:sz w:val="22"/>
            <w:lang w:eastAsia="tr-TR"/>
          </w:rPr>
          <w:tab/>
        </w:r>
        <w:r w:rsidR="00734A83" w:rsidRPr="0010243E">
          <w:rPr>
            <w:rStyle w:val="Kpr"/>
            <w:noProof/>
          </w:rPr>
          <w:t>TARTIŞMA VE SONUÇ</w:t>
        </w:r>
        <w:r w:rsidR="00734A83">
          <w:rPr>
            <w:noProof/>
            <w:webHidden/>
          </w:rPr>
          <w:tab/>
        </w:r>
        <w:r w:rsidR="00C536AB">
          <w:rPr>
            <w:noProof/>
            <w:webHidden/>
          </w:rPr>
          <w:t>19</w:t>
        </w:r>
      </w:hyperlink>
    </w:p>
    <w:p w14:paraId="3C7F5680" w14:textId="6E2EC93E" w:rsidR="00734A83" w:rsidRDefault="00000000" w:rsidP="003701E5">
      <w:pPr>
        <w:pStyle w:val="T1"/>
        <w:rPr>
          <w:rFonts w:asciiTheme="minorHAnsi" w:eastAsiaTheme="minorEastAsia" w:hAnsiTheme="minorHAnsi" w:cstheme="minorBidi"/>
          <w:b w:val="0"/>
          <w:noProof/>
          <w:sz w:val="22"/>
          <w:lang w:eastAsia="tr-TR"/>
        </w:rPr>
      </w:pPr>
      <w:hyperlink w:anchor="_Toc469000025" w:history="1">
        <w:r w:rsidR="00734A83" w:rsidRPr="0010243E">
          <w:rPr>
            <w:rStyle w:val="Kpr"/>
            <w:noProof/>
          </w:rPr>
          <w:t>KAYNAKLAR</w:t>
        </w:r>
        <w:r w:rsidR="00734A83">
          <w:rPr>
            <w:noProof/>
            <w:webHidden/>
          </w:rPr>
          <w:tab/>
        </w:r>
        <w:r w:rsidR="00C536AB">
          <w:rPr>
            <w:noProof/>
            <w:webHidden/>
          </w:rPr>
          <w:t>21</w:t>
        </w:r>
      </w:hyperlink>
    </w:p>
    <w:p w14:paraId="7C264476" w14:textId="24077D09" w:rsidR="00734A83" w:rsidRDefault="00000000" w:rsidP="003701E5">
      <w:pPr>
        <w:pStyle w:val="T1"/>
        <w:rPr>
          <w:rFonts w:asciiTheme="minorHAnsi" w:eastAsiaTheme="minorEastAsia" w:hAnsiTheme="minorHAnsi" w:cstheme="minorBidi"/>
          <w:b w:val="0"/>
          <w:noProof/>
          <w:sz w:val="22"/>
          <w:lang w:eastAsia="tr-TR"/>
        </w:rPr>
      </w:pPr>
      <w:hyperlink w:anchor="_Toc469000026" w:history="1">
        <w:r w:rsidR="00734A83" w:rsidRPr="0010243E">
          <w:rPr>
            <w:rStyle w:val="Kpr"/>
            <w:noProof/>
          </w:rPr>
          <w:t>EKLER</w:t>
        </w:r>
        <w:r w:rsidR="00734A83">
          <w:rPr>
            <w:noProof/>
            <w:webHidden/>
          </w:rPr>
          <w:tab/>
        </w:r>
        <w:r w:rsidR="00C536AB">
          <w:rPr>
            <w:noProof/>
            <w:webHidden/>
          </w:rPr>
          <w:t>22</w:t>
        </w:r>
      </w:hyperlink>
    </w:p>
    <w:p w14:paraId="631D6C82" w14:textId="77777777" w:rsidR="00132687" w:rsidRDefault="00893276" w:rsidP="003701E5">
      <w:pPr>
        <w:tabs>
          <w:tab w:val="right" w:leader="dot" w:pos="8494"/>
        </w:tabs>
        <w:rPr>
          <w:b/>
        </w:rPr>
        <w:sectPr w:rsidR="00132687" w:rsidSect="00DD7447">
          <w:pgSz w:w="11906" w:h="16838"/>
          <w:pgMar w:top="1418" w:right="1134" w:bottom="1418" w:left="1701" w:header="709" w:footer="709" w:gutter="0"/>
          <w:pgNumType w:fmt="lowerRoman"/>
          <w:cols w:space="708"/>
          <w:docGrid w:linePitch="360"/>
        </w:sectPr>
      </w:pPr>
      <w:r>
        <w:rPr>
          <w:b/>
        </w:rPr>
        <w:fldChar w:fldCharType="end"/>
      </w:r>
      <w:r w:rsidR="00B94DA9">
        <w:rPr>
          <w:b/>
        </w:rPr>
        <w:t xml:space="preserve"> </w:t>
      </w:r>
    </w:p>
    <w:p w14:paraId="7AD8AAFD" w14:textId="77777777" w:rsidR="00071CDD" w:rsidRDefault="00DA3BA1" w:rsidP="00CA2635">
      <w:pPr>
        <w:pStyle w:val="Balk1"/>
        <w:numPr>
          <w:ilvl w:val="0"/>
          <w:numId w:val="5"/>
        </w:numPr>
        <w:ind w:left="284" w:hanging="284"/>
        <w:jc w:val="both"/>
      </w:pPr>
      <w:bookmarkStart w:id="9" w:name="_Toc344551226"/>
      <w:bookmarkStart w:id="10" w:name="_Toc344553847"/>
      <w:bookmarkStart w:id="11" w:name="_Toc344554138"/>
      <w:bookmarkStart w:id="12" w:name="_Toc358486915"/>
      <w:bookmarkStart w:id="13" w:name="_Toc450938387"/>
      <w:bookmarkStart w:id="14" w:name="_Toc469000020"/>
      <w:permEnd w:id="181760864"/>
      <w:r>
        <w:lastRenderedPageBreak/>
        <w:t>GİRİŞ</w:t>
      </w:r>
      <w:bookmarkEnd w:id="9"/>
      <w:bookmarkEnd w:id="10"/>
      <w:bookmarkEnd w:id="11"/>
      <w:bookmarkEnd w:id="12"/>
      <w:bookmarkEnd w:id="13"/>
      <w:bookmarkEnd w:id="14"/>
    </w:p>
    <w:p w14:paraId="720DC8F0" w14:textId="0C36B75B" w:rsidR="00940B3B" w:rsidRDefault="00940B3B" w:rsidP="009E0C33">
      <w:pPr>
        <w:pStyle w:val="Balk3"/>
        <w:numPr>
          <w:ilvl w:val="1"/>
          <w:numId w:val="33"/>
        </w:numPr>
        <w:spacing w:line="240" w:lineRule="auto"/>
        <w:rPr>
          <w:sz w:val="27"/>
          <w:szCs w:val="27"/>
          <w:lang w:eastAsia="tr-TR"/>
        </w:rPr>
      </w:pPr>
      <w:permStart w:id="931736526" w:edGrp="everyone"/>
      <w:r>
        <w:rPr>
          <w:rStyle w:val="Gl"/>
          <w:b/>
          <w:bCs/>
        </w:rPr>
        <w:t>Projenin Amacı</w:t>
      </w:r>
    </w:p>
    <w:p w14:paraId="15E292F4" w14:textId="77777777" w:rsidR="00940B3B" w:rsidRDefault="00940B3B" w:rsidP="00CA2635">
      <w:pPr>
        <w:pStyle w:val="NormalWeb"/>
        <w:jc w:val="both"/>
      </w:pPr>
      <w:r>
        <w:t>Bu proje, yaşlılar ve Alzheimer gibi sürekli ilaç kullanması gereken özel durumlu bireylerin ilaç alımını hatırlatmak için bir Arduino tabanlı sistem geliştirmeyi amaçlamaktadır. Proje, bu bireylerin ilaçlarını düzenli ve doğru şekilde alarak sağlıklarını korumalarını ve tedavi süreçlerinin etkinliğini artırmalarını hedeflemektedir.</w:t>
      </w:r>
    </w:p>
    <w:p w14:paraId="774949BE" w14:textId="77777777" w:rsidR="003A0493" w:rsidRDefault="003A0493" w:rsidP="00CA2635">
      <w:pPr>
        <w:pStyle w:val="NormalWeb"/>
        <w:jc w:val="both"/>
      </w:pPr>
    </w:p>
    <w:p w14:paraId="302C668B" w14:textId="6EEBD2D0" w:rsidR="00940B3B" w:rsidRDefault="00CF6904" w:rsidP="009E0C33">
      <w:pPr>
        <w:pStyle w:val="Balk3"/>
        <w:numPr>
          <w:ilvl w:val="1"/>
          <w:numId w:val="33"/>
        </w:numPr>
        <w:spacing w:line="240" w:lineRule="auto"/>
      </w:pPr>
      <w:r>
        <w:rPr>
          <w:rStyle w:val="Gl"/>
          <w:b/>
          <w:bCs/>
        </w:rPr>
        <w:t xml:space="preserve"> </w:t>
      </w:r>
      <w:r w:rsidR="00940B3B">
        <w:rPr>
          <w:rStyle w:val="Gl"/>
          <w:b/>
          <w:bCs/>
        </w:rPr>
        <w:t>Projenin Önemi</w:t>
      </w:r>
    </w:p>
    <w:p w14:paraId="3FCA4F55" w14:textId="1B8070C4" w:rsidR="00E7092C" w:rsidRDefault="00E7092C" w:rsidP="00CA2635">
      <w:pPr>
        <w:pStyle w:val="NormalWeb"/>
        <w:jc w:val="both"/>
      </w:pPr>
      <w:r>
        <w:t xml:space="preserve">İlaçların düzenli kullanımı, tedavi sürecinin başarısı için kritik öneme sahiptir. İlaç alımının düzenli olmaması, hastaların sağlık durumlarında ciddi bozulmalara yol açabilir ve tedavi sürecini olumsuz etkileyebilir. Özellikle yaşlılar ve kognitif zorluklar yaşayan bireyler için ilaç alımını düzenli bir şekilde sağlamak zor olabilir. Bu tür bireyler, ilaç almayı unutma veya ilaçları yanlış zamanlarda alma eğilimindedir. Bu durum, tedavi süreçlerini olumsuz etkileyerek hastalıkların kötüleşmesine, komplikasyonların artmasına veya tedavi süresinin uzamasına neden olabilir. Örneğin, hipertansiyon tedavisinde ilaçların düzenli alınmaması, kan basıncının kontrolsüz bir şekilde yükselmesine ve ciddi kardiyovasküler komplikasyonlara yol açabilir </w:t>
      </w:r>
      <w:r w:rsidR="005B1EA7">
        <w:t>[1]</w:t>
      </w:r>
      <w:r>
        <w:t>.</w:t>
      </w:r>
    </w:p>
    <w:p w14:paraId="4F52490B" w14:textId="04106C38" w:rsidR="00E7092C" w:rsidRDefault="00E7092C" w:rsidP="00CA2635">
      <w:pPr>
        <w:pStyle w:val="NormalWeb"/>
        <w:jc w:val="both"/>
      </w:pPr>
      <w:r>
        <w:t xml:space="preserve">Düzenli ilaç alımı, hastaların tedaviye uyumunu artırarak sağlık sonuçlarını iyileştirmede hayati bir rol oynar. Ekinci ve ark. (2017) tarafından yapılan çalışmada, günlük SMS hatırlatmalarının hipertansif hastalarda kan basıncı kontrolünü ve ilaç uyumunu önemli ölçüde iyileştirdiği gösterilmiştir. Benzer şekilde, </w:t>
      </w:r>
      <w:proofErr w:type="spellStart"/>
      <w:r>
        <w:t>Budaycı</w:t>
      </w:r>
      <w:proofErr w:type="spellEnd"/>
      <w:r>
        <w:t xml:space="preserve"> (2023) tarafından yapılan araştırma, ilaç hatırlatma mobil uygulamalarının tedaviye uyumu artırdığını ve böylece tedavi sonuçlarını iyileştirdiğini göstermektedir</w:t>
      </w:r>
      <w:r w:rsidR="003B2277">
        <w:t xml:space="preserve"> [1],[3]</w:t>
      </w:r>
      <w:r>
        <w:t>.</w:t>
      </w:r>
    </w:p>
    <w:p w14:paraId="22C90AAE" w14:textId="77777777" w:rsidR="00E7092C" w:rsidRDefault="00E7092C" w:rsidP="00CA2635">
      <w:pPr>
        <w:pStyle w:val="NormalWeb"/>
        <w:jc w:val="both"/>
      </w:pPr>
      <w:r>
        <w:t>Bu proje kapsamında geliştirilecek olan hatırlatma ve doğrulama sistemi, unutkanlık ve diğer bilişsel engeller nedeniyle oluşabilecek aksaklıkları en aza indirerek sağlık sonuçlarını iyileştirmeyi amaçlamaktadır. Sistem, ilaç alımını hatırlatmakla kalmayıp, ilaçların doğru zamanlarda alındığını doğrulamak için de işlevsel olacaktır. Böylece, ilaçların yanlış zamanda alınmasının önüne geçilerek tedavi etkinliği artırılacaktır. Ayrıca, aile üyelerinin bakım yükü hafifletilecek ve onların yaşam kalitesi artırılacaktır.</w:t>
      </w:r>
    </w:p>
    <w:p w14:paraId="15AB8D54" w14:textId="5F6EC9C9" w:rsidR="00E7092C" w:rsidRDefault="00E7092C" w:rsidP="00CA2635">
      <w:pPr>
        <w:pStyle w:val="NormalWeb"/>
        <w:jc w:val="both"/>
      </w:pPr>
      <w:r>
        <w:t xml:space="preserve">Genel olarak, bu projenin önemi, ilaç uyumunu artırarak hastaların sağlık sonuçlarını iyileştirmek ve aile üyelerinin üzerindeki bakım yükünü azaltmaktır. Literatürdeki bulgular, dijital sağlık müdahalelerinin bu alanda önemli bir potansiyele sahip olduğunu göstermektedir. Bu nedenle, geliştirilecek hatırlatma ve doğrulama sistemi, ilaçların düzenli ve doğru kullanımını sağlamada etkili bir çözüm sunmaktadır. Ekinci ve ark. (2017) ve </w:t>
      </w:r>
      <w:proofErr w:type="spellStart"/>
      <w:r>
        <w:t>Budaycı</w:t>
      </w:r>
      <w:proofErr w:type="spellEnd"/>
      <w:r>
        <w:t xml:space="preserve"> (2023) gibi çalışmalar, dijital araçların ilaç uyumunu artırmada ne kadar etkili olduğunu ortaya koyarak, bu projenin önemini desteklemektedir</w:t>
      </w:r>
      <w:r w:rsidR="002E2140">
        <w:t xml:space="preserve"> [1],[3].</w:t>
      </w:r>
    </w:p>
    <w:p w14:paraId="1205BA96" w14:textId="77777777" w:rsidR="00E7092C" w:rsidRDefault="00E7092C" w:rsidP="00CA2635">
      <w:pPr>
        <w:pStyle w:val="NormalWeb"/>
        <w:jc w:val="both"/>
      </w:pPr>
    </w:p>
    <w:p w14:paraId="2A56E0C9" w14:textId="6C925CDC" w:rsidR="00940B3B" w:rsidRDefault="00940B3B" w:rsidP="009E0C33">
      <w:pPr>
        <w:pStyle w:val="Balk3"/>
        <w:numPr>
          <w:ilvl w:val="1"/>
          <w:numId w:val="33"/>
        </w:numPr>
        <w:spacing w:line="240" w:lineRule="auto"/>
      </w:pPr>
      <w:r>
        <w:rPr>
          <w:rStyle w:val="Gl"/>
          <w:b/>
          <w:bCs/>
        </w:rPr>
        <w:t>Projenin Kapsamı</w:t>
      </w:r>
    </w:p>
    <w:p w14:paraId="61FA5449" w14:textId="77777777" w:rsidR="00940B3B" w:rsidRDefault="00940B3B" w:rsidP="00CA2635">
      <w:pPr>
        <w:pStyle w:val="NormalWeb"/>
        <w:jc w:val="both"/>
      </w:pPr>
      <w:r>
        <w:t>Bu proje, bir Arduino tabanlı ilaç hatırlatma sistemi geliştirmeyi ve bu sistemin tasarım, geliştirme ve test süreçlerini kapsamaktadır. Sistem, sabah, öğle ve akşam olmak üzere üç farklı zaman diliminde ilaç alımını hatırlatacak, kullanıcının ilacı alıp almadığını doğrulayacak ve gerekli uyarıları sağlayacaktır. Projede kullanılan malzemeler, sistemin donanım ve yazılım bileşenleri, kullanıcı arayüzü ve sistemin test sonuçları ayrıntılı bir şekilde ele alınacaktır.</w:t>
      </w:r>
    </w:p>
    <w:p w14:paraId="590395F1" w14:textId="77777777" w:rsidR="003A0493" w:rsidRDefault="003A0493" w:rsidP="00CA2635">
      <w:pPr>
        <w:pStyle w:val="NormalWeb"/>
        <w:jc w:val="both"/>
      </w:pPr>
    </w:p>
    <w:p w14:paraId="5B80697B" w14:textId="4B4A1353" w:rsidR="00940B3B" w:rsidRDefault="00940B3B" w:rsidP="009E0C33">
      <w:pPr>
        <w:pStyle w:val="Balk3"/>
        <w:numPr>
          <w:ilvl w:val="1"/>
          <w:numId w:val="33"/>
        </w:numPr>
        <w:spacing w:line="240" w:lineRule="auto"/>
      </w:pPr>
      <w:r>
        <w:rPr>
          <w:rStyle w:val="Gl"/>
          <w:b/>
          <w:bCs/>
        </w:rPr>
        <w:t>Projenin Yenilikleri</w:t>
      </w:r>
    </w:p>
    <w:p w14:paraId="685B8247" w14:textId="77777777" w:rsidR="00940B3B" w:rsidRDefault="00940B3B" w:rsidP="00CA2635">
      <w:pPr>
        <w:pStyle w:val="NormalWeb"/>
        <w:jc w:val="both"/>
      </w:pPr>
      <w:r>
        <w:t>Bu sistem, ilaç hatırlatma ve doğrulama konusunda çeşitli yenilikler sunmaktadır:</w:t>
      </w:r>
    </w:p>
    <w:p w14:paraId="19A1BB88" w14:textId="77777777" w:rsidR="00940B3B" w:rsidRDefault="00940B3B" w:rsidP="00CA2635">
      <w:pPr>
        <w:numPr>
          <w:ilvl w:val="0"/>
          <w:numId w:val="6"/>
        </w:numPr>
        <w:spacing w:before="100" w:beforeAutospacing="1" w:after="100" w:afterAutospacing="1" w:line="240" w:lineRule="auto"/>
      </w:pPr>
      <w:r>
        <w:rPr>
          <w:rStyle w:val="Gl"/>
        </w:rPr>
        <w:t>Çoklu Hatırlatma Zaman Dilimleri:</w:t>
      </w:r>
      <w:r>
        <w:t xml:space="preserve"> Sabah, öğle ve akşam olmak üzere farklı zaman dilimlerinde hatırlatmalar.</w:t>
      </w:r>
    </w:p>
    <w:p w14:paraId="6CA40CCC" w14:textId="77777777" w:rsidR="00940B3B" w:rsidRDefault="00940B3B" w:rsidP="00CA2635">
      <w:pPr>
        <w:numPr>
          <w:ilvl w:val="0"/>
          <w:numId w:val="6"/>
        </w:numPr>
        <w:spacing w:before="100" w:beforeAutospacing="1" w:after="100" w:afterAutospacing="1" w:line="240" w:lineRule="auto"/>
      </w:pPr>
      <w:r>
        <w:rPr>
          <w:rStyle w:val="Gl"/>
        </w:rPr>
        <w:t>Doğrulama Mekanizması:</w:t>
      </w:r>
      <w:r>
        <w:t xml:space="preserve"> Kullanıcının ilaç alımını bir buton aracılığıyla doğrulama </w:t>
      </w:r>
      <w:proofErr w:type="gramStart"/>
      <w:r>
        <w:t>imkanı</w:t>
      </w:r>
      <w:proofErr w:type="gramEnd"/>
      <w:r>
        <w:t>.</w:t>
      </w:r>
    </w:p>
    <w:p w14:paraId="6C8BD762" w14:textId="77777777" w:rsidR="00940B3B" w:rsidRDefault="00940B3B" w:rsidP="00CA2635">
      <w:pPr>
        <w:numPr>
          <w:ilvl w:val="0"/>
          <w:numId w:val="6"/>
        </w:numPr>
        <w:spacing w:before="100" w:beforeAutospacing="1" w:after="100" w:afterAutospacing="1" w:line="240" w:lineRule="auto"/>
      </w:pPr>
      <w:r>
        <w:rPr>
          <w:rStyle w:val="Gl"/>
        </w:rPr>
        <w:t>Çoklu Uyarı Sistemleri:</w:t>
      </w:r>
      <w:r>
        <w:t xml:space="preserve"> Sesli uyarılar ve LED göstergeleri ile kullanıcıya çeşitli yollarla hatırlatma yapma.</w:t>
      </w:r>
    </w:p>
    <w:p w14:paraId="4BD2AC62" w14:textId="77777777" w:rsidR="00940B3B" w:rsidRDefault="00940B3B" w:rsidP="00CA2635">
      <w:pPr>
        <w:numPr>
          <w:ilvl w:val="0"/>
          <w:numId w:val="6"/>
        </w:numPr>
        <w:spacing w:before="100" w:beforeAutospacing="1" w:after="100" w:afterAutospacing="1" w:line="240" w:lineRule="auto"/>
      </w:pPr>
      <w:r>
        <w:rPr>
          <w:rStyle w:val="Gl"/>
        </w:rPr>
        <w:t>Engellilere Uygunluk:</w:t>
      </w:r>
      <w:r>
        <w:t xml:space="preserve"> Görme ve duyma engelli bireyler için uygun uyarı sistemleri.</w:t>
      </w:r>
    </w:p>
    <w:p w14:paraId="6C2C0716" w14:textId="77777777" w:rsidR="00940B3B" w:rsidRDefault="00940B3B" w:rsidP="00CA2635">
      <w:pPr>
        <w:numPr>
          <w:ilvl w:val="0"/>
          <w:numId w:val="6"/>
        </w:numPr>
        <w:spacing w:before="100" w:beforeAutospacing="1" w:after="100" w:afterAutospacing="1" w:line="240" w:lineRule="auto"/>
      </w:pPr>
      <w:r>
        <w:rPr>
          <w:rStyle w:val="Gl"/>
        </w:rPr>
        <w:t>Fiziksel Cihazın Avantajları:</w:t>
      </w:r>
      <w:r>
        <w:t xml:space="preserve"> Fiziksel bir cihaz olarak tasarlanan bu sistemin, yalnızca bir mobil uygulamanın sunabileceği çözümlerden daha üstün olmasını sağlayan çeşitli avantajları bulunmaktadır: </w:t>
      </w:r>
    </w:p>
    <w:p w14:paraId="7018CEE0" w14:textId="77777777" w:rsidR="00940B3B" w:rsidRDefault="00940B3B" w:rsidP="00CA2635">
      <w:pPr>
        <w:numPr>
          <w:ilvl w:val="1"/>
          <w:numId w:val="6"/>
        </w:numPr>
        <w:spacing w:before="100" w:beforeAutospacing="1" w:after="100" w:afterAutospacing="1" w:line="240" w:lineRule="auto"/>
      </w:pPr>
      <w:r>
        <w:rPr>
          <w:rStyle w:val="Gl"/>
        </w:rPr>
        <w:t>Doğrudan Erişim ve Kullanım Kolaylığı:</w:t>
      </w:r>
      <w:r>
        <w:t xml:space="preserve"> Yaşlılar ve teknolojiye aşina olmayan bireyler için mobil uygulamalar karmaşık ve zor olabilir. Fiziksel bir cihaz ise doğrudan ve kolay erişilebilirlik sunar.</w:t>
      </w:r>
    </w:p>
    <w:p w14:paraId="02C55932" w14:textId="77777777" w:rsidR="00940B3B" w:rsidRDefault="00940B3B" w:rsidP="00CA2635">
      <w:pPr>
        <w:numPr>
          <w:ilvl w:val="1"/>
          <w:numId w:val="6"/>
        </w:numPr>
        <w:spacing w:before="100" w:beforeAutospacing="1" w:after="100" w:afterAutospacing="1" w:line="240" w:lineRule="auto"/>
      </w:pPr>
      <w:r>
        <w:rPr>
          <w:rStyle w:val="Gl"/>
        </w:rPr>
        <w:t>Güvenilirlik:</w:t>
      </w:r>
      <w:r>
        <w:t xml:space="preserve"> Fiziksel cihazlar, pil ömrü ve bağlantı sorunları gibi mobil cihazlarla ilgili olası aksaklıklardan etkilenmez, bu da daha güvenilir bir hatırlatma ve doğrulama süreci sağlar.</w:t>
      </w:r>
    </w:p>
    <w:p w14:paraId="67FB8357" w14:textId="77777777" w:rsidR="00940B3B" w:rsidRDefault="00940B3B" w:rsidP="00CA2635">
      <w:pPr>
        <w:numPr>
          <w:ilvl w:val="1"/>
          <w:numId w:val="6"/>
        </w:numPr>
        <w:spacing w:before="100" w:beforeAutospacing="1" w:after="100" w:afterAutospacing="1" w:line="240" w:lineRule="auto"/>
      </w:pPr>
      <w:r>
        <w:rPr>
          <w:rStyle w:val="Gl"/>
        </w:rPr>
        <w:t>Dikkat Çekme:</w:t>
      </w:r>
      <w:r>
        <w:t xml:space="preserve"> Sesli ve görsel uyarılar, özellikle yaşlılar ve kognitif zorluklar yaşayan bireyler için daha etkili olabilir. Fiziksel bir cihaz, bu tür kullanıcıların dikkatini çekmek için daha uygun bir yöntem sunar.</w:t>
      </w:r>
    </w:p>
    <w:p w14:paraId="36EA98F2" w14:textId="77777777" w:rsidR="00940B3B" w:rsidRDefault="00940B3B" w:rsidP="00CA2635">
      <w:pPr>
        <w:numPr>
          <w:ilvl w:val="1"/>
          <w:numId w:val="6"/>
        </w:numPr>
        <w:spacing w:before="100" w:beforeAutospacing="1" w:after="100" w:afterAutospacing="1" w:line="240" w:lineRule="auto"/>
      </w:pPr>
      <w:r>
        <w:rPr>
          <w:rStyle w:val="Gl"/>
        </w:rPr>
        <w:t>Entegre Sistem:</w:t>
      </w:r>
      <w:r>
        <w:t xml:space="preserve"> Fiziksel bir cihaz, ilaç saklama ve hatırlatma fonksiyonlarını tek bir sistemde birleştirerek kullanıcıların hayatını kolaylaştırır ve ilaç alım sürecini düzenler.</w:t>
      </w:r>
    </w:p>
    <w:p w14:paraId="761E11F4" w14:textId="77777777" w:rsidR="003A0493" w:rsidRDefault="003A0493" w:rsidP="00CA2635">
      <w:pPr>
        <w:pStyle w:val="Balk3"/>
        <w:spacing w:line="240" w:lineRule="auto"/>
        <w:rPr>
          <w:rStyle w:val="Gl"/>
          <w:b/>
          <w:bCs/>
        </w:rPr>
      </w:pPr>
    </w:p>
    <w:p w14:paraId="60FA3B74" w14:textId="71818505" w:rsidR="00940B3B" w:rsidRDefault="00940B3B" w:rsidP="009E0C33">
      <w:pPr>
        <w:pStyle w:val="Balk3"/>
        <w:numPr>
          <w:ilvl w:val="1"/>
          <w:numId w:val="33"/>
        </w:numPr>
        <w:spacing w:line="240" w:lineRule="auto"/>
      </w:pPr>
      <w:r>
        <w:rPr>
          <w:rStyle w:val="Gl"/>
          <w:b/>
          <w:bCs/>
        </w:rPr>
        <w:t>Projenin Hedefleri</w:t>
      </w:r>
    </w:p>
    <w:p w14:paraId="7AC7AC2D" w14:textId="77777777" w:rsidR="00940B3B" w:rsidRDefault="00940B3B" w:rsidP="00CA2635">
      <w:pPr>
        <w:pStyle w:val="NormalWeb"/>
        <w:jc w:val="both"/>
      </w:pPr>
      <w:r>
        <w:t>Bu projenin ana hedefleri şunlardır:</w:t>
      </w:r>
    </w:p>
    <w:p w14:paraId="59252EC9" w14:textId="77777777" w:rsidR="00940B3B" w:rsidRDefault="00940B3B" w:rsidP="00CA2635">
      <w:pPr>
        <w:numPr>
          <w:ilvl w:val="0"/>
          <w:numId w:val="7"/>
        </w:numPr>
        <w:spacing w:before="100" w:beforeAutospacing="1" w:after="100" w:afterAutospacing="1" w:line="240" w:lineRule="auto"/>
      </w:pPr>
      <w:r>
        <w:t>Yaşlılar ve Alzheimer gibi sürekli ilaç kullanması gereken bireylerin ilaç alımını düzenli hale getirmek.</w:t>
      </w:r>
    </w:p>
    <w:p w14:paraId="0280B95A" w14:textId="77777777" w:rsidR="00940B3B" w:rsidRDefault="00940B3B" w:rsidP="00CA2635">
      <w:pPr>
        <w:numPr>
          <w:ilvl w:val="0"/>
          <w:numId w:val="7"/>
        </w:numPr>
        <w:spacing w:before="100" w:beforeAutospacing="1" w:after="100" w:afterAutospacing="1" w:line="240" w:lineRule="auto"/>
      </w:pPr>
      <w:r>
        <w:t>Unutkanlık ve kognitif zorlukları olan bireylerin ilaçlarını doğru zamanda almalarını sağlamak.</w:t>
      </w:r>
    </w:p>
    <w:p w14:paraId="1F536D7E" w14:textId="77777777" w:rsidR="00940B3B" w:rsidRDefault="00940B3B" w:rsidP="00CA2635">
      <w:pPr>
        <w:numPr>
          <w:ilvl w:val="0"/>
          <w:numId w:val="7"/>
        </w:numPr>
        <w:spacing w:before="100" w:beforeAutospacing="1" w:after="100" w:afterAutospacing="1" w:line="240" w:lineRule="auto"/>
      </w:pPr>
      <w:r>
        <w:lastRenderedPageBreak/>
        <w:t>Görme ve duyma engelli bireyler için uygun uyarı mekanizmaları geliştirmek.</w:t>
      </w:r>
    </w:p>
    <w:p w14:paraId="5E9C2C4D" w14:textId="23ABD030" w:rsidR="00940B3B" w:rsidRDefault="00940B3B" w:rsidP="00CA2635">
      <w:pPr>
        <w:numPr>
          <w:ilvl w:val="0"/>
          <w:numId w:val="7"/>
        </w:numPr>
        <w:spacing w:before="100" w:beforeAutospacing="1" w:after="100" w:afterAutospacing="1" w:line="240" w:lineRule="auto"/>
      </w:pPr>
      <w:r>
        <w:t xml:space="preserve">Aile üyelerinin bakım yükünü </w:t>
      </w:r>
      <w:r w:rsidR="00641833">
        <w:t>hafifleterek</w:t>
      </w:r>
      <w:r>
        <w:t xml:space="preserve"> hem hastaların hem de aile üyelerinin yaşam kalitesini artırmak.</w:t>
      </w:r>
    </w:p>
    <w:p w14:paraId="79B41234" w14:textId="77777777" w:rsidR="001B0C59" w:rsidRDefault="001B0C59" w:rsidP="00CA2635">
      <w:pPr>
        <w:spacing w:line="240" w:lineRule="auto"/>
      </w:pPr>
    </w:p>
    <w:p w14:paraId="48D21E64" w14:textId="5B70F573" w:rsidR="00940B3B" w:rsidRPr="00FE3504" w:rsidRDefault="00940B3B" w:rsidP="00CA2635">
      <w:pPr>
        <w:spacing w:line="240" w:lineRule="auto"/>
        <w:sectPr w:rsidR="00940B3B" w:rsidRPr="00FE3504" w:rsidSect="00DD7447">
          <w:headerReference w:type="default" r:id="rId16"/>
          <w:footerReference w:type="default" r:id="rId17"/>
          <w:type w:val="continuous"/>
          <w:pgSz w:w="11906" w:h="16838"/>
          <w:pgMar w:top="1418" w:right="1134" w:bottom="1418" w:left="1701" w:header="709" w:footer="709" w:gutter="0"/>
          <w:pgNumType w:start="1"/>
          <w:cols w:space="708"/>
          <w:docGrid w:linePitch="360"/>
        </w:sectPr>
      </w:pPr>
    </w:p>
    <w:p w14:paraId="3FE4BF17" w14:textId="77777777" w:rsidR="00285FE8" w:rsidRDefault="00DA3BA1" w:rsidP="00CA2635">
      <w:pPr>
        <w:pStyle w:val="Balk1"/>
        <w:numPr>
          <w:ilvl w:val="0"/>
          <w:numId w:val="5"/>
        </w:numPr>
        <w:ind w:left="284" w:hanging="284"/>
        <w:jc w:val="both"/>
      </w:pPr>
      <w:bookmarkStart w:id="15" w:name="_Toc344551227"/>
      <w:bookmarkStart w:id="16" w:name="_Toc344553848"/>
      <w:bookmarkStart w:id="17" w:name="_Toc344554139"/>
      <w:bookmarkStart w:id="18" w:name="_Toc358486916"/>
      <w:bookmarkStart w:id="19" w:name="_Toc450938388"/>
      <w:bookmarkStart w:id="20" w:name="_Toc469000021"/>
      <w:permEnd w:id="931736526"/>
      <w:r>
        <w:lastRenderedPageBreak/>
        <w:t>GENEL KISIMLAR</w:t>
      </w:r>
      <w:bookmarkStart w:id="21" w:name="_Toc344551228"/>
      <w:bookmarkStart w:id="22" w:name="_Toc344553849"/>
      <w:bookmarkStart w:id="23" w:name="_Toc344554140"/>
      <w:bookmarkEnd w:id="15"/>
      <w:bookmarkEnd w:id="16"/>
      <w:bookmarkEnd w:id="17"/>
      <w:bookmarkEnd w:id="18"/>
      <w:bookmarkEnd w:id="19"/>
      <w:bookmarkEnd w:id="20"/>
    </w:p>
    <w:p w14:paraId="54CD2DB5" w14:textId="732C8B81" w:rsidR="000D7A1F" w:rsidRDefault="007D2EAC" w:rsidP="00CA2635">
      <w:pPr>
        <w:pStyle w:val="Balk3"/>
        <w:spacing w:line="240" w:lineRule="auto"/>
        <w:rPr>
          <w:sz w:val="27"/>
          <w:szCs w:val="27"/>
          <w:lang w:eastAsia="tr-TR"/>
        </w:rPr>
      </w:pPr>
      <w:permStart w:id="1156140228" w:edGrp="everyone"/>
      <w:r>
        <w:rPr>
          <w:rStyle w:val="Gl"/>
          <w:b/>
          <w:bCs/>
        </w:rPr>
        <w:t>2.1</w:t>
      </w:r>
      <w:r w:rsidR="00CA0EF3">
        <w:rPr>
          <w:rStyle w:val="Gl"/>
          <w:b/>
          <w:bCs/>
        </w:rPr>
        <w:t xml:space="preserve">. </w:t>
      </w:r>
      <w:r w:rsidR="000D7A1F">
        <w:rPr>
          <w:rStyle w:val="Gl"/>
          <w:b/>
          <w:bCs/>
        </w:rPr>
        <w:t>Literatür Taraması</w:t>
      </w:r>
    </w:p>
    <w:p w14:paraId="5E5F64E0" w14:textId="77777777" w:rsidR="000D7A1F" w:rsidRDefault="000D7A1F" w:rsidP="00CA2635">
      <w:pPr>
        <w:pStyle w:val="NormalWeb"/>
        <w:jc w:val="both"/>
      </w:pPr>
      <w:r>
        <w:t>İlaç hatırlatma sistemleri, çeşitli teknolojik yaklaşımlar kullanılarak geliştirilmiştir. Literatürde, özellikle mobil uygulamalar ve giyilebilir cihazlar üzerinde yoğunlaşan çalışmalar mevcuttur. Bu sistemlerin bazıları, ilaç alımını hatırlatmak için yalnızca bildirimler ve alarmlar kullanırken, bazıları daha karmaşık doğrulama mekanizmaları ve veri takibi sunar. Ancak, yaşlılar ve teknolojiye aşina olmayan bireyler için bu tür mobil tabanlı çözümler yeterli olmayabilir. Fiziksel cihazlar, bu noktada daha kullanıcı dostu ve etkili bir çözüm sunar.</w:t>
      </w:r>
    </w:p>
    <w:p w14:paraId="3A061969" w14:textId="301A83F5" w:rsidR="00E3480C" w:rsidRDefault="00E3480C" w:rsidP="00CA2635">
      <w:pPr>
        <w:pStyle w:val="NormalWeb"/>
        <w:jc w:val="both"/>
      </w:pPr>
      <w:r>
        <w:t xml:space="preserve">Ekinci ve ark. (2017) tarafından yapılan bir çalışmada, hipertansif hastalarda günlük kısa mesaj (SMS) hatırlatmalarının kan basıncı kontrolü ve ilaç uyumu üzerindeki etkileri araştırılmıştır. Bu randomize kontrollü çalışmada, hipertansiyon tanısı konmuş hastalar müdahale ve kontrol grubu olmak üzere ikiye ayrılmıştır. Müdahale grubuna iki ay boyunca günlük hatırlatma </w:t>
      </w:r>
      <w:proofErr w:type="spellStart"/>
      <w:r>
        <w:t>SMS'leri</w:t>
      </w:r>
      <w:proofErr w:type="spellEnd"/>
      <w:r>
        <w:t xml:space="preserve"> gönderilmiş ve bu grubun kan basıncı değerleri ile ilaç uyum oranlarının kontrol grubuna kıyasla anlamlı derecede iyileştiği gözlemlenmiştir. Çalışmanın sonuçları, müdahale grubunda kan basıncının önemli ölçüde düştüğünü ve ilaç uyum oranının </w:t>
      </w:r>
      <w:proofErr w:type="gramStart"/>
      <w:r>
        <w:t>%96,7</w:t>
      </w:r>
      <w:proofErr w:type="gramEnd"/>
      <w:r>
        <w:t>'ye yükseldiğini göstermiştir. Bu bulgular, dijital sağlık müdahalelerinin kronik hastalık yönetiminde etkin bir araç olabileceğini vurgulamaktadır</w:t>
      </w:r>
      <w:r w:rsidR="002E2140">
        <w:t xml:space="preserve"> [1]</w:t>
      </w:r>
      <w:r>
        <w:t>.</w:t>
      </w:r>
    </w:p>
    <w:p w14:paraId="1709B540" w14:textId="76E103B4" w:rsidR="00E3480C" w:rsidRDefault="00E3480C" w:rsidP="00CA2635">
      <w:pPr>
        <w:pStyle w:val="NormalWeb"/>
        <w:jc w:val="both"/>
      </w:pPr>
      <w:r>
        <w:t>Mobil sağlık ve akıllı sağlık uygulamaları üzerine yapılan çalışmalar, sağlık sektöründe önemli yeniliklerin kapısını aralamaktadır. Kopmaz ve Arslanoğlu'nun (2018) gerçekleştirdiği çalışma, teknolojinin hızla gelişmesiyle birlikte akıllı sağlık uygulamalarının sağlık hizmetlerinde nasıl entegre edildiğini ve bireylerin günlük hayatlarını nasıl etkilediğini incelemektedir. Mobil cihazlar ve bu cihazlara entegre edilen sağlık uygulamaları, üreme sağlığı, sağlıklı beslenme, hastalık takibi, fiziksel aktivite ve bireysel sağlık kayıtlarının tutulması gibi alanlarda kullanıcılarına büyük kolaylıklar sağlamaktadır. Bu uygulamalar, bireylerin sağlık bilgi düzeylerini artırmakta, yaşam tarzlarında olumlu değişiklikler yapmakta ve sağlık masraflarını azaltmaktadır. Ancak, akıllı sağlık uygulamalarının kullanımında mahremiyet ve güvenlik sorunları gibi olumsuz etkiler de mevcuttur. Bu çalışma, akıllı sağlık uygulamalarının günlük hayatta ne tür amaçlara hizmet ettiğini ve bu uygulamaların sağlık hizmetlerinin kalitesini ve erişimini nasıl geliştirdiğini kapsamlı bir şekilde ele almaktadır</w:t>
      </w:r>
      <w:r w:rsidR="002E2140">
        <w:t xml:space="preserve"> [2]</w:t>
      </w:r>
      <w:r>
        <w:t>.</w:t>
      </w:r>
    </w:p>
    <w:p w14:paraId="6A7B2580" w14:textId="4C89DF0C" w:rsidR="00E3480C" w:rsidRDefault="00E3480C" w:rsidP="00CA2635">
      <w:pPr>
        <w:pStyle w:val="NormalWeb"/>
        <w:jc w:val="both"/>
      </w:pPr>
      <w:r>
        <w:t xml:space="preserve">Literatürde, adjuvan hormon tedavisi gören meme kanserli kadınların tedaviye uyumunu artırmaya yönelik çeşitli müdahalelerin incelendiği çalışmalar bulunmaktadır. Örneğin, </w:t>
      </w:r>
      <w:proofErr w:type="spellStart"/>
      <w:r>
        <w:t>Budaycı</w:t>
      </w:r>
      <w:proofErr w:type="spellEnd"/>
      <w:r>
        <w:t xml:space="preserve"> (2023) tarafından gerçekleştirilen araştırma, bu konuda önemli bulgular sunmaktadır. Çalışmada, 52 kadın üzerinde yapılan prospektif, yarı deneysel bir tasarım kullanılarak ilaç hatırlatma mobil uygulamasının tedaviye uyum üzerindeki etkisi incelenmiştir. Bu çalışmada, deney grubuna 8 hafta boyunca hemşire liderliğinde geliştirilen bir ilaç hatırlatma mobil uygulaması uygulanmış ve sonuçlar, uygulamanın tedaviye uyumu anlamlı derecede artırdığını göstermiştir (p&lt;0,05). Kendi çalışmamda da benzer şekilde, hastaların tedaviye uyumunu artırmayı hedefleyen dijital müdahalelerin etkisini incelemekteyim. Bu bağlamda, </w:t>
      </w:r>
      <w:proofErr w:type="spellStart"/>
      <w:r>
        <w:t>Budaycı’nın</w:t>
      </w:r>
      <w:proofErr w:type="spellEnd"/>
      <w:r>
        <w:t xml:space="preserve"> </w:t>
      </w:r>
      <w:r>
        <w:lastRenderedPageBreak/>
        <w:t>bulguları, dijital araçların hasta uyumunu artırmada etkili bir yöntem olabileceğini desteklemekte ve araştırmamın dayandığı teorik çerçeveyi güçlendirmektedir</w:t>
      </w:r>
      <w:r w:rsidR="009F3F64">
        <w:t xml:space="preserve"> [3]</w:t>
      </w:r>
      <w:r>
        <w:t>.</w:t>
      </w:r>
    </w:p>
    <w:p w14:paraId="7932A9ED" w14:textId="0F7D2263" w:rsidR="00E3480C" w:rsidRDefault="00E3480C" w:rsidP="00CA2635">
      <w:pPr>
        <w:pStyle w:val="NormalWeb"/>
        <w:jc w:val="both"/>
      </w:pPr>
      <w:r>
        <w:t>Genel olarak, mevcut literatür, dijital sağlık uygulamalarının ve öz yeterlilik artırıcı müdahalelerin, kronik hastalıkların yönetiminde ve hasta uyumunun artırılmasında önemli bir rol oynadığını göstermektedir. Bu çalışmalar, kendi araştırmamın teorik temelini oluşturmakta ve hasta sonuçlarını iyileştirmek için dijital müdahalelerin potansiyelini vurgulamaktadır.</w:t>
      </w:r>
    </w:p>
    <w:p w14:paraId="6861B16F" w14:textId="77777777" w:rsidR="007D2D35" w:rsidRDefault="007D2D35" w:rsidP="00CA2635">
      <w:pPr>
        <w:pStyle w:val="Balk3"/>
        <w:spacing w:line="240" w:lineRule="auto"/>
        <w:rPr>
          <w:rStyle w:val="Gl"/>
          <w:b/>
          <w:bCs/>
        </w:rPr>
      </w:pPr>
    </w:p>
    <w:p w14:paraId="0CADC357" w14:textId="6A8E5950" w:rsidR="000D7A1F" w:rsidRDefault="000D7A1F" w:rsidP="00CA0EF3">
      <w:pPr>
        <w:pStyle w:val="Balk3"/>
        <w:numPr>
          <w:ilvl w:val="1"/>
          <w:numId w:val="5"/>
        </w:numPr>
        <w:spacing w:line="240" w:lineRule="auto"/>
      </w:pPr>
      <w:r>
        <w:rPr>
          <w:rStyle w:val="Gl"/>
          <w:b/>
          <w:bCs/>
        </w:rPr>
        <w:t>Projenin Yenilikçi Katkıları</w:t>
      </w:r>
    </w:p>
    <w:p w14:paraId="012B8B8B" w14:textId="77777777" w:rsidR="000D7A1F" w:rsidRDefault="000D7A1F" w:rsidP="00CA2635">
      <w:pPr>
        <w:pStyle w:val="NormalWeb"/>
        <w:jc w:val="both"/>
      </w:pPr>
      <w:r>
        <w:t>Bu proje, bir Arduino tabanlı ilaç hatırlatma sistemi geliştirerek, mevcut çözümlerden farklı ve yenilikçi bir yaklaşım sunmaktadır:</w:t>
      </w:r>
    </w:p>
    <w:p w14:paraId="7E950A0A" w14:textId="77777777" w:rsidR="000D7A1F" w:rsidRDefault="000D7A1F" w:rsidP="00CA2635">
      <w:pPr>
        <w:numPr>
          <w:ilvl w:val="0"/>
          <w:numId w:val="8"/>
        </w:numPr>
        <w:spacing w:before="100" w:beforeAutospacing="1" w:after="100" w:afterAutospacing="1" w:line="240" w:lineRule="auto"/>
      </w:pPr>
      <w:r>
        <w:rPr>
          <w:rStyle w:val="Gl"/>
        </w:rPr>
        <w:t>Fiziksel Cihazın Kullanımı:</w:t>
      </w:r>
      <w:r>
        <w:t xml:space="preserve"> Mobil uygulamalar yerine doğrudan kullanılabilen bir fiziksel cihaz, özellikle teknolojiye aşina olmayan kullanıcılar için daha erişilebilir ve kullanımı kolaydır.</w:t>
      </w:r>
    </w:p>
    <w:p w14:paraId="36AF2AD4" w14:textId="77777777" w:rsidR="000D7A1F" w:rsidRDefault="000D7A1F" w:rsidP="00CA2635">
      <w:pPr>
        <w:numPr>
          <w:ilvl w:val="0"/>
          <w:numId w:val="8"/>
        </w:numPr>
        <w:spacing w:before="100" w:beforeAutospacing="1" w:after="100" w:afterAutospacing="1" w:line="240" w:lineRule="auto"/>
      </w:pPr>
      <w:r>
        <w:rPr>
          <w:rStyle w:val="Gl"/>
        </w:rPr>
        <w:t>LED ve Sesli Uyarılar:</w:t>
      </w:r>
      <w:r>
        <w:t xml:space="preserve"> İlaç alım zamanları boyunca ilgili öğüne ait LED'in yanıp sönmesi ve ilaç alındığında LED'in sönmesi, alınmadığında ise kesintisiz yanarak gün boyu hangi öğünlerin alındığını veya aksatıldığını gösterir.</w:t>
      </w:r>
    </w:p>
    <w:p w14:paraId="790ADC81" w14:textId="77777777" w:rsidR="000D7A1F" w:rsidRDefault="000D7A1F" w:rsidP="00CA2635">
      <w:pPr>
        <w:numPr>
          <w:ilvl w:val="0"/>
          <w:numId w:val="8"/>
        </w:numPr>
        <w:spacing w:before="100" w:beforeAutospacing="1" w:after="100" w:afterAutospacing="1" w:line="240" w:lineRule="auto"/>
      </w:pPr>
      <w:r>
        <w:rPr>
          <w:rStyle w:val="Gl"/>
        </w:rPr>
        <w:t>Butonla Doğrulama:</w:t>
      </w:r>
      <w:r>
        <w:t xml:space="preserve"> Kullanıcıların ilaç alımını bir buton aracılığıyla doğrulaması, ilaç alım sürecini takip etmeyi kolaylaştırır ve hatırlatıcı sistemi daha güvenilir hale getirir.</w:t>
      </w:r>
    </w:p>
    <w:p w14:paraId="30BA4ABC" w14:textId="79B9C0D3" w:rsidR="000D7A1F" w:rsidRDefault="000D7A1F" w:rsidP="00CA2635">
      <w:pPr>
        <w:numPr>
          <w:ilvl w:val="0"/>
          <w:numId w:val="8"/>
        </w:numPr>
        <w:spacing w:before="100" w:beforeAutospacing="1" w:after="100" w:afterAutospacing="1" w:line="240" w:lineRule="auto"/>
      </w:pPr>
      <w:r>
        <w:rPr>
          <w:rStyle w:val="Gl"/>
        </w:rPr>
        <w:t>Engellilere Uygunluk:</w:t>
      </w:r>
      <w:r>
        <w:t xml:space="preserve"> Görme ve duyma engelli bireyler için sesli uyarılar ve LED göstergeleri gibi çeşitli uyarı mekanizmaları bulunmaktadır.</w:t>
      </w:r>
    </w:p>
    <w:p w14:paraId="7C01BA5A" w14:textId="77777777" w:rsidR="007D2D35" w:rsidRDefault="007D2D35" w:rsidP="00CA2635">
      <w:pPr>
        <w:pStyle w:val="Balk3"/>
        <w:spacing w:line="240" w:lineRule="auto"/>
        <w:rPr>
          <w:rStyle w:val="Gl"/>
          <w:b/>
          <w:bCs/>
        </w:rPr>
      </w:pPr>
    </w:p>
    <w:p w14:paraId="75D1CA29" w14:textId="542726CE" w:rsidR="000D7A1F" w:rsidRDefault="000D7A1F" w:rsidP="00CA0EF3">
      <w:pPr>
        <w:pStyle w:val="Balk3"/>
        <w:numPr>
          <w:ilvl w:val="1"/>
          <w:numId w:val="5"/>
        </w:numPr>
        <w:spacing w:line="240" w:lineRule="auto"/>
      </w:pPr>
      <w:r>
        <w:rPr>
          <w:rStyle w:val="Gl"/>
          <w:b/>
          <w:bCs/>
        </w:rPr>
        <w:t>Gelecek Çalışmalar ve Geliştirmeye Açık Yönler</w:t>
      </w:r>
    </w:p>
    <w:p w14:paraId="0BC3D16F" w14:textId="77777777" w:rsidR="007D2EAC" w:rsidRDefault="007D2EAC" w:rsidP="00CA2635">
      <w:pPr>
        <w:pStyle w:val="NormalWeb"/>
        <w:jc w:val="both"/>
      </w:pPr>
      <w:r>
        <w:t>Mevcut sistemin işlevselliğini artırmak ve daha geniş bir kullanıcı kitlesine hitap edebilmek için çeşitli yönlerde geliştirmeler yapılabilir.</w:t>
      </w:r>
    </w:p>
    <w:p w14:paraId="4C8FD78B" w14:textId="77777777" w:rsidR="007D2D35" w:rsidRDefault="007D2D35" w:rsidP="00CA2635">
      <w:pPr>
        <w:pStyle w:val="Balk3"/>
        <w:spacing w:line="240" w:lineRule="auto"/>
        <w:rPr>
          <w:rStyle w:val="Gl"/>
          <w:b/>
          <w:bCs/>
        </w:rPr>
      </w:pPr>
    </w:p>
    <w:p w14:paraId="72463443" w14:textId="1F5EC4CC" w:rsidR="007D2EAC" w:rsidRDefault="007D2EAC" w:rsidP="00CA0EF3">
      <w:pPr>
        <w:pStyle w:val="Balk3"/>
        <w:numPr>
          <w:ilvl w:val="2"/>
          <w:numId w:val="5"/>
        </w:numPr>
        <w:spacing w:line="240" w:lineRule="auto"/>
      </w:pPr>
      <w:r>
        <w:rPr>
          <w:rStyle w:val="Gl"/>
          <w:b/>
          <w:bCs/>
        </w:rPr>
        <w:t>Uzaktan İzleme ve Kontrol</w:t>
      </w:r>
    </w:p>
    <w:p w14:paraId="0A4FDD3D" w14:textId="77777777" w:rsidR="007D2EAC" w:rsidRDefault="007D2EAC" w:rsidP="00CA2635">
      <w:pPr>
        <w:pStyle w:val="NormalWeb"/>
        <w:jc w:val="both"/>
      </w:pPr>
      <w:r>
        <w:t>Gelecekte, ilaç takip sistemine uzaktan izleme ve kontrol özellikleri eklenerek, kullanıcıların ilaç alım durumları anlık olarak takip edilebilir. Bu özellik, özellikle yaşlıların veya Alzheimer hastalarının aile üyeleri ve sağlık profesyonelleri için faydalı olacaktır. Uzaktan izleme ve kontrol şu yollarla gerçekleştirilebilir:</w:t>
      </w:r>
    </w:p>
    <w:p w14:paraId="34E71A0B" w14:textId="77777777" w:rsidR="007D2EAC" w:rsidRDefault="007D2EAC" w:rsidP="00CA2635">
      <w:pPr>
        <w:numPr>
          <w:ilvl w:val="0"/>
          <w:numId w:val="12"/>
        </w:numPr>
        <w:spacing w:before="100" w:beforeAutospacing="1" w:after="100" w:afterAutospacing="1" w:line="240" w:lineRule="auto"/>
      </w:pPr>
      <w:proofErr w:type="spellStart"/>
      <w:r>
        <w:rPr>
          <w:rStyle w:val="Gl"/>
        </w:rPr>
        <w:t>Wi</w:t>
      </w:r>
      <w:proofErr w:type="spellEnd"/>
      <w:r>
        <w:rPr>
          <w:rStyle w:val="Gl"/>
        </w:rPr>
        <w:t>-Fi veya Bluetooth Bağlantısı:</w:t>
      </w:r>
      <w:r>
        <w:t xml:space="preserve"> Cihazın internete bağlanarak veri iletmesi sağlanabilir. Bu sayede, kullanıcıların ilaç alım durumu mobil uygulama veya web arayüzü üzerinden takip edilebilir.</w:t>
      </w:r>
    </w:p>
    <w:p w14:paraId="20DEEA45" w14:textId="77777777" w:rsidR="007D2EAC" w:rsidRDefault="007D2EAC" w:rsidP="00CA2635">
      <w:pPr>
        <w:numPr>
          <w:ilvl w:val="0"/>
          <w:numId w:val="12"/>
        </w:numPr>
        <w:spacing w:before="100" w:beforeAutospacing="1" w:after="100" w:afterAutospacing="1" w:line="240" w:lineRule="auto"/>
      </w:pPr>
      <w:r>
        <w:rPr>
          <w:rStyle w:val="Gl"/>
        </w:rPr>
        <w:t>Gerçek Zamanlı Bildirimler:</w:t>
      </w:r>
      <w:r>
        <w:t xml:space="preserve"> Aile üyeleri veya sağlık profesyonelleri, kullanıcıların ilaç alım durumuyla ilgili anlık bildirimler alabilir. İlaç alınmadığında veya zamanında alınmadığında otomatik olarak uyarılar gönderilebilir.</w:t>
      </w:r>
    </w:p>
    <w:p w14:paraId="2C3F6C27" w14:textId="77777777" w:rsidR="007D2D35" w:rsidRDefault="007D2D35" w:rsidP="00CA2635">
      <w:pPr>
        <w:pStyle w:val="Balk3"/>
        <w:spacing w:line="240" w:lineRule="auto"/>
        <w:rPr>
          <w:rStyle w:val="Gl"/>
          <w:b/>
          <w:bCs/>
        </w:rPr>
      </w:pPr>
    </w:p>
    <w:p w14:paraId="22CE1D7A" w14:textId="49899A1B" w:rsidR="007D2EAC" w:rsidRDefault="007D2EAC" w:rsidP="00CA0EF3">
      <w:pPr>
        <w:pStyle w:val="Balk3"/>
        <w:numPr>
          <w:ilvl w:val="2"/>
          <w:numId w:val="5"/>
        </w:numPr>
        <w:spacing w:line="240" w:lineRule="auto"/>
      </w:pPr>
      <w:r>
        <w:rPr>
          <w:rStyle w:val="Gl"/>
          <w:b/>
          <w:bCs/>
        </w:rPr>
        <w:t>Veri Kaydı ve Analizi</w:t>
      </w:r>
    </w:p>
    <w:p w14:paraId="584DA4F0" w14:textId="77777777" w:rsidR="007D2EAC" w:rsidRDefault="007D2EAC" w:rsidP="00CA2635">
      <w:pPr>
        <w:pStyle w:val="NormalWeb"/>
        <w:jc w:val="both"/>
      </w:pPr>
      <w:r>
        <w:t xml:space="preserve">Kullanıcıların ilaç alım verilerinin kaydedilmesi ve analiz edilmesi, tedavi süreçlerinin daha iyi yönetilmesini sağlar. Bu </w:t>
      </w:r>
      <w:proofErr w:type="gramStart"/>
      <w:r>
        <w:t>özellik,</w:t>
      </w:r>
      <w:proofErr w:type="gramEnd"/>
      <w:r>
        <w:t xml:space="preserve"> hem kullanıcılar hem de sağlık profesyonelleri için değerli bilgiler sunar:</w:t>
      </w:r>
    </w:p>
    <w:p w14:paraId="35BD804D" w14:textId="77777777" w:rsidR="007D2EAC" w:rsidRDefault="007D2EAC" w:rsidP="00CA2635">
      <w:pPr>
        <w:numPr>
          <w:ilvl w:val="0"/>
          <w:numId w:val="13"/>
        </w:numPr>
        <w:spacing w:before="100" w:beforeAutospacing="1" w:after="100" w:afterAutospacing="1" w:line="240" w:lineRule="auto"/>
      </w:pPr>
      <w:r>
        <w:rPr>
          <w:rStyle w:val="Gl"/>
        </w:rPr>
        <w:t>Günlük, Haftalık ve Aylık Raporlar:</w:t>
      </w:r>
      <w:r>
        <w:t xml:space="preserve"> İlaç alım verileri düzenli olarak kaydedilir ve raporlar halinde sunulabilir. Bu raporlar, ilaç alımının düzenliliği ve aksaklıklar hakkında bilgi verir.</w:t>
      </w:r>
    </w:p>
    <w:p w14:paraId="41EFE024" w14:textId="77777777" w:rsidR="007D2EAC" w:rsidRDefault="007D2EAC" w:rsidP="00CA2635">
      <w:pPr>
        <w:numPr>
          <w:ilvl w:val="0"/>
          <w:numId w:val="13"/>
        </w:numPr>
        <w:spacing w:before="100" w:beforeAutospacing="1" w:after="100" w:afterAutospacing="1" w:line="240" w:lineRule="auto"/>
      </w:pPr>
      <w:r>
        <w:rPr>
          <w:rStyle w:val="Gl"/>
        </w:rPr>
        <w:t>Veri Analizi ve Öneriler:</w:t>
      </w:r>
      <w:r>
        <w:t xml:space="preserve"> Kaydedilen veriler analiz edilerek kullanıcıya veya sağlık profesyonellerine ilaç alım düzeni hakkında öneriler sunulabilir. Örneğin, belirli zamanlarda ilaç alımının sıkça unutulması durumunda, hatırlatma zamanlarının ayarlanması önerilebilir.</w:t>
      </w:r>
    </w:p>
    <w:p w14:paraId="56D22DB0" w14:textId="77777777" w:rsidR="007D2D35" w:rsidRDefault="007D2D35" w:rsidP="00CA2635">
      <w:pPr>
        <w:pStyle w:val="Balk3"/>
        <w:spacing w:line="240" w:lineRule="auto"/>
        <w:rPr>
          <w:rStyle w:val="Gl"/>
          <w:b/>
          <w:bCs/>
        </w:rPr>
      </w:pPr>
    </w:p>
    <w:p w14:paraId="2A769A93" w14:textId="5E4B8BEC" w:rsidR="007D2EAC" w:rsidRDefault="007D2EAC" w:rsidP="00CA0EF3">
      <w:pPr>
        <w:pStyle w:val="Balk3"/>
        <w:numPr>
          <w:ilvl w:val="2"/>
          <w:numId w:val="5"/>
        </w:numPr>
        <w:spacing w:line="240" w:lineRule="auto"/>
      </w:pPr>
      <w:r>
        <w:rPr>
          <w:rStyle w:val="Gl"/>
          <w:b/>
          <w:bCs/>
        </w:rPr>
        <w:t>Mobil Entegrasyon</w:t>
      </w:r>
    </w:p>
    <w:p w14:paraId="2314B68C" w14:textId="77777777" w:rsidR="007D2EAC" w:rsidRDefault="007D2EAC" w:rsidP="00CA2635">
      <w:pPr>
        <w:pStyle w:val="NormalWeb"/>
        <w:jc w:val="both"/>
      </w:pPr>
      <w:r>
        <w:t>Fiziksel cihazın yanı sıra, opsiyonel olarak bir mobil uygulama entegrasyonu eklenerek kullanıcıların daha fazla seçeneğe sahip olması sağlanabilir:</w:t>
      </w:r>
    </w:p>
    <w:p w14:paraId="6CABD4BA" w14:textId="77777777" w:rsidR="007D2EAC" w:rsidRDefault="007D2EAC" w:rsidP="00CA2635">
      <w:pPr>
        <w:numPr>
          <w:ilvl w:val="0"/>
          <w:numId w:val="14"/>
        </w:numPr>
        <w:spacing w:before="100" w:beforeAutospacing="1" w:after="100" w:afterAutospacing="1" w:line="240" w:lineRule="auto"/>
      </w:pPr>
      <w:r>
        <w:rPr>
          <w:rStyle w:val="Gl"/>
        </w:rPr>
        <w:t>Mobil Uygulama Geliştirme:</w:t>
      </w:r>
      <w:r>
        <w:t xml:space="preserve"> Kullanıcıların ilaç alım durumunu takip edebilecekleri, hatırlatıcıları yönetebilecekleri ve verileri görüntüleyebilecekleri bir mobil uygulama geliştirilmesi.</w:t>
      </w:r>
    </w:p>
    <w:p w14:paraId="170CC26F" w14:textId="77777777" w:rsidR="007D2EAC" w:rsidRDefault="007D2EAC" w:rsidP="00CA2635">
      <w:pPr>
        <w:numPr>
          <w:ilvl w:val="0"/>
          <w:numId w:val="14"/>
        </w:numPr>
        <w:spacing w:before="100" w:beforeAutospacing="1" w:after="100" w:afterAutospacing="1" w:line="240" w:lineRule="auto"/>
      </w:pPr>
      <w:r>
        <w:rPr>
          <w:rStyle w:val="Gl"/>
        </w:rPr>
        <w:t>Bildirim ve Alarmlar:</w:t>
      </w:r>
      <w:r>
        <w:t xml:space="preserve"> Mobil uygulama, kullanıcıya ilaç alım zamanlarında bildirim ve alarmlar göndererek ek hatırlatma sağlar.</w:t>
      </w:r>
    </w:p>
    <w:p w14:paraId="376EA7D1" w14:textId="77777777" w:rsidR="007D2D35" w:rsidRDefault="007D2D35" w:rsidP="00CA2635">
      <w:pPr>
        <w:pStyle w:val="Balk3"/>
        <w:spacing w:line="240" w:lineRule="auto"/>
        <w:rPr>
          <w:rStyle w:val="Gl"/>
          <w:b/>
          <w:bCs/>
        </w:rPr>
      </w:pPr>
    </w:p>
    <w:p w14:paraId="5F8BCE4D" w14:textId="4484179B" w:rsidR="007D2EAC" w:rsidRDefault="007D2EAC" w:rsidP="00CA0EF3">
      <w:pPr>
        <w:pStyle w:val="Balk3"/>
        <w:numPr>
          <w:ilvl w:val="2"/>
          <w:numId w:val="5"/>
        </w:numPr>
        <w:spacing w:line="240" w:lineRule="auto"/>
      </w:pPr>
      <w:r>
        <w:rPr>
          <w:rStyle w:val="Gl"/>
          <w:b/>
          <w:bCs/>
        </w:rPr>
        <w:t>Kullanıcı Dostu Geliştirmeler</w:t>
      </w:r>
    </w:p>
    <w:p w14:paraId="11763FBC" w14:textId="77777777" w:rsidR="007D2EAC" w:rsidRDefault="007D2EAC" w:rsidP="00CA2635">
      <w:pPr>
        <w:pStyle w:val="NormalWeb"/>
        <w:jc w:val="both"/>
      </w:pPr>
      <w:r>
        <w:t>Sistemin kullanımını daha da kolaylaştırmak ve kullanıcı deneyimini iyileştirmek için çeşitli kullanıcı dostu geliştirmeler yapılabilir:</w:t>
      </w:r>
    </w:p>
    <w:p w14:paraId="0077C806" w14:textId="77777777" w:rsidR="007D2EAC" w:rsidRDefault="007D2EAC" w:rsidP="00CA2635">
      <w:pPr>
        <w:numPr>
          <w:ilvl w:val="0"/>
          <w:numId w:val="15"/>
        </w:numPr>
        <w:spacing w:before="100" w:beforeAutospacing="1" w:after="100" w:afterAutospacing="1" w:line="240" w:lineRule="auto"/>
      </w:pPr>
      <w:r>
        <w:rPr>
          <w:rStyle w:val="Gl"/>
        </w:rPr>
        <w:t>Dokunmatik Ekran:</w:t>
      </w:r>
      <w:r>
        <w:t xml:space="preserve"> Kullanıcıların hatırlatmaları yönetebilecekleri, ilaç alım durumlarını doğrulayabilecekleri ve raporları görüntüleyebilecekleri bir dokunmatik ekran eklenebilir.</w:t>
      </w:r>
    </w:p>
    <w:p w14:paraId="0E412E8D" w14:textId="77777777" w:rsidR="007D2EAC" w:rsidRDefault="007D2EAC" w:rsidP="00CA2635">
      <w:pPr>
        <w:numPr>
          <w:ilvl w:val="0"/>
          <w:numId w:val="15"/>
        </w:numPr>
        <w:spacing w:before="100" w:beforeAutospacing="1" w:after="100" w:afterAutospacing="1" w:line="240" w:lineRule="auto"/>
      </w:pPr>
      <w:r>
        <w:rPr>
          <w:rStyle w:val="Gl"/>
        </w:rPr>
        <w:t>Sesli Komutlar:</w:t>
      </w:r>
      <w:r>
        <w:t xml:space="preserve"> Özellikle görme engelli kullanıcılar için sesli komutlarla cihazın kontrol edilebilmesi sağlanabilir.</w:t>
      </w:r>
    </w:p>
    <w:p w14:paraId="75A39CAE" w14:textId="77777777" w:rsidR="007D2EAC" w:rsidRDefault="007D2EAC" w:rsidP="00CA2635">
      <w:pPr>
        <w:numPr>
          <w:ilvl w:val="0"/>
          <w:numId w:val="15"/>
        </w:numPr>
        <w:spacing w:before="100" w:beforeAutospacing="1" w:after="100" w:afterAutospacing="1" w:line="240" w:lineRule="auto"/>
      </w:pPr>
      <w:r>
        <w:rPr>
          <w:rStyle w:val="Gl"/>
        </w:rPr>
        <w:t>Dil Desteği:</w:t>
      </w:r>
      <w:r>
        <w:t xml:space="preserve"> Farklı dillerde destek sunarak, sistemin daha geniş bir kullanıcı kitlesine hitap etmesi sağlanabilir.</w:t>
      </w:r>
    </w:p>
    <w:p w14:paraId="54BBFD4D" w14:textId="77777777" w:rsidR="007D2D35" w:rsidRDefault="007D2D35" w:rsidP="00CA2635">
      <w:pPr>
        <w:pStyle w:val="Balk3"/>
        <w:spacing w:line="240" w:lineRule="auto"/>
        <w:rPr>
          <w:rStyle w:val="Gl"/>
          <w:b/>
          <w:bCs/>
        </w:rPr>
      </w:pPr>
    </w:p>
    <w:p w14:paraId="20BEB32A" w14:textId="5278ABAD" w:rsidR="007D2EAC" w:rsidRDefault="007D2EAC" w:rsidP="00CA0EF3">
      <w:pPr>
        <w:pStyle w:val="Balk3"/>
        <w:numPr>
          <w:ilvl w:val="2"/>
          <w:numId w:val="5"/>
        </w:numPr>
        <w:spacing w:line="240" w:lineRule="auto"/>
      </w:pPr>
      <w:r>
        <w:rPr>
          <w:rStyle w:val="Gl"/>
          <w:b/>
          <w:bCs/>
        </w:rPr>
        <w:t>Entegre Sağlık Takip Sistemleri</w:t>
      </w:r>
    </w:p>
    <w:p w14:paraId="4EEC1C5C" w14:textId="1D21E5E1" w:rsidR="007D2EAC" w:rsidRDefault="007D2EAC" w:rsidP="00CA2635">
      <w:pPr>
        <w:pStyle w:val="NormalWeb"/>
        <w:jc w:val="both"/>
      </w:pPr>
      <w:r>
        <w:t>İlaç takip sisteminin diğer sağlık takip sistemleriyle entegre edilmesi, kullanıcıların genel sağlık durumlarının daha kapsamlı bir şekilde izlenmesini sağla</w:t>
      </w:r>
      <w:r w:rsidR="00213017">
        <w:t>nabilir</w:t>
      </w:r>
      <w:r>
        <w:t>:</w:t>
      </w:r>
    </w:p>
    <w:p w14:paraId="5308E7E9" w14:textId="77777777" w:rsidR="007D2EAC" w:rsidRDefault="007D2EAC" w:rsidP="00CA2635">
      <w:pPr>
        <w:numPr>
          <w:ilvl w:val="0"/>
          <w:numId w:val="16"/>
        </w:numPr>
        <w:spacing w:before="100" w:beforeAutospacing="1" w:after="100" w:afterAutospacing="1" w:line="240" w:lineRule="auto"/>
      </w:pPr>
      <w:r>
        <w:rPr>
          <w:rStyle w:val="Gl"/>
        </w:rPr>
        <w:lastRenderedPageBreak/>
        <w:t>Giyilebilir Cihaz Entegrasyonu:</w:t>
      </w:r>
      <w:r>
        <w:t xml:space="preserve"> Akıllı saatler veya bileklikler gibi giyilebilir cihazlarla entegrasyon sağlanarak, kullanıcının genel sağlık durumu hakkında daha fazla veri toplanabilir (örneğin, kalp atış hızı, uyku düzeni).</w:t>
      </w:r>
    </w:p>
    <w:p w14:paraId="4DE14D38" w14:textId="624C9205" w:rsidR="000D7A1F" w:rsidRDefault="007D2EAC" w:rsidP="00CA2635">
      <w:pPr>
        <w:numPr>
          <w:ilvl w:val="0"/>
          <w:numId w:val="16"/>
        </w:numPr>
        <w:spacing w:before="100" w:beforeAutospacing="1" w:after="100" w:afterAutospacing="1" w:line="240" w:lineRule="auto"/>
      </w:pPr>
      <w:r>
        <w:rPr>
          <w:rStyle w:val="Gl"/>
        </w:rPr>
        <w:t>Sağlık Uygulamalarıyla Entegrasyon:</w:t>
      </w:r>
      <w:r>
        <w:t xml:space="preserve"> Mevcut sağlık uygulamaları ve platformlarıyla entegrasyon sağlanarak, ilaç alım verilerinin diğer sağlık verileriyle birlikte takip edilmesi mümkün olabilir.</w:t>
      </w:r>
    </w:p>
    <w:p w14:paraId="73F4C543" w14:textId="77777777" w:rsidR="00A013BC" w:rsidRDefault="00A013BC" w:rsidP="00CA2635">
      <w:pPr>
        <w:spacing w:before="100" w:beforeAutospacing="1" w:after="100" w:afterAutospacing="1" w:line="240" w:lineRule="auto"/>
      </w:pPr>
    </w:p>
    <w:p w14:paraId="573FADF3" w14:textId="277B3336" w:rsidR="00A013BC" w:rsidRPr="00A013BC" w:rsidRDefault="00A013BC" w:rsidP="00CA0EF3">
      <w:pPr>
        <w:pStyle w:val="Balk3"/>
        <w:numPr>
          <w:ilvl w:val="2"/>
          <w:numId w:val="5"/>
        </w:numPr>
        <w:spacing w:line="240" w:lineRule="auto"/>
        <w:rPr>
          <w:rStyle w:val="Gl"/>
          <w:b/>
          <w:bCs/>
        </w:rPr>
      </w:pPr>
      <w:r w:rsidRPr="00A013BC">
        <w:rPr>
          <w:rStyle w:val="Gl"/>
          <w:b/>
          <w:bCs/>
        </w:rPr>
        <w:t>Tasarım İyileştirmeleri</w:t>
      </w:r>
    </w:p>
    <w:p w14:paraId="41011E9D" w14:textId="77777777" w:rsidR="00A013BC" w:rsidRDefault="00A013BC" w:rsidP="00CA2635">
      <w:pPr>
        <w:pStyle w:val="NormalWeb"/>
        <w:jc w:val="both"/>
      </w:pPr>
      <w:r>
        <w:t>Cihazın ergonomisi ve kullanışlılığı artırılarak kullanıcı deneyimi iyileştirilebilir:</w:t>
      </w:r>
    </w:p>
    <w:p w14:paraId="630056FB" w14:textId="77777777" w:rsidR="00A013BC" w:rsidRDefault="00A013BC" w:rsidP="00CA2635">
      <w:pPr>
        <w:numPr>
          <w:ilvl w:val="0"/>
          <w:numId w:val="25"/>
        </w:numPr>
        <w:spacing w:before="100" w:beforeAutospacing="1" w:after="100" w:afterAutospacing="1" w:line="240" w:lineRule="auto"/>
      </w:pPr>
      <w:r>
        <w:rPr>
          <w:rStyle w:val="Gl"/>
        </w:rPr>
        <w:t>Pil veya Elektrik Besleme İhtiyacını Ortadan Kaldırma</w:t>
      </w:r>
      <w:r>
        <w:t>: Güneş enerjisi gibi yenilenebilir enerji kaynaklarının kullanılması veya düşük güç tüketimli bileşenler ile cihazın pil ömrünün uzatılması sağlanabilir.</w:t>
      </w:r>
    </w:p>
    <w:p w14:paraId="1F15D53E" w14:textId="77777777" w:rsidR="00A013BC" w:rsidRDefault="00A013BC" w:rsidP="00CA2635">
      <w:pPr>
        <w:numPr>
          <w:ilvl w:val="0"/>
          <w:numId w:val="25"/>
        </w:numPr>
        <w:spacing w:before="100" w:beforeAutospacing="1" w:after="100" w:afterAutospacing="1" w:line="240" w:lineRule="auto"/>
      </w:pPr>
      <w:r>
        <w:rPr>
          <w:rStyle w:val="Gl"/>
        </w:rPr>
        <w:t>Dayanıklılık ve Su Geçirmezlik</w:t>
      </w:r>
      <w:r>
        <w:t>: Cihazın suya ve darbelere karşı dayanıklılığı artırılarak daha güvenilir hale getirilmesi sağlanabilir.</w:t>
      </w:r>
    </w:p>
    <w:p w14:paraId="23A2813E" w14:textId="77777777" w:rsidR="00A013BC" w:rsidRDefault="00A013BC" w:rsidP="00CA2635">
      <w:pPr>
        <w:numPr>
          <w:ilvl w:val="0"/>
          <w:numId w:val="25"/>
        </w:numPr>
        <w:spacing w:before="100" w:beforeAutospacing="1" w:after="100" w:afterAutospacing="1" w:line="240" w:lineRule="auto"/>
      </w:pPr>
      <w:r>
        <w:rPr>
          <w:rStyle w:val="Gl"/>
        </w:rPr>
        <w:t>Daha Esnek Programlama</w:t>
      </w:r>
      <w:r>
        <w:t>: Kullanıcıların ihtiyaçlarına göre özelleştirilebilir programlama seçenekleri sunularak, hatırlatma ve doğrulama işlevlerinin kişiselleştirilmesi sağlanabilir.</w:t>
      </w:r>
    </w:p>
    <w:p w14:paraId="2C44F992" w14:textId="77777777" w:rsidR="00A013BC" w:rsidRDefault="00A013BC" w:rsidP="00CA2635">
      <w:pPr>
        <w:numPr>
          <w:ilvl w:val="0"/>
          <w:numId w:val="25"/>
        </w:numPr>
        <w:spacing w:before="100" w:beforeAutospacing="1" w:after="100" w:afterAutospacing="1" w:line="240" w:lineRule="auto"/>
      </w:pPr>
      <w:proofErr w:type="spellStart"/>
      <w:r>
        <w:rPr>
          <w:rStyle w:val="Gl"/>
        </w:rPr>
        <w:t>Display</w:t>
      </w:r>
      <w:proofErr w:type="spellEnd"/>
      <w:r>
        <w:rPr>
          <w:rStyle w:val="Gl"/>
        </w:rPr>
        <w:t xml:space="preserve"> Ekleme</w:t>
      </w:r>
      <w:r>
        <w:t>: Cihaz üzerine eklenen bir ekran ile kullanıcıların ilaç alım durumlarını, hatırlatmaları ve diğer önemli bilgileri kolayca görüntüleyebilmesi sağlanabilir.</w:t>
      </w:r>
    </w:p>
    <w:p w14:paraId="6D272BE8" w14:textId="77777777" w:rsidR="00A013BC" w:rsidRDefault="00A013BC" w:rsidP="00CA2635">
      <w:pPr>
        <w:pStyle w:val="NormalWeb"/>
        <w:jc w:val="both"/>
      </w:pPr>
      <w:r>
        <w:t>Bu geliştirme yönleri, sistemin daha işlevsel, kullanıcı dostu ve geniş bir kullanıcı kitlesine hitap eden bir çözüm olmasını hedeflemektedir.</w:t>
      </w:r>
    </w:p>
    <w:p w14:paraId="52341CB5" w14:textId="77777777" w:rsidR="00A013BC" w:rsidRPr="00213017" w:rsidRDefault="00A013BC" w:rsidP="00CA2635">
      <w:pPr>
        <w:spacing w:before="100" w:beforeAutospacing="1" w:after="100" w:afterAutospacing="1" w:line="240" w:lineRule="auto"/>
        <w:rPr>
          <w:rStyle w:val="Gl"/>
          <w:b w:val="0"/>
          <w:bCs w:val="0"/>
        </w:rPr>
      </w:pPr>
    </w:p>
    <w:p w14:paraId="28C3A750" w14:textId="7EDCB406" w:rsidR="000D7A1F" w:rsidRDefault="000D7A1F" w:rsidP="00CA0EF3">
      <w:pPr>
        <w:pStyle w:val="Balk3"/>
        <w:numPr>
          <w:ilvl w:val="1"/>
          <w:numId w:val="5"/>
        </w:numPr>
        <w:spacing w:line="240" w:lineRule="auto"/>
      </w:pPr>
      <w:r>
        <w:rPr>
          <w:rStyle w:val="Gl"/>
          <w:b/>
          <w:bCs/>
        </w:rPr>
        <w:t>Arduino ile İlaç Takip Sisteminin Avantajları</w:t>
      </w:r>
    </w:p>
    <w:p w14:paraId="74F6747D" w14:textId="2C38FBAC" w:rsidR="000D7A1F" w:rsidRDefault="000D7A1F" w:rsidP="00CA2635">
      <w:pPr>
        <w:numPr>
          <w:ilvl w:val="0"/>
          <w:numId w:val="10"/>
        </w:numPr>
        <w:spacing w:before="100" w:beforeAutospacing="1" w:after="100" w:afterAutospacing="1" w:line="240" w:lineRule="auto"/>
      </w:pPr>
      <w:r>
        <w:rPr>
          <w:rStyle w:val="Gl"/>
        </w:rPr>
        <w:t>Kullanım Kolaylığı:</w:t>
      </w:r>
      <w:r>
        <w:t xml:space="preserve"> Arduino tabanlı sistemle</w:t>
      </w:r>
      <w:r w:rsidR="00213017">
        <w:t>r</w:t>
      </w:r>
      <w:r>
        <w:t xml:space="preserve"> basit kullanım sunar.</w:t>
      </w:r>
    </w:p>
    <w:p w14:paraId="2DDFC3BE" w14:textId="77777777" w:rsidR="000D7A1F" w:rsidRDefault="000D7A1F" w:rsidP="00CA2635">
      <w:pPr>
        <w:numPr>
          <w:ilvl w:val="0"/>
          <w:numId w:val="10"/>
        </w:numPr>
        <w:spacing w:before="100" w:beforeAutospacing="1" w:after="100" w:afterAutospacing="1" w:line="240" w:lineRule="auto"/>
      </w:pPr>
      <w:r>
        <w:rPr>
          <w:rStyle w:val="Gl"/>
        </w:rPr>
        <w:t>Modülerlik ve Esneklik:</w:t>
      </w:r>
      <w:r>
        <w:t xml:space="preserve"> Arduino platformu, kolayca özelleştirilebilen ve geliştirilebilen modüler bir yapıya sahiptir.</w:t>
      </w:r>
    </w:p>
    <w:p w14:paraId="261250E8" w14:textId="335035E1" w:rsidR="00213017" w:rsidRPr="00213017" w:rsidRDefault="00213017" w:rsidP="00CA2635">
      <w:pPr>
        <w:numPr>
          <w:ilvl w:val="0"/>
          <w:numId w:val="10"/>
        </w:numPr>
        <w:spacing w:before="100" w:beforeAutospacing="1" w:after="100" w:afterAutospacing="1" w:line="240" w:lineRule="auto"/>
        <w:rPr>
          <w:rFonts w:eastAsia="Times New Roman"/>
          <w:szCs w:val="24"/>
          <w:lang w:eastAsia="tr-TR"/>
        </w:rPr>
      </w:pPr>
      <w:r w:rsidRPr="00213017">
        <w:rPr>
          <w:rFonts w:eastAsia="Times New Roman"/>
          <w:b/>
          <w:bCs/>
          <w:szCs w:val="24"/>
          <w:lang w:eastAsia="tr-TR"/>
        </w:rPr>
        <w:t>Uygun Maliyetli:</w:t>
      </w:r>
      <w:r w:rsidRPr="00213017">
        <w:rPr>
          <w:rFonts w:eastAsia="Times New Roman"/>
          <w:szCs w:val="24"/>
          <w:lang w:eastAsia="tr-TR"/>
        </w:rPr>
        <w:t xml:space="preserve"> Arduino, diğer mikrodenetleyicilere kıyasla daha uygun maliyetlidir. Bu nedenle, </w:t>
      </w:r>
      <w:r>
        <w:t>Arduino tabanlı çözümler, diğer ticari ürünlere kıyasla daha ekonomik ve erişilebilir olabilir.</w:t>
      </w:r>
    </w:p>
    <w:p w14:paraId="21827F0C" w14:textId="35B85F8D" w:rsidR="00213017" w:rsidRPr="00213017" w:rsidRDefault="00213017" w:rsidP="00CA2635">
      <w:pPr>
        <w:numPr>
          <w:ilvl w:val="0"/>
          <w:numId w:val="10"/>
        </w:numPr>
        <w:spacing w:before="100" w:beforeAutospacing="1" w:after="100" w:afterAutospacing="1" w:line="240" w:lineRule="auto"/>
        <w:rPr>
          <w:rFonts w:eastAsia="Times New Roman"/>
          <w:szCs w:val="24"/>
          <w:lang w:eastAsia="tr-TR"/>
        </w:rPr>
      </w:pPr>
      <w:r w:rsidRPr="00213017">
        <w:rPr>
          <w:rFonts w:eastAsia="Times New Roman"/>
          <w:b/>
          <w:bCs/>
          <w:szCs w:val="24"/>
          <w:lang w:eastAsia="tr-TR"/>
        </w:rPr>
        <w:t>Esnek:</w:t>
      </w:r>
      <w:r w:rsidRPr="00213017">
        <w:rPr>
          <w:rFonts w:eastAsia="Times New Roman"/>
          <w:szCs w:val="24"/>
          <w:lang w:eastAsia="tr-TR"/>
        </w:rPr>
        <w:t xml:space="preserve"> Arduino, çeşitli sensörler ve aktüatörlerle kullanılabilir. Bu nedenle, Arduino tabanlı bir ilaç hatırlatma sistemi, özel ihtiyaçlara göre özelleştirilebilir</w:t>
      </w:r>
      <w:r>
        <w:rPr>
          <w:rFonts w:eastAsia="Times New Roman"/>
          <w:szCs w:val="24"/>
          <w:lang w:eastAsia="tr-TR"/>
        </w:rPr>
        <w:t xml:space="preserve"> ve gelişime açıktır</w:t>
      </w:r>
      <w:r w:rsidRPr="00213017">
        <w:rPr>
          <w:rFonts w:eastAsia="Times New Roman"/>
          <w:szCs w:val="24"/>
          <w:lang w:eastAsia="tr-TR"/>
        </w:rPr>
        <w:t>.</w:t>
      </w:r>
    </w:p>
    <w:p w14:paraId="294A14A3" w14:textId="77777777" w:rsidR="007D2D35" w:rsidRDefault="007D2D35" w:rsidP="00CA2635">
      <w:pPr>
        <w:pStyle w:val="Balk3"/>
        <w:spacing w:line="240" w:lineRule="auto"/>
        <w:rPr>
          <w:rStyle w:val="Gl"/>
          <w:b/>
          <w:bCs/>
        </w:rPr>
      </w:pPr>
    </w:p>
    <w:p w14:paraId="4B8608B0" w14:textId="5AF5DA0A" w:rsidR="000D7A1F" w:rsidRDefault="000D7A1F" w:rsidP="00CA0EF3">
      <w:pPr>
        <w:pStyle w:val="Balk3"/>
        <w:numPr>
          <w:ilvl w:val="1"/>
          <w:numId w:val="5"/>
        </w:numPr>
        <w:spacing w:line="240" w:lineRule="auto"/>
      </w:pPr>
      <w:r>
        <w:rPr>
          <w:rStyle w:val="Gl"/>
          <w:b/>
          <w:bCs/>
        </w:rPr>
        <w:t>Arduino ile İlaç Takip Sisteminin Faydaları</w:t>
      </w:r>
    </w:p>
    <w:p w14:paraId="70082046" w14:textId="77777777" w:rsidR="000D7A1F" w:rsidRDefault="000D7A1F" w:rsidP="00CA2635">
      <w:pPr>
        <w:numPr>
          <w:ilvl w:val="0"/>
          <w:numId w:val="11"/>
        </w:numPr>
        <w:spacing w:before="100" w:beforeAutospacing="1" w:after="100" w:afterAutospacing="1" w:line="240" w:lineRule="auto"/>
      </w:pPr>
      <w:r>
        <w:rPr>
          <w:rStyle w:val="Gl"/>
        </w:rPr>
        <w:t>Düzenli İlaç Kullanımı:</w:t>
      </w:r>
      <w:r>
        <w:t xml:space="preserve"> Kullanıcıların ilaçlarını düzenli olarak almasını sağlar ve tedavi süreçlerini destekler.</w:t>
      </w:r>
    </w:p>
    <w:p w14:paraId="02CB238E" w14:textId="77777777" w:rsidR="000D7A1F" w:rsidRDefault="000D7A1F" w:rsidP="00CA2635">
      <w:pPr>
        <w:numPr>
          <w:ilvl w:val="0"/>
          <w:numId w:val="11"/>
        </w:numPr>
        <w:spacing w:before="100" w:beforeAutospacing="1" w:after="100" w:afterAutospacing="1" w:line="240" w:lineRule="auto"/>
      </w:pPr>
      <w:r>
        <w:rPr>
          <w:rStyle w:val="Gl"/>
        </w:rPr>
        <w:lastRenderedPageBreak/>
        <w:t>Artan Yaşam Kalitesi:</w:t>
      </w:r>
      <w:r>
        <w:t xml:space="preserve"> İlaç alımını düzenleyerek, hastaların genel sağlık durumunu ve yaşam kalitesini artırır.</w:t>
      </w:r>
    </w:p>
    <w:p w14:paraId="461FB775" w14:textId="77777777" w:rsidR="000D7A1F" w:rsidRDefault="000D7A1F" w:rsidP="00CA2635">
      <w:pPr>
        <w:numPr>
          <w:ilvl w:val="0"/>
          <w:numId w:val="11"/>
        </w:numPr>
        <w:spacing w:before="100" w:beforeAutospacing="1" w:after="100" w:afterAutospacing="1" w:line="240" w:lineRule="auto"/>
      </w:pPr>
      <w:r>
        <w:rPr>
          <w:rStyle w:val="Gl"/>
        </w:rPr>
        <w:t>Bakım Yükünün Azalması:</w:t>
      </w:r>
      <w:r>
        <w:t xml:space="preserve"> Aile üyelerinin bakım yükünü hafifletir ve onların yaşam kalitesini artırır.</w:t>
      </w:r>
    </w:p>
    <w:p w14:paraId="2D815303" w14:textId="4DBFFDAA" w:rsidR="00213017" w:rsidRDefault="00213017" w:rsidP="00CA2635">
      <w:pPr>
        <w:numPr>
          <w:ilvl w:val="0"/>
          <w:numId w:val="11"/>
        </w:numPr>
        <w:spacing w:before="100" w:beforeAutospacing="1" w:after="100" w:afterAutospacing="1" w:line="240" w:lineRule="auto"/>
      </w:pPr>
      <w:r>
        <w:rPr>
          <w:rStyle w:val="notion-enable-hover"/>
          <w:b/>
          <w:bCs/>
        </w:rPr>
        <w:t>Hasta Takibinin Kolaylaşması:</w:t>
      </w:r>
      <w:r>
        <w:t xml:space="preserve"> Sistem, ilaç alımının düzenli olarak izlenmesini ve takip edilmesini kolaylaştırır. Kullanıcıların ilaç alım durumlarının izlenmesi ve kaydedilmesi, sağlık profesyonellerinin ve aile üyelerinin hastanın tedavi sürecini daha iyi yönetmelerine olanak tanır. </w:t>
      </w:r>
    </w:p>
    <w:p w14:paraId="4583AA40" w14:textId="77777777" w:rsidR="00BD01B1" w:rsidRDefault="00BD01B1" w:rsidP="00CA2635">
      <w:pPr>
        <w:spacing w:line="240" w:lineRule="auto"/>
      </w:pPr>
    </w:p>
    <w:p w14:paraId="67272B5F" w14:textId="77777777" w:rsidR="001954BB" w:rsidRDefault="001954BB" w:rsidP="00CA2635">
      <w:pPr>
        <w:spacing w:line="240" w:lineRule="auto"/>
        <w:sectPr w:rsidR="001954BB" w:rsidSect="00DD7447">
          <w:pgSz w:w="11906" w:h="16838"/>
          <w:pgMar w:top="1418" w:right="1134" w:bottom="1418" w:left="1701" w:header="709" w:footer="709" w:gutter="0"/>
          <w:cols w:space="708"/>
          <w:docGrid w:linePitch="360"/>
        </w:sectPr>
      </w:pPr>
    </w:p>
    <w:p w14:paraId="64B7B859" w14:textId="77777777" w:rsidR="00E20A53" w:rsidRDefault="00D73CC1" w:rsidP="00CA2635">
      <w:pPr>
        <w:pStyle w:val="Balk1"/>
        <w:numPr>
          <w:ilvl w:val="0"/>
          <w:numId w:val="5"/>
        </w:numPr>
        <w:ind w:left="284" w:hanging="284"/>
        <w:jc w:val="both"/>
      </w:pPr>
      <w:bookmarkStart w:id="24" w:name="_Toc358486917"/>
      <w:bookmarkStart w:id="25" w:name="_Toc450938389"/>
      <w:bookmarkStart w:id="26" w:name="_Toc469000022"/>
      <w:permEnd w:id="1156140228"/>
      <w:r>
        <w:lastRenderedPageBreak/>
        <w:t>MATERYAL</w:t>
      </w:r>
      <w:r w:rsidR="00DA3BA1">
        <w:t xml:space="preserve"> VE YÖNTEM</w:t>
      </w:r>
      <w:bookmarkEnd w:id="21"/>
      <w:bookmarkEnd w:id="22"/>
      <w:bookmarkEnd w:id="23"/>
      <w:bookmarkEnd w:id="24"/>
      <w:bookmarkEnd w:id="25"/>
      <w:bookmarkEnd w:id="26"/>
    </w:p>
    <w:p w14:paraId="0FE32CF8" w14:textId="5CB6820C" w:rsidR="00CD614F" w:rsidRDefault="00CD614F" w:rsidP="00CA2635">
      <w:pPr>
        <w:pStyle w:val="Balk3"/>
        <w:spacing w:line="240" w:lineRule="auto"/>
        <w:rPr>
          <w:sz w:val="27"/>
          <w:szCs w:val="27"/>
          <w:lang w:eastAsia="tr-TR"/>
        </w:rPr>
      </w:pPr>
      <w:permStart w:id="1182298958" w:edGrp="everyone"/>
      <w:r>
        <w:rPr>
          <w:rStyle w:val="Gl"/>
          <w:b/>
          <w:bCs/>
        </w:rPr>
        <w:t>3.1</w:t>
      </w:r>
      <w:r w:rsidR="00CA0EF3">
        <w:rPr>
          <w:rStyle w:val="Gl"/>
          <w:b/>
          <w:bCs/>
        </w:rPr>
        <w:t xml:space="preserve">. </w:t>
      </w:r>
      <w:r>
        <w:rPr>
          <w:rStyle w:val="Gl"/>
          <w:b/>
          <w:bCs/>
        </w:rPr>
        <w:t>Materyaller</w:t>
      </w:r>
    </w:p>
    <w:p w14:paraId="1940EB41" w14:textId="77777777" w:rsidR="00CD614F" w:rsidRDefault="00CD614F" w:rsidP="00CA2635">
      <w:pPr>
        <w:pStyle w:val="NormalWeb"/>
        <w:jc w:val="both"/>
      </w:pPr>
      <w:r>
        <w:t>Bu proje için gerekli olan materyaller aşağıda listelenmiştir:</w:t>
      </w:r>
    </w:p>
    <w:p w14:paraId="6A8DE930" w14:textId="77777777" w:rsidR="00CD614F" w:rsidRDefault="00CD614F" w:rsidP="00CA2635">
      <w:pPr>
        <w:numPr>
          <w:ilvl w:val="0"/>
          <w:numId w:val="18"/>
        </w:numPr>
        <w:spacing w:before="100" w:beforeAutospacing="1" w:after="100" w:afterAutospacing="1" w:line="240" w:lineRule="auto"/>
      </w:pPr>
      <w:r>
        <w:rPr>
          <w:rStyle w:val="Gl"/>
        </w:rPr>
        <w:t>Haftalık İlaç Saklama Kabı:</w:t>
      </w:r>
      <w:r>
        <w:t xml:space="preserve"> Kullanıcıların ilaçlarını günlük ve haftalık olarak düzenli bir şekilde saklamalarını sağlar.</w:t>
      </w:r>
    </w:p>
    <w:p w14:paraId="6137C8B4" w14:textId="77777777" w:rsidR="00CD614F" w:rsidRDefault="00CD614F" w:rsidP="00CA2635">
      <w:pPr>
        <w:numPr>
          <w:ilvl w:val="0"/>
          <w:numId w:val="18"/>
        </w:numPr>
        <w:spacing w:before="100" w:beforeAutospacing="1" w:after="100" w:afterAutospacing="1" w:line="240" w:lineRule="auto"/>
      </w:pPr>
      <w:r>
        <w:rPr>
          <w:rStyle w:val="Gl"/>
        </w:rPr>
        <w:t>Arduino:</w:t>
      </w:r>
      <w:r>
        <w:t xml:space="preserve"> Projenin merkezi kontrol birimi olarak kullanılır ve tüm bileşenlerin entegrasyonunu sağlar.</w:t>
      </w:r>
    </w:p>
    <w:p w14:paraId="341B7B4E" w14:textId="77777777" w:rsidR="00CD614F" w:rsidRDefault="00CD614F" w:rsidP="00CA2635">
      <w:pPr>
        <w:numPr>
          <w:ilvl w:val="0"/>
          <w:numId w:val="18"/>
        </w:numPr>
        <w:spacing w:before="100" w:beforeAutospacing="1" w:after="100" w:afterAutospacing="1" w:line="240" w:lineRule="auto"/>
      </w:pPr>
      <w:r>
        <w:rPr>
          <w:rStyle w:val="Gl"/>
        </w:rPr>
        <w:t>RTC Modülü (RTC DS1302):</w:t>
      </w:r>
      <w:r>
        <w:t xml:space="preserve"> Gerçek zamanlı saat modülü, doğru zaman takibi için kullanılır ve ilaç alım zamanlarının hassas bir şekilde belirlenmesini sağlar.</w:t>
      </w:r>
    </w:p>
    <w:p w14:paraId="1D5637FB" w14:textId="77777777" w:rsidR="00CD614F" w:rsidRDefault="00CD614F" w:rsidP="00CA2635">
      <w:pPr>
        <w:numPr>
          <w:ilvl w:val="0"/>
          <w:numId w:val="18"/>
        </w:numPr>
        <w:spacing w:before="100" w:beforeAutospacing="1" w:after="100" w:afterAutospacing="1" w:line="240" w:lineRule="auto"/>
      </w:pPr>
      <w:r>
        <w:rPr>
          <w:rStyle w:val="Gl"/>
        </w:rPr>
        <w:t>Güç Kaynağı:</w:t>
      </w:r>
      <w:r>
        <w:t xml:space="preserve"> Arduino ve diğer bileşenlerin çalışması için gerekli olan enerjiyi sağlar.</w:t>
      </w:r>
    </w:p>
    <w:p w14:paraId="0FAE4718" w14:textId="77777777" w:rsidR="00CD614F" w:rsidRDefault="00CD614F" w:rsidP="00CA2635">
      <w:pPr>
        <w:numPr>
          <w:ilvl w:val="0"/>
          <w:numId w:val="18"/>
        </w:numPr>
        <w:spacing w:before="100" w:beforeAutospacing="1" w:after="100" w:afterAutospacing="1" w:line="240" w:lineRule="auto"/>
      </w:pPr>
      <w:r>
        <w:rPr>
          <w:rStyle w:val="Gl"/>
        </w:rPr>
        <w:t>Butonlar:</w:t>
      </w:r>
      <w:r>
        <w:t xml:space="preserve"> Kullanıcıların ilaç alımını doğrulamak için kullanabilecekleri fiziksel düğmeler.</w:t>
      </w:r>
    </w:p>
    <w:p w14:paraId="2BEA0BF5" w14:textId="77777777" w:rsidR="00CD614F" w:rsidRDefault="00CD614F" w:rsidP="00CA2635">
      <w:pPr>
        <w:numPr>
          <w:ilvl w:val="0"/>
          <w:numId w:val="18"/>
        </w:numPr>
        <w:spacing w:before="100" w:beforeAutospacing="1" w:after="100" w:afterAutospacing="1" w:line="240" w:lineRule="auto"/>
      </w:pPr>
      <w:r>
        <w:rPr>
          <w:rStyle w:val="Gl"/>
        </w:rPr>
        <w:t xml:space="preserve">Kablolar, LED'ler ve </w:t>
      </w:r>
      <w:proofErr w:type="spellStart"/>
      <w:r>
        <w:rPr>
          <w:rStyle w:val="Gl"/>
        </w:rPr>
        <w:t>Buzzer'lar</w:t>
      </w:r>
      <w:proofErr w:type="spellEnd"/>
      <w:r>
        <w:rPr>
          <w:rStyle w:val="Gl"/>
        </w:rPr>
        <w:t>:</w:t>
      </w:r>
      <w:r>
        <w:t xml:space="preserve"> Elektrik bağlantıları, görsel ve işitsel uyarı sistemleri için gerekli bileşenler.</w:t>
      </w:r>
    </w:p>
    <w:p w14:paraId="05B2E50D" w14:textId="77777777" w:rsidR="007D2D35" w:rsidRDefault="007D2D35" w:rsidP="00CA2635">
      <w:pPr>
        <w:pStyle w:val="Balk3"/>
        <w:spacing w:line="240" w:lineRule="auto"/>
        <w:rPr>
          <w:rStyle w:val="Gl"/>
          <w:b/>
          <w:bCs/>
        </w:rPr>
      </w:pPr>
    </w:p>
    <w:p w14:paraId="4CD97E3C" w14:textId="0F45AC82" w:rsidR="00CD614F" w:rsidRDefault="00CD614F" w:rsidP="00CA0EF3">
      <w:pPr>
        <w:pStyle w:val="Balk3"/>
        <w:numPr>
          <w:ilvl w:val="1"/>
          <w:numId w:val="5"/>
        </w:numPr>
        <w:spacing w:line="240" w:lineRule="auto"/>
      </w:pPr>
      <w:r>
        <w:rPr>
          <w:rStyle w:val="Gl"/>
          <w:b/>
          <w:bCs/>
        </w:rPr>
        <w:t>Yöntem</w:t>
      </w:r>
    </w:p>
    <w:p w14:paraId="4ECCA188" w14:textId="77777777" w:rsidR="00CD614F" w:rsidRDefault="00CD614F" w:rsidP="00CA2635">
      <w:pPr>
        <w:pStyle w:val="NormalWeb"/>
        <w:jc w:val="both"/>
      </w:pPr>
      <w:r>
        <w:t>Bu proje, aşağıda belirtilen adımlarla gerçekleştirilmiştir:</w:t>
      </w:r>
    </w:p>
    <w:p w14:paraId="0194C818" w14:textId="77777777" w:rsidR="007D2D35" w:rsidRDefault="007D2D35" w:rsidP="00CA2635">
      <w:pPr>
        <w:pStyle w:val="Balk3"/>
        <w:spacing w:line="240" w:lineRule="auto"/>
        <w:rPr>
          <w:rStyle w:val="Gl"/>
          <w:b/>
          <w:bCs/>
        </w:rPr>
      </w:pPr>
    </w:p>
    <w:p w14:paraId="1B5DC12A" w14:textId="49CB8689" w:rsidR="00CD614F" w:rsidRDefault="00CD614F" w:rsidP="00CA0EF3">
      <w:pPr>
        <w:pStyle w:val="Balk3"/>
        <w:numPr>
          <w:ilvl w:val="2"/>
          <w:numId w:val="5"/>
        </w:numPr>
        <w:spacing w:line="240" w:lineRule="auto"/>
      </w:pPr>
      <w:r>
        <w:rPr>
          <w:rStyle w:val="Gl"/>
          <w:b/>
          <w:bCs/>
        </w:rPr>
        <w:t>Sistem Tasarımı</w:t>
      </w:r>
    </w:p>
    <w:p w14:paraId="76C82B2A" w14:textId="77777777" w:rsidR="00CD614F" w:rsidRDefault="00CD614F" w:rsidP="00CA2635">
      <w:pPr>
        <w:pStyle w:val="NormalWeb"/>
        <w:jc w:val="both"/>
      </w:pPr>
      <w:r>
        <w:t>İlk adım, sistemin genel tasarımını ve işleyişini planlamaktır. Bu aşamada, ilaç alım hatırlatma sisteminin nasıl çalışacağı, hangi bileşenlerin kullanılacağı ve bu bileşenlerin nasıl entegre edileceği belirlenmiştir.</w:t>
      </w:r>
    </w:p>
    <w:p w14:paraId="28C3D3B6" w14:textId="77777777" w:rsidR="007D2D35" w:rsidRDefault="007D2D35" w:rsidP="00CA2635">
      <w:pPr>
        <w:pStyle w:val="Balk3"/>
        <w:spacing w:line="240" w:lineRule="auto"/>
        <w:rPr>
          <w:rStyle w:val="Gl"/>
          <w:b/>
          <w:bCs/>
        </w:rPr>
      </w:pPr>
    </w:p>
    <w:p w14:paraId="782CF253" w14:textId="199D1160" w:rsidR="00CD614F" w:rsidRDefault="00CD614F" w:rsidP="00CA0EF3">
      <w:pPr>
        <w:pStyle w:val="Balk3"/>
        <w:numPr>
          <w:ilvl w:val="2"/>
          <w:numId w:val="5"/>
        </w:numPr>
        <w:spacing w:line="240" w:lineRule="auto"/>
      </w:pPr>
      <w:r>
        <w:rPr>
          <w:rStyle w:val="Gl"/>
          <w:b/>
          <w:bCs/>
        </w:rPr>
        <w:t>Donanım Kurulumu</w:t>
      </w:r>
    </w:p>
    <w:p w14:paraId="6F5954F5" w14:textId="77777777" w:rsidR="00CD614F" w:rsidRDefault="00CD614F" w:rsidP="00CA2635">
      <w:pPr>
        <w:pStyle w:val="NormalWeb"/>
        <w:jc w:val="both"/>
      </w:pPr>
      <w:r>
        <w:t>Projenin donanım kısmı, aşağıdaki bileşenlerin kurulumu ve entegrasyonunu içerir:</w:t>
      </w:r>
    </w:p>
    <w:p w14:paraId="511D301E" w14:textId="77777777" w:rsidR="00CD614F" w:rsidRDefault="00CD614F" w:rsidP="00CA2635">
      <w:pPr>
        <w:numPr>
          <w:ilvl w:val="0"/>
          <w:numId w:val="19"/>
        </w:numPr>
        <w:spacing w:before="100" w:beforeAutospacing="1" w:after="100" w:afterAutospacing="1" w:line="240" w:lineRule="auto"/>
      </w:pPr>
      <w:r>
        <w:rPr>
          <w:rStyle w:val="Gl"/>
        </w:rPr>
        <w:t>Arduino ve RTC Modülü:</w:t>
      </w:r>
      <w:r>
        <w:t xml:space="preserve"> Arduino ile RTC modülü (RTC DS1302) bağlantısı yapılır. Bu modül, sistemin doğru zaman takibi yapmasını sağlar.</w:t>
      </w:r>
    </w:p>
    <w:p w14:paraId="284D0DB2" w14:textId="6AD0820D" w:rsidR="0006289C" w:rsidRDefault="0006289C" w:rsidP="00CA2635">
      <w:pPr>
        <w:spacing w:before="100" w:beforeAutospacing="1" w:after="100" w:afterAutospacing="1" w:line="240" w:lineRule="auto"/>
      </w:pPr>
      <w:r w:rsidRPr="0006289C">
        <w:rPr>
          <w:noProof/>
        </w:rPr>
        <w:lastRenderedPageBreak/>
        <w:drawing>
          <wp:inline distT="0" distB="0" distL="0" distR="0" wp14:anchorId="5C1A0DD4" wp14:editId="3CA07DC3">
            <wp:extent cx="3177540" cy="2259062"/>
            <wp:effectExtent l="0" t="0" r="3810" b="8255"/>
            <wp:docPr id="144629530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95301" name=""/>
                    <pic:cNvPicPr/>
                  </pic:nvPicPr>
                  <pic:blipFill>
                    <a:blip r:embed="rId18"/>
                    <a:stretch>
                      <a:fillRect/>
                    </a:stretch>
                  </pic:blipFill>
                  <pic:spPr>
                    <a:xfrm>
                      <a:off x="0" y="0"/>
                      <a:ext cx="3189584" cy="2267624"/>
                    </a:xfrm>
                    <a:prstGeom prst="rect">
                      <a:avLst/>
                    </a:prstGeom>
                  </pic:spPr>
                </pic:pic>
              </a:graphicData>
            </a:graphic>
          </wp:inline>
        </w:drawing>
      </w:r>
    </w:p>
    <w:p w14:paraId="72526FD9" w14:textId="77777777" w:rsidR="0006289C" w:rsidRDefault="00CD614F" w:rsidP="00CA2635">
      <w:pPr>
        <w:numPr>
          <w:ilvl w:val="0"/>
          <w:numId w:val="19"/>
        </w:numPr>
        <w:spacing w:before="100" w:beforeAutospacing="1" w:after="100" w:afterAutospacing="1" w:line="240" w:lineRule="auto"/>
      </w:pPr>
      <w:r>
        <w:rPr>
          <w:rStyle w:val="Gl"/>
        </w:rPr>
        <w:t>Butonlar:</w:t>
      </w:r>
      <w:r>
        <w:t xml:space="preserve"> Kullanıcıların ilaç alımını doğrulamak için kullanacakları butonlar, Arduino'ya bağlanır.</w:t>
      </w:r>
      <w:r w:rsidR="006C07A7" w:rsidRPr="006C07A7">
        <w:rPr>
          <w:noProof/>
        </w:rPr>
        <w:t xml:space="preserve"> </w:t>
      </w:r>
    </w:p>
    <w:p w14:paraId="67CBC524" w14:textId="0E872992" w:rsidR="00CD614F" w:rsidRDefault="006C07A7" w:rsidP="00CA2635">
      <w:pPr>
        <w:spacing w:before="100" w:beforeAutospacing="1" w:after="100" w:afterAutospacing="1" w:line="240" w:lineRule="auto"/>
        <w:ind w:left="720"/>
      </w:pPr>
      <w:r w:rsidRPr="006C07A7">
        <w:rPr>
          <w:noProof/>
        </w:rPr>
        <w:drawing>
          <wp:inline distT="0" distB="0" distL="0" distR="0" wp14:anchorId="57D4F2B9" wp14:editId="51A90A2B">
            <wp:extent cx="4693920" cy="2057956"/>
            <wp:effectExtent l="0" t="0" r="0" b="0"/>
            <wp:docPr id="162316239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62396" name=""/>
                    <pic:cNvPicPr/>
                  </pic:nvPicPr>
                  <pic:blipFill>
                    <a:blip r:embed="rId19"/>
                    <a:stretch>
                      <a:fillRect/>
                    </a:stretch>
                  </pic:blipFill>
                  <pic:spPr>
                    <a:xfrm>
                      <a:off x="0" y="0"/>
                      <a:ext cx="4708410" cy="2064309"/>
                    </a:xfrm>
                    <a:prstGeom prst="rect">
                      <a:avLst/>
                    </a:prstGeom>
                  </pic:spPr>
                </pic:pic>
              </a:graphicData>
            </a:graphic>
          </wp:inline>
        </w:drawing>
      </w:r>
    </w:p>
    <w:p w14:paraId="0F56D28B" w14:textId="77777777" w:rsidR="00CD614F" w:rsidRDefault="00CD614F" w:rsidP="00CA2635">
      <w:pPr>
        <w:numPr>
          <w:ilvl w:val="0"/>
          <w:numId w:val="19"/>
        </w:numPr>
        <w:spacing w:before="100" w:beforeAutospacing="1" w:after="100" w:afterAutospacing="1" w:line="240" w:lineRule="auto"/>
      </w:pPr>
      <w:r>
        <w:rPr>
          <w:rStyle w:val="Gl"/>
        </w:rPr>
        <w:t xml:space="preserve">LED'ler ve </w:t>
      </w:r>
      <w:proofErr w:type="spellStart"/>
      <w:r>
        <w:rPr>
          <w:rStyle w:val="Gl"/>
        </w:rPr>
        <w:t>Buzzer'lar</w:t>
      </w:r>
      <w:proofErr w:type="spellEnd"/>
      <w:r>
        <w:rPr>
          <w:rStyle w:val="Gl"/>
        </w:rPr>
        <w:t>:</w:t>
      </w:r>
      <w:r>
        <w:t xml:space="preserve"> Her bir öğün için ayrı LED'ler ve genel uyarılar için </w:t>
      </w:r>
      <w:proofErr w:type="spellStart"/>
      <w:r>
        <w:t>buzzer'lar</w:t>
      </w:r>
      <w:proofErr w:type="spellEnd"/>
      <w:r>
        <w:t>, Arduino'ya bağlanarak kullanıcıya görsel ve işitsel hatırlatmalar yapılır.</w:t>
      </w:r>
    </w:p>
    <w:p w14:paraId="25A94C25" w14:textId="0277D817" w:rsidR="0006289C" w:rsidRDefault="0006289C" w:rsidP="00CA2635">
      <w:pPr>
        <w:spacing w:before="100" w:beforeAutospacing="1" w:after="100" w:afterAutospacing="1" w:line="240" w:lineRule="auto"/>
        <w:ind w:left="720"/>
      </w:pPr>
      <w:r w:rsidRPr="0006289C">
        <w:rPr>
          <w:noProof/>
        </w:rPr>
        <w:drawing>
          <wp:inline distT="0" distB="0" distL="0" distR="0" wp14:anchorId="4AA9A7DF" wp14:editId="07B5490A">
            <wp:extent cx="2941320" cy="2595664"/>
            <wp:effectExtent l="0" t="0" r="0" b="0"/>
            <wp:docPr id="74870444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04445" name=""/>
                    <pic:cNvPicPr/>
                  </pic:nvPicPr>
                  <pic:blipFill>
                    <a:blip r:embed="rId20"/>
                    <a:stretch>
                      <a:fillRect/>
                    </a:stretch>
                  </pic:blipFill>
                  <pic:spPr>
                    <a:xfrm>
                      <a:off x="0" y="0"/>
                      <a:ext cx="2959839" cy="2612007"/>
                    </a:xfrm>
                    <a:prstGeom prst="rect">
                      <a:avLst/>
                    </a:prstGeom>
                  </pic:spPr>
                </pic:pic>
              </a:graphicData>
            </a:graphic>
          </wp:inline>
        </w:drawing>
      </w:r>
    </w:p>
    <w:p w14:paraId="10D7D785" w14:textId="77777777" w:rsidR="00CD614F" w:rsidRDefault="00CD614F" w:rsidP="00CA2635">
      <w:pPr>
        <w:numPr>
          <w:ilvl w:val="0"/>
          <w:numId w:val="19"/>
        </w:numPr>
        <w:spacing w:before="100" w:beforeAutospacing="1" w:after="100" w:afterAutospacing="1" w:line="240" w:lineRule="auto"/>
      </w:pPr>
      <w:r>
        <w:rPr>
          <w:rStyle w:val="Gl"/>
        </w:rPr>
        <w:lastRenderedPageBreak/>
        <w:t>Güç Kaynağı:</w:t>
      </w:r>
      <w:r>
        <w:t xml:space="preserve"> Tüm bileşenlerin çalışmasını sağlamak için uygun bir güç kaynağı kullanılır.</w:t>
      </w:r>
    </w:p>
    <w:p w14:paraId="65A5203D" w14:textId="77777777" w:rsidR="007D2D35" w:rsidRDefault="007D2D35" w:rsidP="00CA2635">
      <w:pPr>
        <w:spacing w:before="100" w:beforeAutospacing="1" w:after="100" w:afterAutospacing="1" w:line="240" w:lineRule="auto"/>
        <w:outlineLvl w:val="2"/>
        <w:rPr>
          <w:rStyle w:val="Gl"/>
          <w:rFonts w:eastAsia="Times New Roman"/>
        </w:rPr>
      </w:pPr>
    </w:p>
    <w:p w14:paraId="216F9DC7" w14:textId="3451F169" w:rsidR="00B536B8" w:rsidRPr="00CA0EF3" w:rsidRDefault="00B536B8" w:rsidP="00CA0EF3">
      <w:pPr>
        <w:pStyle w:val="ListeParagraf"/>
        <w:numPr>
          <w:ilvl w:val="2"/>
          <w:numId w:val="5"/>
        </w:numPr>
        <w:spacing w:before="100" w:beforeAutospacing="1" w:after="100" w:afterAutospacing="1" w:line="240" w:lineRule="auto"/>
        <w:outlineLvl w:val="2"/>
        <w:rPr>
          <w:rStyle w:val="Gl"/>
          <w:rFonts w:eastAsia="Times New Roman"/>
        </w:rPr>
      </w:pPr>
      <w:r w:rsidRPr="00CA0EF3">
        <w:rPr>
          <w:rStyle w:val="Gl"/>
          <w:rFonts w:eastAsia="Times New Roman"/>
        </w:rPr>
        <w:t>Yazılım Geliştirme</w:t>
      </w:r>
    </w:p>
    <w:p w14:paraId="5204955D" w14:textId="77777777" w:rsidR="00B536B8" w:rsidRPr="00C50368" w:rsidRDefault="00B536B8" w:rsidP="00CA2635">
      <w:pPr>
        <w:spacing w:before="100" w:beforeAutospacing="1" w:after="100" w:afterAutospacing="1" w:line="240" w:lineRule="auto"/>
        <w:rPr>
          <w:rFonts w:eastAsia="Times New Roman"/>
          <w:szCs w:val="24"/>
          <w:lang w:eastAsia="tr-TR"/>
        </w:rPr>
      </w:pPr>
      <w:r w:rsidRPr="00C50368">
        <w:rPr>
          <w:rFonts w:eastAsia="Times New Roman"/>
          <w:szCs w:val="24"/>
          <w:lang w:eastAsia="tr-TR"/>
        </w:rPr>
        <w:t>Donanım kurulumunun ardından, sistemin çalışması için gerekli olan yazılım geliştirilir. Bu aşamada, Arduino üzerinde çalışan kod yazılır ve aşağıdaki işlevler programlanır:</w:t>
      </w:r>
    </w:p>
    <w:p w14:paraId="50B30D41" w14:textId="77777777" w:rsidR="007D2D35" w:rsidRDefault="007D2D35" w:rsidP="00CA2635">
      <w:pPr>
        <w:spacing w:before="100" w:beforeAutospacing="1" w:after="100" w:afterAutospacing="1" w:line="240" w:lineRule="auto"/>
        <w:outlineLvl w:val="2"/>
        <w:rPr>
          <w:rFonts w:eastAsia="Times New Roman"/>
          <w:b/>
          <w:bCs/>
          <w:szCs w:val="24"/>
          <w:lang w:eastAsia="tr-TR"/>
        </w:rPr>
      </w:pPr>
    </w:p>
    <w:p w14:paraId="14E2E1DC" w14:textId="6C4B5C9D" w:rsidR="00B536B8" w:rsidRPr="00CA0EF3" w:rsidRDefault="00B536B8" w:rsidP="00CA0EF3">
      <w:pPr>
        <w:pStyle w:val="ListeParagraf"/>
        <w:numPr>
          <w:ilvl w:val="3"/>
          <w:numId w:val="5"/>
        </w:numPr>
        <w:spacing w:before="100" w:beforeAutospacing="1" w:after="100" w:afterAutospacing="1" w:line="240" w:lineRule="auto"/>
        <w:outlineLvl w:val="2"/>
        <w:rPr>
          <w:rFonts w:eastAsia="Times New Roman"/>
          <w:b/>
          <w:bCs/>
          <w:szCs w:val="24"/>
          <w:lang w:eastAsia="tr-TR"/>
        </w:rPr>
      </w:pPr>
      <w:r w:rsidRPr="00CA0EF3">
        <w:rPr>
          <w:rFonts w:eastAsia="Times New Roman"/>
          <w:b/>
          <w:bCs/>
          <w:szCs w:val="24"/>
          <w:lang w:eastAsia="tr-TR"/>
        </w:rPr>
        <w:t>Zaman Takibi</w:t>
      </w:r>
    </w:p>
    <w:p w14:paraId="5EFF7CED" w14:textId="77777777" w:rsidR="00B536B8" w:rsidRPr="00C50368" w:rsidRDefault="00B536B8" w:rsidP="00CA2635">
      <w:pPr>
        <w:spacing w:before="100" w:beforeAutospacing="1" w:after="100" w:afterAutospacing="1" w:line="240" w:lineRule="auto"/>
        <w:rPr>
          <w:rFonts w:eastAsia="Times New Roman"/>
          <w:szCs w:val="24"/>
          <w:lang w:eastAsia="tr-TR"/>
        </w:rPr>
      </w:pPr>
      <w:r w:rsidRPr="00C50368">
        <w:rPr>
          <w:rFonts w:eastAsia="Times New Roman"/>
          <w:szCs w:val="24"/>
          <w:lang w:eastAsia="tr-TR"/>
        </w:rPr>
        <w:t xml:space="preserve">RTC (Real Time </w:t>
      </w:r>
      <w:proofErr w:type="spellStart"/>
      <w:r w:rsidRPr="00C50368">
        <w:rPr>
          <w:rFonts w:eastAsia="Times New Roman"/>
          <w:szCs w:val="24"/>
          <w:lang w:eastAsia="tr-TR"/>
        </w:rPr>
        <w:t>Clock</w:t>
      </w:r>
      <w:proofErr w:type="spellEnd"/>
      <w:r w:rsidRPr="00C50368">
        <w:rPr>
          <w:rFonts w:eastAsia="Times New Roman"/>
          <w:szCs w:val="24"/>
          <w:lang w:eastAsia="tr-TR"/>
        </w:rPr>
        <w:t>) modülü kullanılarak doğru zaman takibi yapılır ve belirlenen zaman dilimlerinde hatırlatmalar gerçekleştirilir. RTC modülü, sistemin kesintisiz bir şekilde doğru zamanı takip etmesini sağlar.</w:t>
      </w:r>
    </w:p>
    <w:p w14:paraId="0A687F4B" w14:textId="77777777" w:rsidR="00B536B8" w:rsidRPr="00C50368" w:rsidRDefault="00B536B8" w:rsidP="00CA2635">
      <w:pPr>
        <w:spacing w:before="100" w:beforeAutospacing="1" w:after="100" w:afterAutospacing="1" w:line="240" w:lineRule="auto"/>
        <w:rPr>
          <w:rFonts w:eastAsia="Times New Roman"/>
          <w:szCs w:val="24"/>
          <w:lang w:eastAsia="tr-TR"/>
        </w:rPr>
      </w:pPr>
      <w:r w:rsidRPr="00C50368">
        <w:rPr>
          <w:rFonts w:eastAsia="Times New Roman"/>
          <w:szCs w:val="24"/>
          <w:lang w:eastAsia="tr-TR"/>
        </w:rPr>
        <w:t>Örnek Kod:</w:t>
      </w:r>
    </w:p>
    <w:p w14:paraId="65E82900"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#include &lt;Ds1302.h&gt;</w:t>
      </w:r>
    </w:p>
    <w:p w14:paraId="1679CD27"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59C01713"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RTC için pin tanımları</w:t>
      </w:r>
    </w:p>
    <w:p w14:paraId="39421FCD"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roofErr w:type="spellStart"/>
      <w:proofErr w:type="gramStart"/>
      <w:r w:rsidRPr="00C50368">
        <w:rPr>
          <w:rFonts w:eastAsia="Times New Roman"/>
          <w:szCs w:val="24"/>
          <w:lang w:eastAsia="tr-TR"/>
        </w:rPr>
        <w:t>const</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int</w:t>
      </w:r>
      <w:proofErr w:type="spellEnd"/>
      <w:r w:rsidRPr="00C50368">
        <w:rPr>
          <w:rFonts w:eastAsia="Times New Roman"/>
          <w:szCs w:val="24"/>
          <w:lang w:eastAsia="tr-TR"/>
        </w:rPr>
        <w:t xml:space="preserve"> </w:t>
      </w:r>
      <w:proofErr w:type="spellStart"/>
      <w:r w:rsidRPr="00C50368">
        <w:rPr>
          <w:rFonts w:eastAsia="Times New Roman"/>
          <w:szCs w:val="24"/>
          <w:lang w:eastAsia="tr-TR"/>
        </w:rPr>
        <w:t>clkPin</w:t>
      </w:r>
      <w:proofErr w:type="spellEnd"/>
      <w:r w:rsidRPr="00C50368">
        <w:rPr>
          <w:rFonts w:eastAsia="Times New Roman"/>
          <w:szCs w:val="24"/>
          <w:lang w:eastAsia="tr-TR"/>
        </w:rPr>
        <w:t xml:space="preserve"> = 2;</w:t>
      </w:r>
    </w:p>
    <w:p w14:paraId="38CAC487"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roofErr w:type="spellStart"/>
      <w:proofErr w:type="gramStart"/>
      <w:r w:rsidRPr="00C50368">
        <w:rPr>
          <w:rFonts w:eastAsia="Times New Roman"/>
          <w:szCs w:val="24"/>
          <w:lang w:eastAsia="tr-TR"/>
        </w:rPr>
        <w:t>const</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int</w:t>
      </w:r>
      <w:proofErr w:type="spellEnd"/>
      <w:r w:rsidRPr="00C50368">
        <w:rPr>
          <w:rFonts w:eastAsia="Times New Roman"/>
          <w:szCs w:val="24"/>
          <w:lang w:eastAsia="tr-TR"/>
        </w:rPr>
        <w:t xml:space="preserve"> </w:t>
      </w:r>
      <w:proofErr w:type="spellStart"/>
      <w:r w:rsidRPr="00C50368">
        <w:rPr>
          <w:rFonts w:eastAsia="Times New Roman"/>
          <w:szCs w:val="24"/>
          <w:lang w:eastAsia="tr-TR"/>
        </w:rPr>
        <w:t>dataPin</w:t>
      </w:r>
      <w:proofErr w:type="spellEnd"/>
      <w:r w:rsidRPr="00C50368">
        <w:rPr>
          <w:rFonts w:eastAsia="Times New Roman"/>
          <w:szCs w:val="24"/>
          <w:lang w:eastAsia="tr-TR"/>
        </w:rPr>
        <w:t xml:space="preserve"> = 3;</w:t>
      </w:r>
    </w:p>
    <w:p w14:paraId="55E24CB4"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roofErr w:type="spellStart"/>
      <w:proofErr w:type="gramStart"/>
      <w:r w:rsidRPr="00C50368">
        <w:rPr>
          <w:rFonts w:eastAsia="Times New Roman"/>
          <w:szCs w:val="24"/>
          <w:lang w:eastAsia="tr-TR"/>
        </w:rPr>
        <w:t>const</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int</w:t>
      </w:r>
      <w:proofErr w:type="spellEnd"/>
      <w:r w:rsidRPr="00C50368">
        <w:rPr>
          <w:rFonts w:eastAsia="Times New Roman"/>
          <w:szCs w:val="24"/>
          <w:lang w:eastAsia="tr-TR"/>
        </w:rPr>
        <w:t xml:space="preserve"> </w:t>
      </w:r>
      <w:proofErr w:type="spellStart"/>
      <w:r w:rsidRPr="00C50368">
        <w:rPr>
          <w:rFonts w:eastAsia="Times New Roman"/>
          <w:szCs w:val="24"/>
          <w:lang w:eastAsia="tr-TR"/>
        </w:rPr>
        <w:t>rstPin</w:t>
      </w:r>
      <w:proofErr w:type="spellEnd"/>
      <w:r w:rsidRPr="00C50368">
        <w:rPr>
          <w:rFonts w:eastAsia="Times New Roman"/>
          <w:szCs w:val="24"/>
          <w:lang w:eastAsia="tr-TR"/>
        </w:rPr>
        <w:t xml:space="preserve"> = 4;</w:t>
      </w:r>
    </w:p>
    <w:p w14:paraId="65A5712D"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Ds1302 </w:t>
      </w:r>
      <w:proofErr w:type="spellStart"/>
      <w:proofErr w:type="gramStart"/>
      <w:r w:rsidRPr="00C50368">
        <w:rPr>
          <w:rFonts w:eastAsia="Times New Roman"/>
          <w:szCs w:val="24"/>
          <w:lang w:eastAsia="tr-TR"/>
        </w:rPr>
        <w:t>rtc</w:t>
      </w:r>
      <w:proofErr w:type="spellEnd"/>
      <w:r w:rsidRPr="00C50368">
        <w:rPr>
          <w:rFonts w:eastAsia="Times New Roman"/>
          <w:szCs w:val="24"/>
          <w:lang w:eastAsia="tr-TR"/>
        </w:rPr>
        <w:t>(</w:t>
      </w:r>
      <w:proofErr w:type="gramEnd"/>
      <w:r w:rsidRPr="00C50368">
        <w:rPr>
          <w:rFonts w:eastAsia="Times New Roman"/>
          <w:szCs w:val="24"/>
          <w:lang w:eastAsia="tr-TR"/>
        </w:rPr>
        <w:t>4, 2, 3);</w:t>
      </w:r>
    </w:p>
    <w:p w14:paraId="16F3B8BF"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1F03325C"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Tarih ve saat değişkenleri</w:t>
      </w:r>
    </w:p>
    <w:p w14:paraId="58AFA506"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Ds</w:t>
      </w:r>
      <w:proofErr w:type="gramStart"/>
      <w:r w:rsidRPr="00C50368">
        <w:rPr>
          <w:rFonts w:eastAsia="Times New Roman"/>
          <w:szCs w:val="24"/>
          <w:lang w:eastAsia="tr-TR"/>
        </w:rPr>
        <w:t>1302::</w:t>
      </w:r>
      <w:proofErr w:type="spellStart"/>
      <w:proofErr w:type="gramEnd"/>
      <w:r w:rsidRPr="00C50368">
        <w:rPr>
          <w:rFonts w:eastAsia="Times New Roman"/>
          <w:szCs w:val="24"/>
          <w:lang w:eastAsia="tr-TR"/>
        </w:rPr>
        <w:t>DateTime</w:t>
      </w:r>
      <w:proofErr w:type="spellEnd"/>
      <w:r w:rsidRPr="00C50368">
        <w:rPr>
          <w:rFonts w:eastAsia="Times New Roman"/>
          <w:szCs w:val="24"/>
          <w:lang w:eastAsia="tr-TR"/>
        </w:rPr>
        <w:t xml:space="preserve"> </w:t>
      </w:r>
      <w:proofErr w:type="spellStart"/>
      <w:r w:rsidRPr="00C50368">
        <w:rPr>
          <w:rFonts w:eastAsia="Times New Roman"/>
          <w:szCs w:val="24"/>
          <w:lang w:eastAsia="tr-TR"/>
        </w:rPr>
        <w:t>now</w:t>
      </w:r>
      <w:proofErr w:type="spellEnd"/>
      <w:r w:rsidRPr="00C50368">
        <w:rPr>
          <w:rFonts w:eastAsia="Times New Roman"/>
          <w:szCs w:val="24"/>
          <w:lang w:eastAsia="tr-TR"/>
        </w:rPr>
        <w:t>;</w:t>
      </w:r>
    </w:p>
    <w:p w14:paraId="655ABA75"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64B00E31"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roofErr w:type="spellStart"/>
      <w:proofErr w:type="gramStart"/>
      <w:r w:rsidRPr="00C50368">
        <w:rPr>
          <w:rFonts w:eastAsia="Times New Roman"/>
          <w:szCs w:val="24"/>
          <w:lang w:eastAsia="tr-TR"/>
        </w:rPr>
        <w:t>void</w:t>
      </w:r>
      <w:proofErr w:type="spellEnd"/>
      <w:proofErr w:type="gramEnd"/>
      <w:r w:rsidRPr="00C50368">
        <w:rPr>
          <w:rFonts w:eastAsia="Times New Roman"/>
          <w:szCs w:val="24"/>
          <w:lang w:eastAsia="tr-TR"/>
        </w:rPr>
        <w:t xml:space="preserve"> setup() {</w:t>
      </w:r>
    </w:p>
    <w:p w14:paraId="511D5906"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 Seri bağlantıyı başlat</w:t>
      </w:r>
    </w:p>
    <w:p w14:paraId="6DED123E"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r w:rsidRPr="00C50368">
        <w:rPr>
          <w:rFonts w:eastAsia="Times New Roman"/>
          <w:szCs w:val="24"/>
          <w:lang w:eastAsia="tr-TR"/>
        </w:rPr>
        <w:t>Serial.begin</w:t>
      </w:r>
      <w:proofErr w:type="spellEnd"/>
      <w:r w:rsidRPr="00C50368">
        <w:rPr>
          <w:rFonts w:eastAsia="Times New Roman"/>
          <w:szCs w:val="24"/>
          <w:lang w:eastAsia="tr-TR"/>
        </w:rPr>
        <w:t>(9600);</w:t>
      </w:r>
    </w:p>
    <w:p w14:paraId="3AE1D746"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050C70ED"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 RTC modülünü başlat</w:t>
      </w:r>
    </w:p>
    <w:p w14:paraId="4954D511"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rtc.init</w:t>
      </w:r>
      <w:proofErr w:type="spellEnd"/>
      <w:proofErr w:type="gramEnd"/>
      <w:r w:rsidRPr="00C50368">
        <w:rPr>
          <w:rFonts w:eastAsia="Times New Roman"/>
          <w:szCs w:val="24"/>
          <w:lang w:eastAsia="tr-TR"/>
        </w:rPr>
        <w:t>();</w:t>
      </w:r>
    </w:p>
    <w:p w14:paraId="567EC404"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w:t>
      </w:r>
    </w:p>
    <w:p w14:paraId="5832BB4C"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2D483764"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roofErr w:type="spellStart"/>
      <w:proofErr w:type="gramStart"/>
      <w:r w:rsidRPr="00C50368">
        <w:rPr>
          <w:rFonts w:eastAsia="Times New Roman"/>
          <w:szCs w:val="24"/>
          <w:lang w:eastAsia="tr-TR"/>
        </w:rPr>
        <w:t>void</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loop</w:t>
      </w:r>
      <w:proofErr w:type="spellEnd"/>
      <w:r w:rsidRPr="00C50368">
        <w:rPr>
          <w:rFonts w:eastAsia="Times New Roman"/>
          <w:szCs w:val="24"/>
          <w:lang w:eastAsia="tr-TR"/>
        </w:rPr>
        <w:t>() {</w:t>
      </w:r>
    </w:p>
    <w:p w14:paraId="4681B691"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 Güncel tarih ve saati al</w:t>
      </w:r>
    </w:p>
    <w:p w14:paraId="7945BE33"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rtc.getDateTime</w:t>
      </w:r>
      <w:proofErr w:type="spellEnd"/>
      <w:proofErr w:type="gramEnd"/>
      <w:r w:rsidRPr="00C50368">
        <w:rPr>
          <w:rFonts w:eastAsia="Times New Roman"/>
          <w:szCs w:val="24"/>
          <w:lang w:eastAsia="tr-TR"/>
        </w:rPr>
        <w:t>(&amp;</w:t>
      </w:r>
      <w:proofErr w:type="spellStart"/>
      <w:r w:rsidRPr="00C50368">
        <w:rPr>
          <w:rFonts w:eastAsia="Times New Roman"/>
          <w:szCs w:val="24"/>
          <w:lang w:eastAsia="tr-TR"/>
        </w:rPr>
        <w:t>now</w:t>
      </w:r>
      <w:proofErr w:type="spellEnd"/>
      <w:r w:rsidRPr="00C50368">
        <w:rPr>
          <w:rFonts w:eastAsia="Times New Roman"/>
          <w:szCs w:val="24"/>
          <w:lang w:eastAsia="tr-TR"/>
        </w:rPr>
        <w:t>);</w:t>
      </w:r>
    </w:p>
    <w:p w14:paraId="039EAF74"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79BDB19B"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 Saat ve dakikayı ekrana yazdır</w:t>
      </w:r>
    </w:p>
    <w:p w14:paraId="7D53778C"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if</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now.hour</w:t>
      </w:r>
      <w:proofErr w:type="spellEnd"/>
      <w:r w:rsidRPr="00C50368">
        <w:rPr>
          <w:rFonts w:eastAsia="Times New Roman"/>
          <w:szCs w:val="24"/>
          <w:lang w:eastAsia="tr-TR"/>
        </w:rPr>
        <w:t xml:space="preserve"> &lt; 10) </w:t>
      </w:r>
      <w:proofErr w:type="spellStart"/>
      <w:r w:rsidRPr="00C50368">
        <w:rPr>
          <w:rFonts w:eastAsia="Times New Roman"/>
          <w:szCs w:val="24"/>
          <w:lang w:eastAsia="tr-TR"/>
        </w:rPr>
        <w:t>Serial.print</w:t>
      </w:r>
      <w:proofErr w:type="spellEnd"/>
      <w:r w:rsidRPr="00C50368">
        <w:rPr>
          <w:rFonts w:eastAsia="Times New Roman"/>
          <w:szCs w:val="24"/>
          <w:lang w:eastAsia="tr-TR"/>
        </w:rPr>
        <w:t>('0');</w:t>
      </w:r>
    </w:p>
    <w:p w14:paraId="061E39F6"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r w:rsidRPr="00C50368">
        <w:rPr>
          <w:rFonts w:eastAsia="Times New Roman"/>
          <w:szCs w:val="24"/>
          <w:lang w:eastAsia="tr-TR"/>
        </w:rPr>
        <w:t>Serial.print</w:t>
      </w:r>
      <w:proofErr w:type="spellEnd"/>
      <w:r w:rsidRPr="00C50368">
        <w:rPr>
          <w:rFonts w:eastAsia="Times New Roman"/>
          <w:szCs w:val="24"/>
          <w:lang w:eastAsia="tr-TR"/>
        </w:rPr>
        <w:t>(</w:t>
      </w:r>
      <w:proofErr w:type="spellStart"/>
      <w:proofErr w:type="gramStart"/>
      <w:r w:rsidRPr="00C50368">
        <w:rPr>
          <w:rFonts w:eastAsia="Times New Roman"/>
          <w:szCs w:val="24"/>
          <w:lang w:eastAsia="tr-TR"/>
        </w:rPr>
        <w:t>now.hour</w:t>
      </w:r>
      <w:proofErr w:type="spellEnd"/>
      <w:proofErr w:type="gramEnd"/>
      <w:r w:rsidRPr="00C50368">
        <w:rPr>
          <w:rFonts w:eastAsia="Times New Roman"/>
          <w:szCs w:val="24"/>
          <w:lang w:eastAsia="tr-TR"/>
        </w:rPr>
        <w:t>);    // 00-23</w:t>
      </w:r>
    </w:p>
    <w:p w14:paraId="50A24ED5"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r w:rsidRPr="00C50368">
        <w:rPr>
          <w:rFonts w:eastAsia="Times New Roman"/>
          <w:szCs w:val="24"/>
          <w:lang w:eastAsia="tr-TR"/>
        </w:rPr>
        <w:t>Serial.print</w:t>
      </w:r>
      <w:proofErr w:type="spellEnd"/>
      <w:r w:rsidRPr="00C50368">
        <w:rPr>
          <w:rFonts w:eastAsia="Times New Roman"/>
          <w:szCs w:val="24"/>
          <w:lang w:eastAsia="tr-TR"/>
        </w:rPr>
        <w:t>(':');</w:t>
      </w:r>
    </w:p>
    <w:p w14:paraId="7DB7319E"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if</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now.minute</w:t>
      </w:r>
      <w:proofErr w:type="spellEnd"/>
      <w:r w:rsidRPr="00C50368">
        <w:rPr>
          <w:rFonts w:eastAsia="Times New Roman"/>
          <w:szCs w:val="24"/>
          <w:lang w:eastAsia="tr-TR"/>
        </w:rPr>
        <w:t xml:space="preserve"> &lt; 10) </w:t>
      </w:r>
      <w:proofErr w:type="spellStart"/>
      <w:r w:rsidRPr="00C50368">
        <w:rPr>
          <w:rFonts w:eastAsia="Times New Roman"/>
          <w:szCs w:val="24"/>
          <w:lang w:eastAsia="tr-TR"/>
        </w:rPr>
        <w:t>Serial.print</w:t>
      </w:r>
      <w:proofErr w:type="spellEnd"/>
      <w:r w:rsidRPr="00C50368">
        <w:rPr>
          <w:rFonts w:eastAsia="Times New Roman"/>
          <w:szCs w:val="24"/>
          <w:lang w:eastAsia="tr-TR"/>
        </w:rPr>
        <w:t>('0');</w:t>
      </w:r>
    </w:p>
    <w:p w14:paraId="77F77E58"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lastRenderedPageBreak/>
        <w:t xml:space="preserve">  </w:t>
      </w:r>
      <w:proofErr w:type="spellStart"/>
      <w:r w:rsidRPr="00C50368">
        <w:rPr>
          <w:rFonts w:eastAsia="Times New Roman"/>
          <w:szCs w:val="24"/>
          <w:lang w:eastAsia="tr-TR"/>
        </w:rPr>
        <w:t>Serial.println</w:t>
      </w:r>
      <w:proofErr w:type="spellEnd"/>
      <w:r w:rsidRPr="00C50368">
        <w:rPr>
          <w:rFonts w:eastAsia="Times New Roman"/>
          <w:szCs w:val="24"/>
          <w:lang w:eastAsia="tr-TR"/>
        </w:rPr>
        <w:t>(</w:t>
      </w:r>
      <w:proofErr w:type="spellStart"/>
      <w:proofErr w:type="gramStart"/>
      <w:r w:rsidRPr="00C50368">
        <w:rPr>
          <w:rFonts w:eastAsia="Times New Roman"/>
          <w:szCs w:val="24"/>
          <w:lang w:eastAsia="tr-TR"/>
        </w:rPr>
        <w:t>now.minute</w:t>
      </w:r>
      <w:proofErr w:type="spellEnd"/>
      <w:proofErr w:type="gramEnd"/>
      <w:r w:rsidRPr="00C50368">
        <w:rPr>
          <w:rFonts w:eastAsia="Times New Roman"/>
          <w:szCs w:val="24"/>
          <w:lang w:eastAsia="tr-TR"/>
        </w:rPr>
        <w:t>);  // 00-59</w:t>
      </w:r>
    </w:p>
    <w:p w14:paraId="6CB6F139"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41511044"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delay</w:t>
      </w:r>
      <w:proofErr w:type="spellEnd"/>
      <w:r w:rsidRPr="00C50368">
        <w:rPr>
          <w:rFonts w:eastAsia="Times New Roman"/>
          <w:szCs w:val="24"/>
          <w:lang w:eastAsia="tr-TR"/>
        </w:rPr>
        <w:t>(</w:t>
      </w:r>
      <w:proofErr w:type="gramEnd"/>
      <w:r w:rsidRPr="00C50368">
        <w:rPr>
          <w:rFonts w:eastAsia="Times New Roman"/>
          <w:szCs w:val="24"/>
          <w:lang w:eastAsia="tr-TR"/>
        </w:rPr>
        <w:t>1000); // 1 saniye gecikme</w:t>
      </w:r>
    </w:p>
    <w:p w14:paraId="5DE9E495"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w:t>
      </w:r>
    </w:p>
    <w:p w14:paraId="70F306D6"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365A305C" w14:textId="77777777" w:rsidR="00B536B8" w:rsidRPr="00C50368" w:rsidRDefault="00B536B8" w:rsidP="00CA2635">
      <w:pPr>
        <w:spacing w:before="100" w:beforeAutospacing="1" w:after="100" w:afterAutospacing="1" w:line="240" w:lineRule="auto"/>
        <w:rPr>
          <w:rFonts w:eastAsia="Times New Roman"/>
          <w:szCs w:val="24"/>
          <w:lang w:eastAsia="tr-TR"/>
        </w:rPr>
      </w:pPr>
      <w:r w:rsidRPr="00C50368">
        <w:rPr>
          <w:rFonts w:eastAsia="Times New Roman"/>
          <w:szCs w:val="24"/>
          <w:lang w:eastAsia="tr-TR"/>
        </w:rPr>
        <w:t>Bu kod, RTC modülünden alınan saati ve dakikayı seri monitöre yazdırır.</w:t>
      </w:r>
    </w:p>
    <w:p w14:paraId="0B81141C" w14:textId="77777777" w:rsidR="007D2D35" w:rsidRDefault="007D2D35" w:rsidP="00CA2635">
      <w:pPr>
        <w:spacing w:before="100" w:beforeAutospacing="1" w:after="100" w:afterAutospacing="1" w:line="240" w:lineRule="auto"/>
        <w:outlineLvl w:val="2"/>
        <w:rPr>
          <w:rFonts w:eastAsia="Times New Roman"/>
          <w:b/>
          <w:bCs/>
          <w:szCs w:val="24"/>
          <w:lang w:eastAsia="tr-TR"/>
        </w:rPr>
      </w:pPr>
    </w:p>
    <w:p w14:paraId="3CFE1390" w14:textId="6194C8C9" w:rsidR="00B536B8" w:rsidRPr="00CA0EF3" w:rsidRDefault="00B536B8" w:rsidP="00CA0EF3">
      <w:pPr>
        <w:pStyle w:val="ListeParagraf"/>
        <w:numPr>
          <w:ilvl w:val="3"/>
          <w:numId w:val="5"/>
        </w:numPr>
        <w:spacing w:before="100" w:beforeAutospacing="1" w:after="100" w:afterAutospacing="1" w:line="240" w:lineRule="auto"/>
        <w:outlineLvl w:val="2"/>
        <w:rPr>
          <w:rFonts w:eastAsia="Times New Roman"/>
          <w:b/>
          <w:bCs/>
          <w:szCs w:val="24"/>
          <w:lang w:eastAsia="tr-TR"/>
        </w:rPr>
      </w:pPr>
      <w:r w:rsidRPr="00CA0EF3">
        <w:rPr>
          <w:rFonts w:eastAsia="Times New Roman"/>
          <w:b/>
          <w:bCs/>
          <w:szCs w:val="24"/>
          <w:lang w:eastAsia="tr-TR"/>
        </w:rPr>
        <w:t>Hatırlatma ve Uyarı Sistemleri</w:t>
      </w:r>
    </w:p>
    <w:p w14:paraId="7A41427E" w14:textId="77777777" w:rsidR="00B536B8" w:rsidRPr="00C50368" w:rsidRDefault="00B536B8" w:rsidP="00CA2635">
      <w:pPr>
        <w:spacing w:before="100" w:beforeAutospacing="1" w:after="100" w:afterAutospacing="1" w:line="240" w:lineRule="auto"/>
        <w:rPr>
          <w:rFonts w:eastAsia="Times New Roman"/>
          <w:szCs w:val="24"/>
          <w:lang w:eastAsia="tr-TR"/>
        </w:rPr>
      </w:pPr>
      <w:r w:rsidRPr="00C50368">
        <w:rPr>
          <w:rFonts w:eastAsia="Times New Roman"/>
          <w:szCs w:val="24"/>
          <w:lang w:eastAsia="tr-TR"/>
        </w:rPr>
        <w:t xml:space="preserve">Sabah, öğle ve akşam olmak üzere üç farklı zaman diliminde ilaç alımını hatırlatmak için LED'ler yanıp söner ve </w:t>
      </w:r>
      <w:proofErr w:type="spellStart"/>
      <w:r w:rsidRPr="00C50368">
        <w:rPr>
          <w:rFonts w:eastAsia="Times New Roman"/>
          <w:szCs w:val="24"/>
          <w:lang w:eastAsia="tr-TR"/>
        </w:rPr>
        <w:t>buzzer'lar</w:t>
      </w:r>
      <w:proofErr w:type="spellEnd"/>
      <w:r w:rsidRPr="00C50368">
        <w:rPr>
          <w:rFonts w:eastAsia="Times New Roman"/>
          <w:szCs w:val="24"/>
          <w:lang w:eastAsia="tr-TR"/>
        </w:rPr>
        <w:t xml:space="preserve"> sesli uyarı verir. Kullanıcı ilacı aldığında butona basarak bu hatırlatmayı doğrular ve ilgili LED söner. İlaç alım saati boyunca ilaç alınmadığında ise LED kesintisiz olarak yanar ve gün boyunca hangi öğünlerin alındığını veya aksatıldığını gösterir.</w:t>
      </w:r>
    </w:p>
    <w:p w14:paraId="34A0CB0B" w14:textId="77777777" w:rsidR="00B536B8" w:rsidRPr="00C50368" w:rsidRDefault="00B536B8" w:rsidP="00CA2635">
      <w:pPr>
        <w:spacing w:before="100" w:beforeAutospacing="1" w:after="100" w:afterAutospacing="1" w:line="240" w:lineRule="auto"/>
        <w:rPr>
          <w:rFonts w:eastAsia="Times New Roman"/>
          <w:szCs w:val="24"/>
          <w:lang w:eastAsia="tr-TR"/>
        </w:rPr>
      </w:pPr>
      <w:r w:rsidRPr="00C50368">
        <w:rPr>
          <w:rFonts w:eastAsia="Times New Roman"/>
          <w:szCs w:val="24"/>
          <w:lang w:eastAsia="tr-TR"/>
        </w:rPr>
        <w:t>Örnek Kod:</w:t>
      </w:r>
    </w:p>
    <w:p w14:paraId="179A34CC"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LED ve </w:t>
      </w:r>
      <w:proofErr w:type="spellStart"/>
      <w:r w:rsidRPr="00C50368">
        <w:rPr>
          <w:rFonts w:eastAsia="Times New Roman"/>
          <w:szCs w:val="24"/>
          <w:lang w:eastAsia="tr-TR"/>
        </w:rPr>
        <w:t>Buzzer</w:t>
      </w:r>
      <w:proofErr w:type="spellEnd"/>
      <w:r w:rsidRPr="00C50368">
        <w:rPr>
          <w:rFonts w:eastAsia="Times New Roman"/>
          <w:szCs w:val="24"/>
          <w:lang w:eastAsia="tr-TR"/>
        </w:rPr>
        <w:t xml:space="preserve"> pin tanımları</w:t>
      </w:r>
    </w:p>
    <w:p w14:paraId="11E83ABF"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roofErr w:type="spellStart"/>
      <w:proofErr w:type="gramStart"/>
      <w:r w:rsidRPr="00C50368">
        <w:rPr>
          <w:rFonts w:eastAsia="Times New Roman"/>
          <w:szCs w:val="24"/>
          <w:lang w:eastAsia="tr-TR"/>
        </w:rPr>
        <w:t>const</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int</w:t>
      </w:r>
      <w:proofErr w:type="spellEnd"/>
      <w:r w:rsidRPr="00C50368">
        <w:rPr>
          <w:rFonts w:eastAsia="Times New Roman"/>
          <w:szCs w:val="24"/>
          <w:lang w:eastAsia="tr-TR"/>
        </w:rPr>
        <w:t xml:space="preserve"> </w:t>
      </w:r>
      <w:proofErr w:type="spellStart"/>
      <w:r w:rsidRPr="00C50368">
        <w:rPr>
          <w:rFonts w:eastAsia="Times New Roman"/>
          <w:szCs w:val="24"/>
          <w:lang w:eastAsia="tr-TR"/>
        </w:rPr>
        <w:t>ledPins</w:t>
      </w:r>
      <w:proofErr w:type="spellEnd"/>
      <w:r w:rsidRPr="00C50368">
        <w:rPr>
          <w:rFonts w:eastAsia="Times New Roman"/>
          <w:szCs w:val="24"/>
          <w:lang w:eastAsia="tr-TR"/>
        </w:rPr>
        <w:t>[] = {A0, A1, A2}; // Sabah, öğlen ve akşam LED'leri için pinler</w:t>
      </w:r>
    </w:p>
    <w:p w14:paraId="1522738D"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roofErr w:type="spellStart"/>
      <w:proofErr w:type="gramStart"/>
      <w:r w:rsidRPr="00C50368">
        <w:rPr>
          <w:rFonts w:eastAsia="Times New Roman"/>
          <w:szCs w:val="24"/>
          <w:lang w:eastAsia="tr-TR"/>
        </w:rPr>
        <w:t>const</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int</w:t>
      </w:r>
      <w:proofErr w:type="spellEnd"/>
      <w:r w:rsidRPr="00C50368">
        <w:rPr>
          <w:rFonts w:eastAsia="Times New Roman"/>
          <w:szCs w:val="24"/>
          <w:lang w:eastAsia="tr-TR"/>
        </w:rPr>
        <w:t xml:space="preserve"> </w:t>
      </w:r>
      <w:proofErr w:type="spellStart"/>
      <w:r w:rsidRPr="00C50368">
        <w:rPr>
          <w:rFonts w:eastAsia="Times New Roman"/>
          <w:szCs w:val="24"/>
          <w:lang w:eastAsia="tr-TR"/>
        </w:rPr>
        <w:t>buzzerPin</w:t>
      </w:r>
      <w:proofErr w:type="spellEnd"/>
      <w:r w:rsidRPr="00C50368">
        <w:rPr>
          <w:rFonts w:eastAsia="Times New Roman"/>
          <w:szCs w:val="24"/>
          <w:lang w:eastAsia="tr-TR"/>
        </w:rPr>
        <w:t xml:space="preserve"> = A3;</w:t>
      </w:r>
    </w:p>
    <w:p w14:paraId="65B7AA9B"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5218F9F6"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İlaç alım saatleri</w:t>
      </w:r>
    </w:p>
    <w:p w14:paraId="233A43A9"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roofErr w:type="spellStart"/>
      <w:proofErr w:type="gramStart"/>
      <w:r w:rsidRPr="00C50368">
        <w:rPr>
          <w:rFonts w:eastAsia="Times New Roman"/>
          <w:szCs w:val="24"/>
          <w:lang w:eastAsia="tr-TR"/>
        </w:rPr>
        <w:t>int</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sabahSaatler</w:t>
      </w:r>
      <w:proofErr w:type="spellEnd"/>
      <w:r w:rsidRPr="00C50368">
        <w:rPr>
          <w:rFonts w:eastAsia="Times New Roman"/>
          <w:szCs w:val="24"/>
          <w:lang w:eastAsia="tr-TR"/>
        </w:rPr>
        <w:t>[2] = {8, 10};</w:t>
      </w:r>
    </w:p>
    <w:p w14:paraId="0D427673"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roofErr w:type="spellStart"/>
      <w:proofErr w:type="gramStart"/>
      <w:r w:rsidRPr="00C50368">
        <w:rPr>
          <w:rFonts w:eastAsia="Times New Roman"/>
          <w:szCs w:val="24"/>
          <w:lang w:eastAsia="tr-TR"/>
        </w:rPr>
        <w:t>int</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oglenSaatler</w:t>
      </w:r>
      <w:proofErr w:type="spellEnd"/>
      <w:r w:rsidRPr="00C50368">
        <w:rPr>
          <w:rFonts w:eastAsia="Times New Roman"/>
          <w:szCs w:val="24"/>
          <w:lang w:eastAsia="tr-TR"/>
        </w:rPr>
        <w:t>[2] = {13, 15};</w:t>
      </w:r>
    </w:p>
    <w:p w14:paraId="49C6DB44"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roofErr w:type="spellStart"/>
      <w:proofErr w:type="gramStart"/>
      <w:r w:rsidRPr="00C50368">
        <w:rPr>
          <w:rFonts w:eastAsia="Times New Roman"/>
          <w:szCs w:val="24"/>
          <w:lang w:eastAsia="tr-TR"/>
        </w:rPr>
        <w:t>int</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aksamSaatler</w:t>
      </w:r>
      <w:proofErr w:type="spellEnd"/>
      <w:r w:rsidRPr="00C50368">
        <w:rPr>
          <w:rFonts w:eastAsia="Times New Roman"/>
          <w:szCs w:val="24"/>
          <w:lang w:eastAsia="tr-TR"/>
        </w:rPr>
        <w:t>[2] = {20, 22};</w:t>
      </w:r>
    </w:p>
    <w:p w14:paraId="6CD69019"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7E630B76"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İlaç alım durumları</w:t>
      </w:r>
    </w:p>
    <w:p w14:paraId="38BB9BCA"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roofErr w:type="spellStart"/>
      <w:proofErr w:type="gramStart"/>
      <w:r w:rsidRPr="00C50368">
        <w:rPr>
          <w:rFonts w:eastAsia="Times New Roman"/>
          <w:szCs w:val="24"/>
          <w:lang w:eastAsia="tr-TR"/>
        </w:rPr>
        <w:t>bool</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sabahAlindi</w:t>
      </w:r>
      <w:proofErr w:type="spellEnd"/>
      <w:r w:rsidRPr="00C50368">
        <w:rPr>
          <w:rFonts w:eastAsia="Times New Roman"/>
          <w:szCs w:val="24"/>
          <w:lang w:eastAsia="tr-TR"/>
        </w:rPr>
        <w:t xml:space="preserve"> = </w:t>
      </w:r>
      <w:proofErr w:type="spellStart"/>
      <w:r w:rsidRPr="00C50368">
        <w:rPr>
          <w:rFonts w:eastAsia="Times New Roman"/>
          <w:szCs w:val="24"/>
          <w:lang w:eastAsia="tr-TR"/>
        </w:rPr>
        <w:t>false</w:t>
      </w:r>
      <w:proofErr w:type="spellEnd"/>
      <w:r w:rsidRPr="00C50368">
        <w:rPr>
          <w:rFonts w:eastAsia="Times New Roman"/>
          <w:szCs w:val="24"/>
          <w:lang w:eastAsia="tr-TR"/>
        </w:rPr>
        <w:t>;</w:t>
      </w:r>
    </w:p>
    <w:p w14:paraId="105459D8"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roofErr w:type="spellStart"/>
      <w:proofErr w:type="gramStart"/>
      <w:r w:rsidRPr="00C50368">
        <w:rPr>
          <w:rFonts w:eastAsia="Times New Roman"/>
          <w:szCs w:val="24"/>
          <w:lang w:eastAsia="tr-TR"/>
        </w:rPr>
        <w:t>bool</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oglenAlindi</w:t>
      </w:r>
      <w:proofErr w:type="spellEnd"/>
      <w:r w:rsidRPr="00C50368">
        <w:rPr>
          <w:rFonts w:eastAsia="Times New Roman"/>
          <w:szCs w:val="24"/>
          <w:lang w:eastAsia="tr-TR"/>
        </w:rPr>
        <w:t xml:space="preserve"> = </w:t>
      </w:r>
      <w:proofErr w:type="spellStart"/>
      <w:r w:rsidRPr="00C50368">
        <w:rPr>
          <w:rFonts w:eastAsia="Times New Roman"/>
          <w:szCs w:val="24"/>
          <w:lang w:eastAsia="tr-TR"/>
        </w:rPr>
        <w:t>false</w:t>
      </w:r>
      <w:proofErr w:type="spellEnd"/>
      <w:r w:rsidRPr="00C50368">
        <w:rPr>
          <w:rFonts w:eastAsia="Times New Roman"/>
          <w:szCs w:val="24"/>
          <w:lang w:eastAsia="tr-TR"/>
        </w:rPr>
        <w:t>;</w:t>
      </w:r>
    </w:p>
    <w:p w14:paraId="0F07758F"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roofErr w:type="spellStart"/>
      <w:proofErr w:type="gramStart"/>
      <w:r w:rsidRPr="00C50368">
        <w:rPr>
          <w:rFonts w:eastAsia="Times New Roman"/>
          <w:szCs w:val="24"/>
          <w:lang w:eastAsia="tr-TR"/>
        </w:rPr>
        <w:t>bool</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aksamAlindi</w:t>
      </w:r>
      <w:proofErr w:type="spellEnd"/>
      <w:r w:rsidRPr="00C50368">
        <w:rPr>
          <w:rFonts w:eastAsia="Times New Roman"/>
          <w:szCs w:val="24"/>
          <w:lang w:eastAsia="tr-TR"/>
        </w:rPr>
        <w:t xml:space="preserve"> = </w:t>
      </w:r>
      <w:proofErr w:type="spellStart"/>
      <w:r w:rsidRPr="00C50368">
        <w:rPr>
          <w:rFonts w:eastAsia="Times New Roman"/>
          <w:szCs w:val="24"/>
          <w:lang w:eastAsia="tr-TR"/>
        </w:rPr>
        <w:t>false</w:t>
      </w:r>
      <w:proofErr w:type="spellEnd"/>
      <w:r w:rsidRPr="00C50368">
        <w:rPr>
          <w:rFonts w:eastAsia="Times New Roman"/>
          <w:szCs w:val="24"/>
          <w:lang w:eastAsia="tr-TR"/>
        </w:rPr>
        <w:t>;</w:t>
      </w:r>
    </w:p>
    <w:p w14:paraId="2C35AA5E"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21D5B390"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roofErr w:type="spellStart"/>
      <w:proofErr w:type="gramStart"/>
      <w:r w:rsidRPr="00C50368">
        <w:rPr>
          <w:rFonts w:eastAsia="Times New Roman"/>
          <w:szCs w:val="24"/>
          <w:lang w:eastAsia="tr-TR"/>
        </w:rPr>
        <w:t>void</w:t>
      </w:r>
      <w:proofErr w:type="spellEnd"/>
      <w:proofErr w:type="gramEnd"/>
      <w:r w:rsidRPr="00C50368">
        <w:rPr>
          <w:rFonts w:eastAsia="Times New Roman"/>
          <w:szCs w:val="24"/>
          <w:lang w:eastAsia="tr-TR"/>
        </w:rPr>
        <w:t xml:space="preserve"> setup() {</w:t>
      </w:r>
    </w:p>
    <w:p w14:paraId="1E5665DE"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 </w:t>
      </w:r>
      <w:proofErr w:type="spellStart"/>
      <w:r w:rsidRPr="00C50368">
        <w:rPr>
          <w:rFonts w:eastAsia="Times New Roman"/>
          <w:szCs w:val="24"/>
          <w:lang w:eastAsia="tr-TR"/>
        </w:rPr>
        <w:t>Buzzer</w:t>
      </w:r>
      <w:proofErr w:type="spellEnd"/>
      <w:r w:rsidRPr="00C50368">
        <w:rPr>
          <w:rFonts w:eastAsia="Times New Roman"/>
          <w:szCs w:val="24"/>
          <w:lang w:eastAsia="tr-TR"/>
        </w:rPr>
        <w:t xml:space="preserve"> ve LED pinlerini çıkış olarak ayarla</w:t>
      </w:r>
    </w:p>
    <w:p w14:paraId="738EC538"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pinMode</w:t>
      </w:r>
      <w:proofErr w:type="spellEnd"/>
      <w:r w:rsidRPr="00C50368">
        <w:rPr>
          <w:rFonts w:eastAsia="Times New Roman"/>
          <w:szCs w:val="24"/>
          <w:lang w:eastAsia="tr-TR"/>
        </w:rPr>
        <w:t>(</w:t>
      </w:r>
      <w:proofErr w:type="spellStart"/>
      <w:proofErr w:type="gramEnd"/>
      <w:r w:rsidRPr="00C50368">
        <w:rPr>
          <w:rFonts w:eastAsia="Times New Roman"/>
          <w:szCs w:val="24"/>
          <w:lang w:eastAsia="tr-TR"/>
        </w:rPr>
        <w:t>buzzerPin</w:t>
      </w:r>
      <w:proofErr w:type="spellEnd"/>
      <w:r w:rsidRPr="00C50368">
        <w:rPr>
          <w:rFonts w:eastAsia="Times New Roman"/>
          <w:szCs w:val="24"/>
          <w:lang w:eastAsia="tr-TR"/>
        </w:rPr>
        <w:t>, OUTPUT);</w:t>
      </w:r>
    </w:p>
    <w:p w14:paraId="4730F1CD"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for</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int</w:t>
      </w:r>
      <w:proofErr w:type="spellEnd"/>
      <w:r w:rsidRPr="00C50368">
        <w:rPr>
          <w:rFonts w:eastAsia="Times New Roman"/>
          <w:szCs w:val="24"/>
          <w:lang w:eastAsia="tr-TR"/>
        </w:rPr>
        <w:t xml:space="preserve"> i = 0; i &lt; 3; i++) {</w:t>
      </w:r>
    </w:p>
    <w:p w14:paraId="3BB91413"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pinMode</w:t>
      </w:r>
      <w:proofErr w:type="spellEnd"/>
      <w:proofErr w:type="gramEnd"/>
      <w:r w:rsidRPr="00C50368">
        <w:rPr>
          <w:rFonts w:eastAsia="Times New Roman"/>
          <w:szCs w:val="24"/>
          <w:lang w:eastAsia="tr-TR"/>
        </w:rPr>
        <w:t>(</w:t>
      </w:r>
      <w:proofErr w:type="spellStart"/>
      <w:r w:rsidRPr="00C50368">
        <w:rPr>
          <w:rFonts w:eastAsia="Times New Roman"/>
          <w:szCs w:val="24"/>
          <w:lang w:eastAsia="tr-TR"/>
        </w:rPr>
        <w:t>ledPins</w:t>
      </w:r>
      <w:proofErr w:type="spellEnd"/>
      <w:r w:rsidRPr="00C50368">
        <w:rPr>
          <w:rFonts w:eastAsia="Times New Roman"/>
          <w:szCs w:val="24"/>
          <w:lang w:eastAsia="tr-TR"/>
        </w:rPr>
        <w:t>[i], OUTPUT);</w:t>
      </w:r>
    </w:p>
    <w:p w14:paraId="4643E522"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
    <w:p w14:paraId="35BA2716"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w:t>
      </w:r>
    </w:p>
    <w:p w14:paraId="417A59BF"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0DD1DDAA"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roofErr w:type="spellStart"/>
      <w:proofErr w:type="gramStart"/>
      <w:r w:rsidRPr="00C50368">
        <w:rPr>
          <w:rFonts w:eastAsia="Times New Roman"/>
          <w:szCs w:val="24"/>
          <w:lang w:eastAsia="tr-TR"/>
        </w:rPr>
        <w:t>void</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loop</w:t>
      </w:r>
      <w:proofErr w:type="spellEnd"/>
      <w:r w:rsidRPr="00C50368">
        <w:rPr>
          <w:rFonts w:eastAsia="Times New Roman"/>
          <w:szCs w:val="24"/>
          <w:lang w:eastAsia="tr-TR"/>
        </w:rPr>
        <w:t>() {</w:t>
      </w:r>
    </w:p>
    <w:p w14:paraId="47317E1A"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 Güncel tarih ve saati al</w:t>
      </w:r>
    </w:p>
    <w:p w14:paraId="50BF7FE4"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rtc.getDateTime</w:t>
      </w:r>
      <w:proofErr w:type="spellEnd"/>
      <w:proofErr w:type="gramEnd"/>
      <w:r w:rsidRPr="00C50368">
        <w:rPr>
          <w:rFonts w:eastAsia="Times New Roman"/>
          <w:szCs w:val="24"/>
          <w:lang w:eastAsia="tr-TR"/>
        </w:rPr>
        <w:t>(&amp;</w:t>
      </w:r>
      <w:proofErr w:type="spellStart"/>
      <w:r w:rsidRPr="00C50368">
        <w:rPr>
          <w:rFonts w:eastAsia="Times New Roman"/>
          <w:szCs w:val="24"/>
          <w:lang w:eastAsia="tr-TR"/>
        </w:rPr>
        <w:t>now</w:t>
      </w:r>
      <w:proofErr w:type="spellEnd"/>
      <w:r w:rsidRPr="00C50368">
        <w:rPr>
          <w:rFonts w:eastAsia="Times New Roman"/>
          <w:szCs w:val="24"/>
          <w:lang w:eastAsia="tr-TR"/>
        </w:rPr>
        <w:t>);</w:t>
      </w:r>
    </w:p>
    <w:p w14:paraId="5D9A1C80"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7C44500F"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int</w:t>
      </w:r>
      <w:proofErr w:type="spellEnd"/>
      <w:proofErr w:type="gramEnd"/>
      <w:r w:rsidRPr="00C50368">
        <w:rPr>
          <w:rFonts w:eastAsia="Times New Roman"/>
          <w:szCs w:val="24"/>
          <w:lang w:eastAsia="tr-TR"/>
        </w:rPr>
        <w:t xml:space="preserve"> saat = </w:t>
      </w:r>
      <w:proofErr w:type="spellStart"/>
      <w:r w:rsidRPr="00C50368">
        <w:rPr>
          <w:rFonts w:eastAsia="Times New Roman"/>
          <w:szCs w:val="24"/>
          <w:lang w:eastAsia="tr-TR"/>
        </w:rPr>
        <w:t>now.hour</w:t>
      </w:r>
      <w:proofErr w:type="spellEnd"/>
      <w:r w:rsidRPr="00C50368">
        <w:rPr>
          <w:rFonts w:eastAsia="Times New Roman"/>
          <w:szCs w:val="24"/>
          <w:lang w:eastAsia="tr-TR"/>
        </w:rPr>
        <w:t>;</w:t>
      </w:r>
    </w:p>
    <w:p w14:paraId="63C04F6D"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63B3EBBA"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 Sabah ilaç alım zamanı kontrolü</w:t>
      </w:r>
    </w:p>
    <w:p w14:paraId="08672454"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if</w:t>
      </w:r>
      <w:proofErr w:type="spellEnd"/>
      <w:proofErr w:type="gramEnd"/>
      <w:r w:rsidRPr="00C50368">
        <w:rPr>
          <w:rFonts w:eastAsia="Times New Roman"/>
          <w:szCs w:val="24"/>
          <w:lang w:eastAsia="tr-TR"/>
        </w:rPr>
        <w:t xml:space="preserve"> ((saat &gt;= </w:t>
      </w:r>
      <w:proofErr w:type="spellStart"/>
      <w:r w:rsidRPr="00C50368">
        <w:rPr>
          <w:rFonts w:eastAsia="Times New Roman"/>
          <w:szCs w:val="24"/>
          <w:lang w:eastAsia="tr-TR"/>
        </w:rPr>
        <w:t>sabahSaatler</w:t>
      </w:r>
      <w:proofErr w:type="spellEnd"/>
      <w:r w:rsidRPr="00C50368">
        <w:rPr>
          <w:rFonts w:eastAsia="Times New Roman"/>
          <w:szCs w:val="24"/>
          <w:lang w:eastAsia="tr-TR"/>
        </w:rPr>
        <w:t xml:space="preserve">[0]) &amp;&amp; (saat &lt;= </w:t>
      </w:r>
      <w:proofErr w:type="spellStart"/>
      <w:r w:rsidRPr="00C50368">
        <w:rPr>
          <w:rFonts w:eastAsia="Times New Roman"/>
          <w:szCs w:val="24"/>
          <w:lang w:eastAsia="tr-TR"/>
        </w:rPr>
        <w:t>sabahSaatler</w:t>
      </w:r>
      <w:proofErr w:type="spellEnd"/>
      <w:r w:rsidRPr="00C50368">
        <w:rPr>
          <w:rFonts w:eastAsia="Times New Roman"/>
          <w:szCs w:val="24"/>
          <w:lang w:eastAsia="tr-TR"/>
        </w:rPr>
        <w:t>[1]) &amp;&amp; !</w:t>
      </w:r>
      <w:proofErr w:type="spellStart"/>
      <w:r w:rsidRPr="00C50368">
        <w:rPr>
          <w:rFonts w:eastAsia="Times New Roman"/>
          <w:szCs w:val="24"/>
          <w:lang w:eastAsia="tr-TR"/>
        </w:rPr>
        <w:t>sabahAlindi</w:t>
      </w:r>
      <w:proofErr w:type="spellEnd"/>
      <w:r w:rsidRPr="00C50368">
        <w:rPr>
          <w:rFonts w:eastAsia="Times New Roman"/>
          <w:szCs w:val="24"/>
          <w:lang w:eastAsia="tr-TR"/>
        </w:rPr>
        <w:t>) {</w:t>
      </w:r>
    </w:p>
    <w:p w14:paraId="77E95140"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lastRenderedPageBreak/>
        <w:t xml:space="preserve">    </w:t>
      </w:r>
      <w:proofErr w:type="spellStart"/>
      <w:r w:rsidRPr="00C50368">
        <w:rPr>
          <w:rFonts w:eastAsia="Times New Roman"/>
          <w:szCs w:val="24"/>
          <w:lang w:eastAsia="tr-TR"/>
        </w:rPr>
        <w:t>Serial.println</w:t>
      </w:r>
      <w:proofErr w:type="spellEnd"/>
      <w:r w:rsidRPr="00C50368">
        <w:rPr>
          <w:rFonts w:eastAsia="Times New Roman"/>
          <w:szCs w:val="24"/>
          <w:lang w:eastAsia="tr-TR"/>
        </w:rPr>
        <w:t>("SABAH İLACI");</w:t>
      </w:r>
    </w:p>
    <w:p w14:paraId="4CDF00EE"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calisBuzzer</w:t>
      </w:r>
      <w:proofErr w:type="spellEnd"/>
      <w:r w:rsidRPr="00C50368">
        <w:rPr>
          <w:rFonts w:eastAsia="Times New Roman"/>
          <w:szCs w:val="24"/>
          <w:lang w:eastAsia="tr-TR"/>
        </w:rPr>
        <w:t>(</w:t>
      </w:r>
      <w:proofErr w:type="gramEnd"/>
      <w:r w:rsidRPr="00C50368">
        <w:rPr>
          <w:rFonts w:eastAsia="Times New Roman"/>
          <w:szCs w:val="24"/>
          <w:lang w:eastAsia="tr-TR"/>
        </w:rPr>
        <w:t>3);</w:t>
      </w:r>
    </w:p>
    <w:p w14:paraId="22338DE5"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digitalWrite</w:t>
      </w:r>
      <w:proofErr w:type="spellEnd"/>
      <w:proofErr w:type="gramEnd"/>
      <w:r w:rsidRPr="00C50368">
        <w:rPr>
          <w:rFonts w:eastAsia="Times New Roman"/>
          <w:szCs w:val="24"/>
          <w:lang w:eastAsia="tr-TR"/>
        </w:rPr>
        <w:t>(</w:t>
      </w:r>
      <w:proofErr w:type="spellStart"/>
      <w:r w:rsidRPr="00C50368">
        <w:rPr>
          <w:rFonts w:eastAsia="Times New Roman"/>
          <w:szCs w:val="24"/>
          <w:lang w:eastAsia="tr-TR"/>
        </w:rPr>
        <w:t>ledPins</w:t>
      </w:r>
      <w:proofErr w:type="spellEnd"/>
      <w:r w:rsidRPr="00C50368">
        <w:rPr>
          <w:rFonts w:eastAsia="Times New Roman"/>
          <w:szCs w:val="24"/>
          <w:lang w:eastAsia="tr-TR"/>
        </w:rPr>
        <w:t>[0], HIGH);</w:t>
      </w:r>
    </w:p>
    <w:p w14:paraId="2ED73F18"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 else </w:t>
      </w:r>
      <w:proofErr w:type="spellStart"/>
      <w:r w:rsidRPr="00C50368">
        <w:rPr>
          <w:rFonts w:eastAsia="Times New Roman"/>
          <w:szCs w:val="24"/>
          <w:lang w:eastAsia="tr-TR"/>
        </w:rPr>
        <w:t>if</w:t>
      </w:r>
      <w:proofErr w:type="spellEnd"/>
      <w:r w:rsidRPr="00C50368">
        <w:rPr>
          <w:rFonts w:eastAsia="Times New Roman"/>
          <w:szCs w:val="24"/>
          <w:lang w:eastAsia="tr-TR"/>
        </w:rPr>
        <w:t xml:space="preserve"> (</w:t>
      </w:r>
      <w:proofErr w:type="spellStart"/>
      <w:r w:rsidRPr="00C50368">
        <w:rPr>
          <w:rFonts w:eastAsia="Times New Roman"/>
          <w:szCs w:val="24"/>
          <w:lang w:eastAsia="tr-TR"/>
        </w:rPr>
        <w:t>sabahAlindi</w:t>
      </w:r>
      <w:proofErr w:type="spellEnd"/>
      <w:r w:rsidRPr="00C50368">
        <w:rPr>
          <w:rFonts w:eastAsia="Times New Roman"/>
          <w:szCs w:val="24"/>
          <w:lang w:eastAsia="tr-TR"/>
        </w:rPr>
        <w:t>) {</w:t>
      </w:r>
    </w:p>
    <w:p w14:paraId="129C3857"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digitalWrite</w:t>
      </w:r>
      <w:proofErr w:type="spellEnd"/>
      <w:proofErr w:type="gramEnd"/>
      <w:r w:rsidRPr="00C50368">
        <w:rPr>
          <w:rFonts w:eastAsia="Times New Roman"/>
          <w:szCs w:val="24"/>
          <w:lang w:eastAsia="tr-TR"/>
        </w:rPr>
        <w:t>(</w:t>
      </w:r>
      <w:proofErr w:type="spellStart"/>
      <w:r w:rsidRPr="00C50368">
        <w:rPr>
          <w:rFonts w:eastAsia="Times New Roman"/>
          <w:szCs w:val="24"/>
          <w:lang w:eastAsia="tr-TR"/>
        </w:rPr>
        <w:t>ledPins</w:t>
      </w:r>
      <w:proofErr w:type="spellEnd"/>
      <w:r w:rsidRPr="00C50368">
        <w:rPr>
          <w:rFonts w:eastAsia="Times New Roman"/>
          <w:szCs w:val="24"/>
          <w:lang w:eastAsia="tr-TR"/>
        </w:rPr>
        <w:t>[0], LOW);</w:t>
      </w:r>
    </w:p>
    <w:p w14:paraId="0E2A1310"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
    <w:p w14:paraId="7F29FBCA"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08AD7051"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 Öğlen ilaç alım zamanı kontrolü</w:t>
      </w:r>
    </w:p>
    <w:p w14:paraId="00BA97B1"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if</w:t>
      </w:r>
      <w:proofErr w:type="spellEnd"/>
      <w:proofErr w:type="gramEnd"/>
      <w:r w:rsidRPr="00C50368">
        <w:rPr>
          <w:rFonts w:eastAsia="Times New Roman"/>
          <w:szCs w:val="24"/>
          <w:lang w:eastAsia="tr-TR"/>
        </w:rPr>
        <w:t xml:space="preserve"> ((saat &gt;= </w:t>
      </w:r>
      <w:proofErr w:type="spellStart"/>
      <w:r w:rsidRPr="00C50368">
        <w:rPr>
          <w:rFonts w:eastAsia="Times New Roman"/>
          <w:szCs w:val="24"/>
          <w:lang w:eastAsia="tr-TR"/>
        </w:rPr>
        <w:t>oglenSaatler</w:t>
      </w:r>
      <w:proofErr w:type="spellEnd"/>
      <w:r w:rsidRPr="00C50368">
        <w:rPr>
          <w:rFonts w:eastAsia="Times New Roman"/>
          <w:szCs w:val="24"/>
          <w:lang w:eastAsia="tr-TR"/>
        </w:rPr>
        <w:t xml:space="preserve">[0]) &amp;&amp; (saat &lt;= </w:t>
      </w:r>
      <w:proofErr w:type="spellStart"/>
      <w:r w:rsidRPr="00C50368">
        <w:rPr>
          <w:rFonts w:eastAsia="Times New Roman"/>
          <w:szCs w:val="24"/>
          <w:lang w:eastAsia="tr-TR"/>
        </w:rPr>
        <w:t>oglenSaatler</w:t>
      </w:r>
      <w:proofErr w:type="spellEnd"/>
      <w:r w:rsidRPr="00C50368">
        <w:rPr>
          <w:rFonts w:eastAsia="Times New Roman"/>
          <w:szCs w:val="24"/>
          <w:lang w:eastAsia="tr-TR"/>
        </w:rPr>
        <w:t>[1]) &amp;&amp; !</w:t>
      </w:r>
      <w:proofErr w:type="spellStart"/>
      <w:r w:rsidRPr="00C50368">
        <w:rPr>
          <w:rFonts w:eastAsia="Times New Roman"/>
          <w:szCs w:val="24"/>
          <w:lang w:eastAsia="tr-TR"/>
        </w:rPr>
        <w:t>oglenAlindi</w:t>
      </w:r>
      <w:proofErr w:type="spellEnd"/>
      <w:r w:rsidRPr="00C50368">
        <w:rPr>
          <w:rFonts w:eastAsia="Times New Roman"/>
          <w:szCs w:val="24"/>
          <w:lang w:eastAsia="tr-TR"/>
        </w:rPr>
        <w:t>) {</w:t>
      </w:r>
    </w:p>
    <w:p w14:paraId="115A00A0"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r w:rsidRPr="00C50368">
        <w:rPr>
          <w:rFonts w:eastAsia="Times New Roman"/>
          <w:szCs w:val="24"/>
          <w:lang w:eastAsia="tr-TR"/>
        </w:rPr>
        <w:t>Serial.println</w:t>
      </w:r>
      <w:proofErr w:type="spellEnd"/>
      <w:r w:rsidRPr="00C50368">
        <w:rPr>
          <w:rFonts w:eastAsia="Times New Roman"/>
          <w:szCs w:val="24"/>
          <w:lang w:eastAsia="tr-TR"/>
        </w:rPr>
        <w:t>("ÖĞLEN İLACI");</w:t>
      </w:r>
    </w:p>
    <w:p w14:paraId="44D6AAC1"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calisBuzzer</w:t>
      </w:r>
      <w:proofErr w:type="spellEnd"/>
      <w:r w:rsidRPr="00C50368">
        <w:rPr>
          <w:rFonts w:eastAsia="Times New Roman"/>
          <w:szCs w:val="24"/>
          <w:lang w:eastAsia="tr-TR"/>
        </w:rPr>
        <w:t>(</w:t>
      </w:r>
      <w:proofErr w:type="gramEnd"/>
      <w:r w:rsidRPr="00C50368">
        <w:rPr>
          <w:rFonts w:eastAsia="Times New Roman"/>
          <w:szCs w:val="24"/>
          <w:lang w:eastAsia="tr-TR"/>
        </w:rPr>
        <w:t>3);</w:t>
      </w:r>
    </w:p>
    <w:p w14:paraId="7A618F08"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digitalWrite</w:t>
      </w:r>
      <w:proofErr w:type="spellEnd"/>
      <w:proofErr w:type="gramEnd"/>
      <w:r w:rsidRPr="00C50368">
        <w:rPr>
          <w:rFonts w:eastAsia="Times New Roman"/>
          <w:szCs w:val="24"/>
          <w:lang w:eastAsia="tr-TR"/>
        </w:rPr>
        <w:t>(</w:t>
      </w:r>
      <w:proofErr w:type="spellStart"/>
      <w:r w:rsidRPr="00C50368">
        <w:rPr>
          <w:rFonts w:eastAsia="Times New Roman"/>
          <w:szCs w:val="24"/>
          <w:lang w:eastAsia="tr-TR"/>
        </w:rPr>
        <w:t>ledPins</w:t>
      </w:r>
      <w:proofErr w:type="spellEnd"/>
      <w:r w:rsidRPr="00C50368">
        <w:rPr>
          <w:rFonts w:eastAsia="Times New Roman"/>
          <w:szCs w:val="24"/>
          <w:lang w:eastAsia="tr-TR"/>
        </w:rPr>
        <w:t>[1], HIGH);</w:t>
      </w:r>
    </w:p>
    <w:p w14:paraId="0BB9110F"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 else </w:t>
      </w:r>
      <w:proofErr w:type="spellStart"/>
      <w:r w:rsidRPr="00C50368">
        <w:rPr>
          <w:rFonts w:eastAsia="Times New Roman"/>
          <w:szCs w:val="24"/>
          <w:lang w:eastAsia="tr-TR"/>
        </w:rPr>
        <w:t>if</w:t>
      </w:r>
      <w:proofErr w:type="spellEnd"/>
      <w:r w:rsidRPr="00C50368">
        <w:rPr>
          <w:rFonts w:eastAsia="Times New Roman"/>
          <w:szCs w:val="24"/>
          <w:lang w:eastAsia="tr-TR"/>
        </w:rPr>
        <w:t xml:space="preserve"> (</w:t>
      </w:r>
      <w:proofErr w:type="spellStart"/>
      <w:r w:rsidRPr="00C50368">
        <w:rPr>
          <w:rFonts w:eastAsia="Times New Roman"/>
          <w:szCs w:val="24"/>
          <w:lang w:eastAsia="tr-TR"/>
        </w:rPr>
        <w:t>oglenAlindi</w:t>
      </w:r>
      <w:proofErr w:type="spellEnd"/>
      <w:r w:rsidRPr="00C50368">
        <w:rPr>
          <w:rFonts w:eastAsia="Times New Roman"/>
          <w:szCs w:val="24"/>
          <w:lang w:eastAsia="tr-TR"/>
        </w:rPr>
        <w:t>) {</w:t>
      </w:r>
    </w:p>
    <w:p w14:paraId="55D01655"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digitalWrite</w:t>
      </w:r>
      <w:proofErr w:type="spellEnd"/>
      <w:proofErr w:type="gramEnd"/>
      <w:r w:rsidRPr="00C50368">
        <w:rPr>
          <w:rFonts w:eastAsia="Times New Roman"/>
          <w:szCs w:val="24"/>
          <w:lang w:eastAsia="tr-TR"/>
        </w:rPr>
        <w:t>(</w:t>
      </w:r>
      <w:proofErr w:type="spellStart"/>
      <w:r w:rsidRPr="00C50368">
        <w:rPr>
          <w:rFonts w:eastAsia="Times New Roman"/>
          <w:szCs w:val="24"/>
          <w:lang w:eastAsia="tr-TR"/>
        </w:rPr>
        <w:t>ledPins</w:t>
      </w:r>
      <w:proofErr w:type="spellEnd"/>
      <w:r w:rsidRPr="00C50368">
        <w:rPr>
          <w:rFonts w:eastAsia="Times New Roman"/>
          <w:szCs w:val="24"/>
          <w:lang w:eastAsia="tr-TR"/>
        </w:rPr>
        <w:t>[1], LOW);</w:t>
      </w:r>
    </w:p>
    <w:p w14:paraId="2AF5A953"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
    <w:p w14:paraId="2D6DA4F4"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625DE946"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 Akşam ilaç alım zamanı kontrolü</w:t>
      </w:r>
    </w:p>
    <w:p w14:paraId="47CB0AF4"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if</w:t>
      </w:r>
      <w:proofErr w:type="spellEnd"/>
      <w:proofErr w:type="gramEnd"/>
      <w:r w:rsidRPr="00C50368">
        <w:rPr>
          <w:rFonts w:eastAsia="Times New Roman"/>
          <w:szCs w:val="24"/>
          <w:lang w:eastAsia="tr-TR"/>
        </w:rPr>
        <w:t xml:space="preserve"> ((saat &gt;= </w:t>
      </w:r>
      <w:proofErr w:type="spellStart"/>
      <w:r w:rsidRPr="00C50368">
        <w:rPr>
          <w:rFonts w:eastAsia="Times New Roman"/>
          <w:szCs w:val="24"/>
          <w:lang w:eastAsia="tr-TR"/>
        </w:rPr>
        <w:t>aksamSaatler</w:t>
      </w:r>
      <w:proofErr w:type="spellEnd"/>
      <w:r w:rsidRPr="00C50368">
        <w:rPr>
          <w:rFonts w:eastAsia="Times New Roman"/>
          <w:szCs w:val="24"/>
          <w:lang w:eastAsia="tr-TR"/>
        </w:rPr>
        <w:t xml:space="preserve">[0]) &amp;&amp; (saat &lt;= </w:t>
      </w:r>
      <w:proofErr w:type="spellStart"/>
      <w:r w:rsidRPr="00C50368">
        <w:rPr>
          <w:rFonts w:eastAsia="Times New Roman"/>
          <w:szCs w:val="24"/>
          <w:lang w:eastAsia="tr-TR"/>
        </w:rPr>
        <w:t>aksamSaatler</w:t>
      </w:r>
      <w:proofErr w:type="spellEnd"/>
      <w:r w:rsidRPr="00C50368">
        <w:rPr>
          <w:rFonts w:eastAsia="Times New Roman"/>
          <w:szCs w:val="24"/>
          <w:lang w:eastAsia="tr-TR"/>
        </w:rPr>
        <w:t>[1]) &amp;&amp; !</w:t>
      </w:r>
      <w:proofErr w:type="spellStart"/>
      <w:r w:rsidRPr="00C50368">
        <w:rPr>
          <w:rFonts w:eastAsia="Times New Roman"/>
          <w:szCs w:val="24"/>
          <w:lang w:eastAsia="tr-TR"/>
        </w:rPr>
        <w:t>aksamAlindi</w:t>
      </w:r>
      <w:proofErr w:type="spellEnd"/>
      <w:r w:rsidRPr="00C50368">
        <w:rPr>
          <w:rFonts w:eastAsia="Times New Roman"/>
          <w:szCs w:val="24"/>
          <w:lang w:eastAsia="tr-TR"/>
        </w:rPr>
        <w:t>) {</w:t>
      </w:r>
    </w:p>
    <w:p w14:paraId="53701B64"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r w:rsidRPr="00C50368">
        <w:rPr>
          <w:rFonts w:eastAsia="Times New Roman"/>
          <w:szCs w:val="24"/>
          <w:lang w:eastAsia="tr-TR"/>
        </w:rPr>
        <w:t>Serial.println</w:t>
      </w:r>
      <w:proofErr w:type="spellEnd"/>
      <w:r w:rsidRPr="00C50368">
        <w:rPr>
          <w:rFonts w:eastAsia="Times New Roman"/>
          <w:szCs w:val="24"/>
          <w:lang w:eastAsia="tr-TR"/>
        </w:rPr>
        <w:t>("AKŞAM İLACI");</w:t>
      </w:r>
    </w:p>
    <w:p w14:paraId="0ED7A29F"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calisBuzzer</w:t>
      </w:r>
      <w:proofErr w:type="spellEnd"/>
      <w:r w:rsidRPr="00C50368">
        <w:rPr>
          <w:rFonts w:eastAsia="Times New Roman"/>
          <w:szCs w:val="24"/>
          <w:lang w:eastAsia="tr-TR"/>
        </w:rPr>
        <w:t>(</w:t>
      </w:r>
      <w:proofErr w:type="gramEnd"/>
      <w:r w:rsidRPr="00C50368">
        <w:rPr>
          <w:rFonts w:eastAsia="Times New Roman"/>
          <w:szCs w:val="24"/>
          <w:lang w:eastAsia="tr-TR"/>
        </w:rPr>
        <w:t>3);</w:t>
      </w:r>
    </w:p>
    <w:p w14:paraId="018678B2"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digitalWrite</w:t>
      </w:r>
      <w:proofErr w:type="spellEnd"/>
      <w:proofErr w:type="gramEnd"/>
      <w:r w:rsidRPr="00C50368">
        <w:rPr>
          <w:rFonts w:eastAsia="Times New Roman"/>
          <w:szCs w:val="24"/>
          <w:lang w:eastAsia="tr-TR"/>
        </w:rPr>
        <w:t>(</w:t>
      </w:r>
      <w:proofErr w:type="spellStart"/>
      <w:r w:rsidRPr="00C50368">
        <w:rPr>
          <w:rFonts w:eastAsia="Times New Roman"/>
          <w:szCs w:val="24"/>
          <w:lang w:eastAsia="tr-TR"/>
        </w:rPr>
        <w:t>ledPins</w:t>
      </w:r>
      <w:proofErr w:type="spellEnd"/>
      <w:r w:rsidRPr="00C50368">
        <w:rPr>
          <w:rFonts w:eastAsia="Times New Roman"/>
          <w:szCs w:val="24"/>
          <w:lang w:eastAsia="tr-TR"/>
        </w:rPr>
        <w:t>[2], HIGH);</w:t>
      </w:r>
    </w:p>
    <w:p w14:paraId="1ED0EA5B"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 else </w:t>
      </w:r>
      <w:proofErr w:type="spellStart"/>
      <w:r w:rsidRPr="00C50368">
        <w:rPr>
          <w:rFonts w:eastAsia="Times New Roman"/>
          <w:szCs w:val="24"/>
          <w:lang w:eastAsia="tr-TR"/>
        </w:rPr>
        <w:t>if</w:t>
      </w:r>
      <w:proofErr w:type="spellEnd"/>
      <w:r w:rsidRPr="00C50368">
        <w:rPr>
          <w:rFonts w:eastAsia="Times New Roman"/>
          <w:szCs w:val="24"/>
          <w:lang w:eastAsia="tr-TR"/>
        </w:rPr>
        <w:t xml:space="preserve"> (</w:t>
      </w:r>
      <w:proofErr w:type="spellStart"/>
      <w:r w:rsidRPr="00C50368">
        <w:rPr>
          <w:rFonts w:eastAsia="Times New Roman"/>
          <w:szCs w:val="24"/>
          <w:lang w:eastAsia="tr-TR"/>
        </w:rPr>
        <w:t>aksamAlindi</w:t>
      </w:r>
      <w:proofErr w:type="spellEnd"/>
      <w:r w:rsidRPr="00C50368">
        <w:rPr>
          <w:rFonts w:eastAsia="Times New Roman"/>
          <w:szCs w:val="24"/>
          <w:lang w:eastAsia="tr-TR"/>
        </w:rPr>
        <w:t>) {</w:t>
      </w:r>
    </w:p>
    <w:p w14:paraId="4FBB668C"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digitalWrite</w:t>
      </w:r>
      <w:proofErr w:type="spellEnd"/>
      <w:proofErr w:type="gramEnd"/>
      <w:r w:rsidRPr="00C50368">
        <w:rPr>
          <w:rFonts w:eastAsia="Times New Roman"/>
          <w:szCs w:val="24"/>
          <w:lang w:eastAsia="tr-TR"/>
        </w:rPr>
        <w:t>(</w:t>
      </w:r>
      <w:proofErr w:type="spellStart"/>
      <w:r w:rsidRPr="00C50368">
        <w:rPr>
          <w:rFonts w:eastAsia="Times New Roman"/>
          <w:szCs w:val="24"/>
          <w:lang w:eastAsia="tr-TR"/>
        </w:rPr>
        <w:t>ledPins</w:t>
      </w:r>
      <w:proofErr w:type="spellEnd"/>
      <w:r w:rsidRPr="00C50368">
        <w:rPr>
          <w:rFonts w:eastAsia="Times New Roman"/>
          <w:szCs w:val="24"/>
          <w:lang w:eastAsia="tr-TR"/>
        </w:rPr>
        <w:t>[2], LOW);</w:t>
      </w:r>
    </w:p>
    <w:p w14:paraId="6359E4C2"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
    <w:p w14:paraId="0AA9CB2F"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2EE48259"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delay</w:t>
      </w:r>
      <w:proofErr w:type="spellEnd"/>
      <w:r w:rsidRPr="00C50368">
        <w:rPr>
          <w:rFonts w:eastAsia="Times New Roman"/>
          <w:szCs w:val="24"/>
          <w:lang w:eastAsia="tr-TR"/>
        </w:rPr>
        <w:t>(</w:t>
      </w:r>
      <w:proofErr w:type="gramEnd"/>
      <w:r w:rsidRPr="00C50368">
        <w:rPr>
          <w:rFonts w:eastAsia="Times New Roman"/>
          <w:szCs w:val="24"/>
          <w:lang w:eastAsia="tr-TR"/>
        </w:rPr>
        <w:t>60000); // 1 dakika gecikme</w:t>
      </w:r>
    </w:p>
    <w:p w14:paraId="0F69539F"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w:t>
      </w:r>
    </w:p>
    <w:p w14:paraId="56B9B295"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2D04E455"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roofErr w:type="spellStart"/>
      <w:proofErr w:type="gramStart"/>
      <w:r w:rsidRPr="00C50368">
        <w:rPr>
          <w:rFonts w:eastAsia="Times New Roman"/>
          <w:szCs w:val="24"/>
          <w:lang w:eastAsia="tr-TR"/>
        </w:rPr>
        <w:t>void</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calisBuzzer</w:t>
      </w:r>
      <w:proofErr w:type="spellEnd"/>
      <w:r w:rsidRPr="00C50368">
        <w:rPr>
          <w:rFonts w:eastAsia="Times New Roman"/>
          <w:szCs w:val="24"/>
          <w:lang w:eastAsia="tr-TR"/>
        </w:rPr>
        <w:t>(</w:t>
      </w:r>
      <w:proofErr w:type="spellStart"/>
      <w:r w:rsidRPr="00C50368">
        <w:rPr>
          <w:rFonts w:eastAsia="Times New Roman"/>
          <w:szCs w:val="24"/>
          <w:lang w:eastAsia="tr-TR"/>
        </w:rPr>
        <w:t>int</w:t>
      </w:r>
      <w:proofErr w:type="spellEnd"/>
      <w:r w:rsidRPr="00C50368">
        <w:rPr>
          <w:rFonts w:eastAsia="Times New Roman"/>
          <w:szCs w:val="24"/>
          <w:lang w:eastAsia="tr-TR"/>
        </w:rPr>
        <w:t xml:space="preserve"> sure) {</w:t>
      </w:r>
    </w:p>
    <w:p w14:paraId="2FB8616E"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tone</w:t>
      </w:r>
      <w:proofErr w:type="spellEnd"/>
      <w:r w:rsidRPr="00C50368">
        <w:rPr>
          <w:rFonts w:eastAsia="Times New Roman"/>
          <w:szCs w:val="24"/>
          <w:lang w:eastAsia="tr-TR"/>
        </w:rPr>
        <w:t>(</w:t>
      </w:r>
      <w:proofErr w:type="spellStart"/>
      <w:proofErr w:type="gramEnd"/>
      <w:r w:rsidRPr="00C50368">
        <w:rPr>
          <w:rFonts w:eastAsia="Times New Roman"/>
          <w:szCs w:val="24"/>
          <w:lang w:eastAsia="tr-TR"/>
        </w:rPr>
        <w:t>buzzerPin</w:t>
      </w:r>
      <w:proofErr w:type="spellEnd"/>
      <w:r w:rsidRPr="00C50368">
        <w:rPr>
          <w:rFonts w:eastAsia="Times New Roman"/>
          <w:szCs w:val="24"/>
          <w:lang w:eastAsia="tr-TR"/>
        </w:rPr>
        <w:t>, 1000);</w:t>
      </w:r>
    </w:p>
    <w:p w14:paraId="4F7E768D"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delay</w:t>
      </w:r>
      <w:proofErr w:type="spellEnd"/>
      <w:r w:rsidRPr="00C50368">
        <w:rPr>
          <w:rFonts w:eastAsia="Times New Roman"/>
          <w:szCs w:val="24"/>
          <w:lang w:eastAsia="tr-TR"/>
        </w:rPr>
        <w:t>(</w:t>
      </w:r>
      <w:proofErr w:type="gramEnd"/>
      <w:r w:rsidRPr="00C50368">
        <w:rPr>
          <w:rFonts w:eastAsia="Times New Roman"/>
          <w:szCs w:val="24"/>
          <w:lang w:eastAsia="tr-TR"/>
        </w:rPr>
        <w:t>sure * 1000);</w:t>
      </w:r>
    </w:p>
    <w:p w14:paraId="4196E4E7"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noTone</w:t>
      </w:r>
      <w:proofErr w:type="spellEnd"/>
      <w:proofErr w:type="gramEnd"/>
      <w:r w:rsidRPr="00C50368">
        <w:rPr>
          <w:rFonts w:eastAsia="Times New Roman"/>
          <w:szCs w:val="24"/>
          <w:lang w:eastAsia="tr-TR"/>
        </w:rPr>
        <w:t>(</w:t>
      </w:r>
      <w:proofErr w:type="spellStart"/>
      <w:r w:rsidRPr="00C50368">
        <w:rPr>
          <w:rFonts w:eastAsia="Times New Roman"/>
          <w:szCs w:val="24"/>
          <w:lang w:eastAsia="tr-TR"/>
        </w:rPr>
        <w:t>buzzerPin</w:t>
      </w:r>
      <w:proofErr w:type="spellEnd"/>
      <w:r w:rsidRPr="00C50368">
        <w:rPr>
          <w:rFonts w:eastAsia="Times New Roman"/>
          <w:szCs w:val="24"/>
          <w:lang w:eastAsia="tr-TR"/>
        </w:rPr>
        <w:t>);</w:t>
      </w:r>
    </w:p>
    <w:p w14:paraId="54D8380D"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w:t>
      </w:r>
    </w:p>
    <w:p w14:paraId="05EB252A"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28FD78F4" w14:textId="77777777" w:rsidR="00B536B8" w:rsidRPr="00C50368" w:rsidRDefault="00B536B8" w:rsidP="00CA2635">
      <w:pPr>
        <w:spacing w:before="100" w:beforeAutospacing="1" w:after="100" w:afterAutospacing="1" w:line="240" w:lineRule="auto"/>
        <w:rPr>
          <w:rFonts w:eastAsia="Times New Roman"/>
          <w:szCs w:val="24"/>
          <w:lang w:eastAsia="tr-TR"/>
        </w:rPr>
      </w:pPr>
      <w:r w:rsidRPr="00C50368">
        <w:rPr>
          <w:rFonts w:eastAsia="Times New Roman"/>
          <w:szCs w:val="24"/>
          <w:lang w:eastAsia="tr-TR"/>
        </w:rPr>
        <w:t>Bu kod, belirl</w:t>
      </w:r>
      <w:r>
        <w:rPr>
          <w:rFonts w:eastAsia="Times New Roman"/>
          <w:szCs w:val="24"/>
          <w:lang w:eastAsia="tr-TR"/>
        </w:rPr>
        <w:t>enen</w:t>
      </w:r>
      <w:r w:rsidRPr="00C50368">
        <w:rPr>
          <w:rFonts w:eastAsia="Times New Roman"/>
          <w:szCs w:val="24"/>
          <w:lang w:eastAsia="tr-TR"/>
        </w:rPr>
        <w:t xml:space="preserve"> zaman aralıklarında </w:t>
      </w:r>
      <w:proofErr w:type="spellStart"/>
      <w:r w:rsidRPr="00C50368">
        <w:rPr>
          <w:rFonts w:eastAsia="Times New Roman"/>
          <w:szCs w:val="24"/>
          <w:lang w:eastAsia="tr-TR"/>
        </w:rPr>
        <w:t>buzzer'ı</w:t>
      </w:r>
      <w:proofErr w:type="spellEnd"/>
      <w:r w:rsidRPr="00C50368">
        <w:rPr>
          <w:rFonts w:eastAsia="Times New Roman"/>
          <w:szCs w:val="24"/>
          <w:lang w:eastAsia="tr-TR"/>
        </w:rPr>
        <w:t xml:space="preserve"> çalıştırır ve LED'leri yakar.</w:t>
      </w:r>
    </w:p>
    <w:p w14:paraId="356601F9" w14:textId="77777777" w:rsidR="007D2D35" w:rsidRDefault="007D2D35" w:rsidP="00CA2635">
      <w:pPr>
        <w:spacing w:before="100" w:beforeAutospacing="1" w:after="100" w:afterAutospacing="1" w:line="240" w:lineRule="auto"/>
        <w:outlineLvl w:val="2"/>
        <w:rPr>
          <w:rFonts w:eastAsia="Times New Roman"/>
          <w:b/>
          <w:bCs/>
          <w:szCs w:val="24"/>
          <w:lang w:eastAsia="tr-TR"/>
        </w:rPr>
      </w:pPr>
    </w:p>
    <w:p w14:paraId="1F15E110" w14:textId="69FC0779" w:rsidR="00B536B8" w:rsidRPr="00CA0EF3" w:rsidRDefault="00B536B8" w:rsidP="00CA0EF3">
      <w:pPr>
        <w:pStyle w:val="ListeParagraf"/>
        <w:numPr>
          <w:ilvl w:val="3"/>
          <w:numId w:val="5"/>
        </w:numPr>
        <w:spacing w:before="100" w:beforeAutospacing="1" w:after="100" w:afterAutospacing="1" w:line="240" w:lineRule="auto"/>
        <w:outlineLvl w:val="2"/>
        <w:rPr>
          <w:rFonts w:eastAsia="Times New Roman"/>
          <w:b/>
          <w:bCs/>
          <w:szCs w:val="24"/>
          <w:lang w:eastAsia="tr-TR"/>
        </w:rPr>
      </w:pPr>
      <w:r w:rsidRPr="00CA0EF3">
        <w:rPr>
          <w:rFonts w:eastAsia="Times New Roman"/>
          <w:b/>
          <w:bCs/>
          <w:szCs w:val="24"/>
          <w:lang w:eastAsia="tr-TR"/>
        </w:rPr>
        <w:t>Doğrulama Mekanizması</w:t>
      </w:r>
    </w:p>
    <w:p w14:paraId="2567F409" w14:textId="77777777" w:rsidR="00B536B8" w:rsidRPr="00C50368" w:rsidRDefault="00B536B8" w:rsidP="00CA2635">
      <w:pPr>
        <w:spacing w:before="100" w:beforeAutospacing="1" w:after="100" w:afterAutospacing="1" w:line="240" w:lineRule="auto"/>
        <w:rPr>
          <w:rFonts w:eastAsia="Times New Roman"/>
          <w:szCs w:val="24"/>
          <w:lang w:eastAsia="tr-TR"/>
        </w:rPr>
      </w:pPr>
      <w:r w:rsidRPr="00C50368">
        <w:rPr>
          <w:rFonts w:eastAsia="Times New Roman"/>
          <w:szCs w:val="24"/>
          <w:lang w:eastAsia="tr-TR"/>
        </w:rPr>
        <w:t>Kullanıcıların ilaç alımını doğrulamak için butonları kullanmaları sağlanır. Bulunulan güne ait butona basıldığında, sistem ilgili öğünün ilacının alındığını kaydeder ve LED'ler söner.</w:t>
      </w:r>
    </w:p>
    <w:p w14:paraId="2009D337" w14:textId="77777777" w:rsidR="00B536B8" w:rsidRPr="00C50368" w:rsidRDefault="00B536B8" w:rsidP="00CA2635">
      <w:pPr>
        <w:spacing w:before="100" w:beforeAutospacing="1" w:after="100" w:afterAutospacing="1" w:line="240" w:lineRule="auto"/>
        <w:rPr>
          <w:rFonts w:eastAsia="Times New Roman"/>
          <w:szCs w:val="24"/>
          <w:lang w:eastAsia="tr-TR"/>
        </w:rPr>
      </w:pPr>
      <w:r w:rsidRPr="00C50368">
        <w:rPr>
          <w:rFonts w:eastAsia="Times New Roman"/>
          <w:szCs w:val="24"/>
          <w:lang w:eastAsia="tr-TR"/>
        </w:rPr>
        <w:t>Örnek Kod:</w:t>
      </w:r>
    </w:p>
    <w:p w14:paraId="33F8A592"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Buton pin tanımları</w:t>
      </w:r>
    </w:p>
    <w:p w14:paraId="64F49B8B"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roofErr w:type="spellStart"/>
      <w:proofErr w:type="gramStart"/>
      <w:r w:rsidRPr="00C50368">
        <w:rPr>
          <w:rFonts w:eastAsia="Times New Roman"/>
          <w:szCs w:val="24"/>
          <w:lang w:eastAsia="tr-TR"/>
        </w:rPr>
        <w:t>const</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int</w:t>
      </w:r>
      <w:proofErr w:type="spellEnd"/>
      <w:r w:rsidRPr="00C50368">
        <w:rPr>
          <w:rFonts w:eastAsia="Times New Roman"/>
          <w:szCs w:val="24"/>
          <w:lang w:eastAsia="tr-TR"/>
        </w:rPr>
        <w:t xml:space="preserve"> </w:t>
      </w:r>
      <w:proofErr w:type="spellStart"/>
      <w:r w:rsidRPr="00C50368">
        <w:rPr>
          <w:rFonts w:eastAsia="Times New Roman"/>
          <w:szCs w:val="24"/>
          <w:lang w:eastAsia="tr-TR"/>
        </w:rPr>
        <w:t>buttonPins</w:t>
      </w:r>
      <w:proofErr w:type="spellEnd"/>
      <w:r w:rsidRPr="00C50368">
        <w:rPr>
          <w:rFonts w:eastAsia="Times New Roman"/>
          <w:szCs w:val="24"/>
          <w:lang w:eastAsia="tr-TR"/>
        </w:rPr>
        <w:t>[] = {5, 6, 7, 8, 9, 10, 11}; // Pazartesi, Salı, Çarşamba, Perşembe, Cuma, Cumartesi, Pazar için butonlar</w:t>
      </w:r>
    </w:p>
    <w:p w14:paraId="1700049B"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roofErr w:type="spellStart"/>
      <w:proofErr w:type="gramStart"/>
      <w:r w:rsidRPr="00C50368">
        <w:rPr>
          <w:rFonts w:eastAsia="Times New Roman"/>
          <w:szCs w:val="24"/>
          <w:lang w:eastAsia="tr-TR"/>
        </w:rPr>
        <w:lastRenderedPageBreak/>
        <w:t>int</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butonDurum</w:t>
      </w:r>
      <w:proofErr w:type="spellEnd"/>
      <w:r w:rsidRPr="00C50368">
        <w:rPr>
          <w:rFonts w:eastAsia="Times New Roman"/>
          <w:szCs w:val="24"/>
          <w:lang w:eastAsia="tr-TR"/>
        </w:rPr>
        <w:t>;</w:t>
      </w:r>
    </w:p>
    <w:p w14:paraId="76BD715E"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5CB312CA"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roofErr w:type="spellStart"/>
      <w:proofErr w:type="gramStart"/>
      <w:r w:rsidRPr="00C50368">
        <w:rPr>
          <w:rFonts w:eastAsia="Times New Roman"/>
          <w:szCs w:val="24"/>
          <w:lang w:eastAsia="tr-TR"/>
        </w:rPr>
        <w:t>void</w:t>
      </w:r>
      <w:proofErr w:type="spellEnd"/>
      <w:proofErr w:type="gramEnd"/>
      <w:r w:rsidRPr="00C50368">
        <w:rPr>
          <w:rFonts w:eastAsia="Times New Roman"/>
          <w:szCs w:val="24"/>
          <w:lang w:eastAsia="tr-TR"/>
        </w:rPr>
        <w:t xml:space="preserve"> setup() {</w:t>
      </w:r>
    </w:p>
    <w:p w14:paraId="5CE4C219"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 Buton pinlerini giriş olarak ayarla</w:t>
      </w:r>
    </w:p>
    <w:p w14:paraId="4EF71671"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for</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int</w:t>
      </w:r>
      <w:proofErr w:type="spellEnd"/>
      <w:r w:rsidRPr="00C50368">
        <w:rPr>
          <w:rFonts w:eastAsia="Times New Roman"/>
          <w:szCs w:val="24"/>
          <w:lang w:eastAsia="tr-TR"/>
        </w:rPr>
        <w:t xml:space="preserve"> i = 0; i &lt; 7; i++) {</w:t>
      </w:r>
    </w:p>
    <w:p w14:paraId="7824D353"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pinMode</w:t>
      </w:r>
      <w:proofErr w:type="spellEnd"/>
      <w:proofErr w:type="gramEnd"/>
      <w:r w:rsidRPr="00C50368">
        <w:rPr>
          <w:rFonts w:eastAsia="Times New Roman"/>
          <w:szCs w:val="24"/>
          <w:lang w:eastAsia="tr-TR"/>
        </w:rPr>
        <w:t>(</w:t>
      </w:r>
      <w:proofErr w:type="spellStart"/>
      <w:r w:rsidRPr="00C50368">
        <w:rPr>
          <w:rFonts w:eastAsia="Times New Roman"/>
          <w:szCs w:val="24"/>
          <w:lang w:eastAsia="tr-TR"/>
        </w:rPr>
        <w:t>buttonPins</w:t>
      </w:r>
      <w:proofErr w:type="spellEnd"/>
      <w:r w:rsidRPr="00C50368">
        <w:rPr>
          <w:rFonts w:eastAsia="Times New Roman"/>
          <w:szCs w:val="24"/>
          <w:lang w:eastAsia="tr-TR"/>
        </w:rPr>
        <w:t>[i], INPUT);</w:t>
      </w:r>
    </w:p>
    <w:p w14:paraId="37CC1508"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attachInterrupt</w:t>
      </w:r>
      <w:proofErr w:type="spellEnd"/>
      <w:proofErr w:type="gramEnd"/>
      <w:r w:rsidRPr="00C50368">
        <w:rPr>
          <w:rFonts w:eastAsia="Times New Roman"/>
          <w:szCs w:val="24"/>
          <w:lang w:eastAsia="tr-TR"/>
        </w:rPr>
        <w:t>(</w:t>
      </w:r>
      <w:proofErr w:type="spellStart"/>
      <w:r w:rsidRPr="00C50368">
        <w:rPr>
          <w:rFonts w:eastAsia="Times New Roman"/>
          <w:szCs w:val="24"/>
          <w:lang w:eastAsia="tr-TR"/>
        </w:rPr>
        <w:t>digitalPinToInterrupt</w:t>
      </w:r>
      <w:proofErr w:type="spellEnd"/>
      <w:r w:rsidRPr="00C50368">
        <w:rPr>
          <w:rFonts w:eastAsia="Times New Roman"/>
          <w:szCs w:val="24"/>
          <w:lang w:eastAsia="tr-TR"/>
        </w:rPr>
        <w:t>(</w:t>
      </w:r>
      <w:proofErr w:type="spellStart"/>
      <w:r w:rsidRPr="00C50368">
        <w:rPr>
          <w:rFonts w:eastAsia="Times New Roman"/>
          <w:szCs w:val="24"/>
          <w:lang w:eastAsia="tr-TR"/>
        </w:rPr>
        <w:t>buttonPins</w:t>
      </w:r>
      <w:proofErr w:type="spellEnd"/>
      <w:r w:rsidRPr="00C50368">
        <w:rPr>
          <w:rFonts w:eastAsia="Times New Roman"/>
          <w:szCs w:val="24"/>
          <w:lang w:eastAsia="tr-TR"/>
        </w:rPr>
        <w:t xml:space="preserve">[i]), </w:t>
      </w:r>
      <w:proofErr w:type="spellStart"/>
      <w:r w:rsidRPr="00C50368">
        <w:rPr>
          <w:rFonts w:eastAsia="Times New Roman"/>
          <w:szCs w:val="24"/>
          <w:lang w:eastAsia="tr-TR"/>
        </w:rPr>
        <w:t>buttonPressed</w:t>
      </w:r>
      <w:proofErr w:type="spellEnd"/>
      <w:r w:rsidRPr="00C50368">
        <w:rPr>
          <w:rFonts w:eastAsia="Times New Roman"/>
          <w:szCs w:val="24"/>
          <w:lang w:eastAsia="tr-TR"/>
        </w:rPr>
        <w:t>, RISING);</w:t>
      </w:r>
    </w:p>
    <w:p w14:paraId="2B4FB3BE"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
    <w:p w14:paraId="2BAF3FB7"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w:t>
      </w:r>
    </w:p>
    <w:p w14:paraId="7D2C1217"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1EBEE88E"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roofErr w:type="spellStart"/>
      <w:proofErr w:type="gramStart"/>
      <w:r w:rsidRPr="00C50368">
        <w:rPr>
          <w:rFonts w:eastAsia="Times New Roman"/>
          <w:szCs w:val="24"/>
          <w:lang w:eastAsia="tr-TR"/>
        </w:rPr>
        <w:t>void</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loop</w:t>
      </w:r>
      <w:proofErr w:type="spellEnd"/>
      <w:r w:rsidRPr="00C50368">
        <w:rPr>
          <w:rFonts w:eastAsia="Times New Roman"/>
          <w:szCs w:val="24"/>
          <w:lang w:eastAsia="tr-TR"/>
        </w:rPr>
        <w:t>() {</w:t>
      </w:r>
    </w:p>
    <w:p w14:paraId="1CEC4E27"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 Güncel tarih ve saati al</w:t>
      </w:r>
    </w:p>
    <w:p w14:paraId="307EFB58"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rtc.getDateTime</w:t>
      </w:r>
      <w:proofErr w:type="spellEnd"/>
      <w:proofErr w:type="gramEnd"/>
      <w:r w:rsidRPr="00C50368">
        <w:rPr>
          <w:rFonts w:eastAsia="Times New Roman"/>
          <w:szCs w:val="24"/>
          <w:lang w:eastAsia="tr-TR"/>
        </w:rPr>
        <w:t>(&amp;</w:t>
      </w:r>
      <w:proofErr w:type="spellStart"/>
      <w:r w:rsidRPr="00C50368">
        <w:rPr>
          <w:rFonts w:eastAsia="Times New Roman"/>
          <w:szCs w:val="24"/>
          <w:lang w:eastAsia="tr-TR"/>
        </w:rPr>
        <w:t>now</w:t>
      </w:r>
      <w:proofErr w:type="spellEnd"/>
      <w:r w:rsidRPr="00C50368">
        <w:rPr>
          <w:rFonts w:eastAsia="Times New Roman"/>
          <w:szCs w:val="24"/>
          <w:lang w:eastAsia="tr-TR"/>
        </w:rPr>
        <w:t>);</w:t>
      </w:r>
    </w:p>
    <w:p w14:paraId="127D3C42"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697D68EB"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 Butonların durumunu kontrol et</w:t>
      </w:r>
    </w:p>
    <w:p w14:paraId="0B2F0160"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buttonPressed</w:t>
      </w:r>
      <w:proofErr w:type="spellEnd"/>
      <w:r w:rsidRPr="00C50368">
        <w:rPr>
          <w:rFonts w:eastAsia="Times New Roman"/>
          <w:szCs w:val="24"/>
          <w:lang w:eastAsia="tr-TR"/>
        </w:rPr>
        <w:t>(</w:t>
      </w:r>
      <w:proofErr w:type="gramEnd"/>
      <w:r w:rsidRPr="00C50368">
        <w:rPr>
          <w:rFonts w:eastAsia="Times New Roman"/>
          <w:szCs w:val="24"/>
          <w:lang w:eastAsia="tr-TR"/>
        </w:rPr>
        <w:t>);</w:t>
      </w:r>
    </w:p>
    <w:p w14:paraId="255478F9"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34B1ABAB"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delay</w:t>
      </w:r>
      <w:proofErr w:type="spellEnd"/>
      <w:r w:rsidRPr="00C50368">
        <w:rPr>
          <w:rFonts w:eastAsia="Times New Roman"/>
          <w:szCs w:val="24"/>
          <w:lang w:eastAsia="tr-TR"/>
        </w:rPr>
        <w:t>(</w:t>
      </w:r>
      <w:proofErr w:type="gramEnd"/>
      <w:r w:rsidRPr="00C50368">
        <w:rPr>
          <w:rFonts w:eastAsia="Times New Roman"/>
          <w:szCs w:val="24"/>
          <w:lang w:eastAsia="tr-TR"/>
        </w:rPr>
        <w:t>1000); // 1 saniye gecikme</w:t>
      </w:r>
    </w:p>
    <w:p w14:paraId="1F139657"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w:t>
      </w:r>
    </w:p>
    <w:p w14:paraId="4D7B4B91"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0E0EC9DA"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roofErr w:type="spellStart"/>
      <w:proofErr w:type="gramStart"/>
      <w:r w:rsidRPr="00C50368">
        <w:rPr>
          <w:rFonts w:eastAsia="Times New Roman"/>
          <w:szCs w:val="24"/>
          <w:lang w:eastAsia="tr-TR"/>
        </w:rPr>
        <w:t>void</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buttonPressed</w:t>
      </w:r>
      <w:proofErr w:type="spellEnd"/>
      <w:r w:rsidRPr="00C50368">
        <w:rPr>
          <w:rFonts w:eastAsia="Times New Roman"/>
          <w:szCs w:val="24"/>
          <w:lang w:eastAsia="tr-TR"/>
        </w:rPr>
        <w:t>() {</w:t>
      </w:r>
    </w:p>
    <w:p w14:paraId="6862714E"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int</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gun</w:t>
      </w:r>
      <w:proofErr w:type="spellEnd"/>
      <w:r w:rsidRPr="00C50368">
        <w:rPr>
          <w:rFonts w:eastAsia="Times New Roman"/>
          <w:szCs w:val="24"/>
          <w:lang w:eastAsia="tr-TR"/>
        </w:rPr>
        <w:t xml:space="preserve"> = </w:t>
      </w:r>
      <w:proofErr w:type="spellStart"/>
      <w:r w:rsidRPr="00C50368">
        <w:rPr>
          <w:rFonts w:eastAsia="Times New Roman"/>
          <w:szCs w:val="24"/>
          <w:lang w:eastAsia="tr-TR"/>
        </w:rPr>
        <w:t>now.dow</w:t>
      </w:r>
      <w:proofErr w:type="spellEnd"/>
      <w:r w:rsidRPr="00C50368">
        <w:rPr>
          <w:rFonts w:eastAsia="Times New Roman"/>
          <w:szCs w:val="24"/>
          <w:lang w:eastAsia="tr-TR"/>
        </w:rPr>
        <w:t xml:space="preserve"> - 1; // Pazartesi 1, Salı 2, ...</w:t>
      </w:r>
    </w:p>
    <w:p w14:paraId="23A1B79F"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butonDurum</w:t>
      </w:r>
      <w:proofErr w:type="spellEnd"/>
      <w:proofErr w:type="gramEnd"/>
      <w:r w:rsidRPr="00C50368">
        <w:rPr>
          <w:rFonts w:eastAsia="Times New Roman"/>
          <w:szCs w:val="24"/>
          <w:lang w:eastAsia="tr-TR"/>
        </w:rPr>
        <w:t xml:space="preserve"> = </w:t>
      </w:r>
      <w:proofErr w:type="spellStart"/>
      <w:r w:rsidRPr="00C50368">
        <w:rPr>
          <w:rFonts w:eastAsia="Times New Roman"/>
          <w:szCs w:val="24"/>
          <w:lang w:eastAsia="tr-TR"/>
        </w:rPr>
        <w:t>digitalRead</w:t>
      </w:r>
      <w:proofErr w:type="spellEnd"/>
      <w:r w:rsidRPr="00C50368">
        <w:rPr>
          <w:rFonts w:eastAsia="Times New Roman"/>
          <w:szCs w:val="24"/>
          <w:lang w:eastAsia="tr-TR"/>
        </w:rPr>
        <w:t>(</w:t>
      </w:r>
      <w:proofErr w:type="spellStart"/>
      <w:r w:rsidRPr="00C50368">
        <w:rPr>
          <w:rFonts w:eastAsia="Times New Roman"/>
          <w:szCs w:val="24"/>
          <w:lang w:eastAsia="tr-TR"/>
        </w:rPr>
        <w:t>buttonPins</w:t>
      </w:r>
      <w:proofErr w:type="spellEnd"/>
      <w:r w:rsidRPr="00C50368">
        <w:rPr>
          <w:rFonts w:eastAsia="Times New Roman"/>
          <w:szCs w:val="24"/>
          <w:lang w:eastAsia="tr-TR"/>
        </w:rPr>
        <w:t>[</w:t>
      </w:r>
      <w:proofErr w:type="spellStart"/>
      <w:r w:rsidRPr="00C50368">
        <w:rPr>
          <w:rFonts w:eastAsia="Times New Roman"/>
          <w:szCs w:val="24"/>
          <w:lang w:eastAsia="tr-TR"/>
        </w:rPr>
        <w:t>gun</w:t>
      </w:r>
      <w:proofErr w:type="spellEnd"/>
      <w:r w:rsidRPr="00C50368">
        <w:rPr>
          <w:rFonts w:eastAsia="Times New Roman"/>
          <w:szCs w:val="24"/>
          <w:lang w:eastAsia="tr-TR"/>
        </w:rPr>
        <w:t>]);</w:t>
      </w:r>
    </w:p>
    <w:p w14:paraId="0E0E1306"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4CFC92DD"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if</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butonDurum</w:t>
      </w:r>
      <w:proofErr w:type="spellEnd"/>
      <w:r w:rsidRPr="00C50368">
        <w:rPr>
          <w:rFonts w:eastAsia="Times New Roman"/>
          <w:szCs w:val="24"/>
          <w:lang w:eastAsia="tr-TR"/>
        </w:rPr>
        <w:t xml:space="preserve"> == HIGH) {</w:t>
      </w:r>
    </w:p>
    <w:p w14:paraId="109AFF48"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if</w:t>
      </w:r>
      <w:proofErr w:type="spellEnd"/>
      <w:proofErr w:type="gramEnd"/>
      <w:r w:rsidRPr="00C50368">
        <w:rPr>
          <w:rFonts w:eastAsia="Times New Roman"/>
          <w:szCs w:val="24"/>
          <w:lang w:eastAsia="tr-TR"/>
        </w:rPr>
        <w:t xml:space="preserve"> ((!</w:t>
      </w:r>
      <w:proofErr w:type="spellStart"/>
      <w:r w:rsidRPr="00C50368">
        <w:rPr>
          <w:rFonts w:eastAsia="Times New Roman"/>
          <w:szCs w:val="24"/>
          <w:lang w:eastAsia="tr-TR"/>
        </w:rPr>
        <w:t>sabahAlindi</w:t>
      </w:r>
      <w:proofErr w:type="spellEnd"/>
      <w:r w:rsidRPr="00C50368">
        <w:rPr>
          <w:rFonts w:eastAsia="Times New Roman"/>
          <w:szCs w:val="24"/>
          <w:lang w:eastAsia="tr-TR"/>
        </w:rPr>
        <w:t>) &amp;&amp; (</w:t>
      </w:r>
      <w:proofErr w:type="spellStart"/>
      <w:r w:rsidRPr="00C50368">
        <w:rPr>
          <w:rFonts w:eastAsia="Times New Roman"/>
          <w:szCs w:val="24"/>
          <w:lang w:eastAsia="tr-TR"/>
        </w:rPr>
        <w:t>now.hour</w:t>
      </w:r>
      <w:proofErr w:type="spellEnd"/>
      <w:r w:rsidRPr="00C50368">
        <w:rPr>
          <w:rFonts w:eastAsia="Times New Roman"/>
          <w:szCs w:val="24"/>
          <w:lang w:eastAsia="tr-TR"/>
        </w:rPr>
        <w:t xml:space="preserve"> &gt;= </w:t>
      </w:r>
      <w:proofErr w:type="spellStart"/>
      <w:r w:rsidRPr="00C50368">
        <w:rPr>
          <w:rFonts w:eastAsia="Times New Roman"/>
          <w:szCs w:val="24"/>
          <w:lang w:eastAsia="tr-TR"/>
        </w:rPr>
        <w:t>sabahSaatler</w:t>
      </w:r>
      <w:proofErr w:type="spellEnd"/>
      <w:r w:rsidRPr="00C50368">
        <w:rPr>
          <w:rFonts w:eastAsia="Times New Roman"/>
          <w:szCs w:val="24"/>
          <w:lang w:eastAsia="tr-TR"/>
        </w:rPr>
        <w:t>[0]) &amp;&amp; (</w:t>
      </w:r>
      <w:proofErr w:type="spellStart"/>
      <w:r w:rsidRPr="00C50368">
        <w:rPr>
          <w:rFonts w:eastAsia="Times New Roman"/>
          <w:szCs w:val="24"/>
          <w:lang w:eastAsia="tr-TR"/>
        </w:rPr>
        <w:t>now.hour</w:t>
      </w:r>
      <w:proofErr w:type="spellEnd"/>
      <w:r w:rsidRPr="00C50368">
        <w:rPr>
          <w:rFonts w:eastAsia="Times New Roman"/>
          <w:szCs w:val="24"/>
          <w:lang w:eastAsia="tr-TR"/>
        </w:rPr>
        <w:t xml:space="preserve"> &lt;= </w:t>
      </w:r>
      <w:proofErr w:type="spellStart"/>
      <w:r w:rsidRPr="00C50368">
        <w:rPr>
          <w:rFonts w:eastAsia="Times New Roman"/>
          <w:szCs w:val="24"/>
          <w:lang w:eastAsia="tr-TR"/>
        </w:rPr>
        <w:t>sabahSaatler</w:t>
      </w:r>
      <w:proofErr w:type="spellEnd"/>
      <w:r w:rsidRPr="00C50368">
        <w:rPr>
          <w:rFonts w:eastAsia="Times New Roman"/>
          <w:szCs w:val="24"/>
          <w:lang w:eastAsia="tr-TR"/>
        </w:rPr>
        <w:t>[1])) {</w:t>
      </w:r>
    </w:p>
    <w:p w14:paraId="25401C37"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sabahAlindi</w:t>
      </w:r>
      <w:proofErr w:type="spellEnd"/>
      <w:proofErr w:type="gramEnd"/>
      <w:r w:rsidRPr="00C50368">
        <w:rPr>
          <w:rFonts w:eastAsia="Times New Roman"/>
          <w:szCs w:val="24"/>
          <w:lang w:eastAsia="tr-TR"/>
        </w:rPr>
        <w:t xml:space="preserve"> = </w:t>
      </w:r>
      <w:proofErr w:type="spellStart"/>
      <w:r w:rsidRPr="00C50368">
        <w:rPr>
          <w:rFonts w:eastAsia="Times New Roman"/>
          <w:szCs w:val="24"/>
          <w:lang w:eastAsia="tr-TR"/>
        </w:rPr>
        <w:t>true</w:t>
      </w:r>
      <w:proofErr w:type="spellEnd"/>
      <w:r w:rsidRPr="00C50368">
        <w:rPr>
          <w:rFonts w:eastAsia="Times New Roman"/>
          <w:szCs w:val="24"/>
          <w:lang w:eastAsia="tr-TR"/>
        </w:rPr>
        <w:t>;</w:t>
      </w:r>
    </w:p>
    <w:p w14:paraId="27872028"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 else </w:t>
      </w:r>
      <w:proofErr w:type="spellStart"/>
      <w:r w:rsidRPr="00C50368">
        <w:rPr>
          <w:rFonts w:eastAsia="Times New Roman"/>
          <w:szCs w:val="24"/>
          <w:lang w:eastAsia="tr-TR"/>
        </w:rPr>
        <w:t>if</w:t>
      </w:r>
      <w:proofErr w:type="spellEnd"/>
      <w:r w:rsidRPr="00C50368">
        <w:rPr>
          <w:rFonts w:eastAsia="Times New Roman"/>
          <w:szCs w:val="24"/>
          <w:lang w:eastAsia="tr-TR"/>
        </w:rPr>
        <w:t xml:space="preserve"> (</w:t>
      </w:r>
      <w:proofErr w:type="gramStart"/>
      <w:r w:rsidRPr="00C50368">
        <w:rPr>
          <w:rFonts w:eastAsia="Times New Roman"/>
          <w:szCs w:val="24"/>
          <w:lang w:eastAsia="tr-TR"/>
        </w:rPr>
        <w:t>(!</w:t>
      </w:r>
      <w:proofErr w:type="spellStart"/>
      <w:r w:rsidRPr="00C50368">
        <w:rPr>
          <w:rFonts w:eastAsia="Times New Roman"/>
          <w:szCs w:val="24"/>
          <w:lang w:eastAsia="tr-TR"/>
        </w:rPr>
        <w:t>oglenAlindi</w:t>
      </w:r>
      <w:proofErr w:type="spellEnd"/>
      <w:proofErr w:type="gramEnd"/>
      <w:r w:rsidRPr="00C50368">
        <w:rPr>
          <w:rFonts w:eastAsia="Times New Roman"/>
          <w:szCs w:val="24"/>
          <w:lang w:eastAsia="tr-TR"/>
        </w:rPr>
        <w:t>) &amp;&amp; (</w:t>
      </w:r>
      <w:proofErr w:type="spellStart"/>
      <w:r w:rsidRPr="00C50368">
        <w:rPr>
          <w:rFonts w:eastAsia="Times New Roman"/>
          <w:szCs w:val="24"/>
          <w:lang w:eastAsia="tr-TR"/>
        </w:rPr>
        <w:t>now.hour</w:t>
      </w:r>
      <w:proofErr w:type="spellEnd"/>
      <w:r w:rsidRPr="00C50368">
        <w:rPr>
          <w:rFonts w:eastAsia="Times New Roman"/>
          <w:szCs w:val="24"/>
          <w:lang w:eastAsia="tr-TR"/>
        </w:rPr>
        <w:t xml:space="preserve"> &gt;= </w:t>
      </w:r>
      <w:proofErr w:type="spellStart"/>
      <w:r w:rsidRPr="00C50368">
        <w:rPr>
          <w:rFonts w:eastAsia="Times New Roman"/>
          <w:szCs w:val="24"/>
          <w:lang w:eastAsia="tr-TR"/>
        </w:rPr>
        <w:t>oglenSaatler</w:t>
      </w:r>
      <w:proofErr w:type="spellEnd"/>
      <w:r w:rsidRPr="00C50368">
        <w:rPr>
          <w:rFonts w:eastAsia="Times New Roman"/>
          <w:szCs w:val="24"/>
          <w:lang w:eastAsia="tr-TR"/>
        </w:rPr>
        <w:t>[0]) &amp;&amp; (</w:t>
      </w:r>
      <w:proofErr w:type="spellStart"/>
      <w:r w:rsidRPr="00C50368">
        <w:rPr>
          <w:rFonts w:eastAsia="Times New Roman"/>
          <w:szCs w:val="24"/>
          <w:lang w:eastAsia="tr-TR"/>
        </w:rPr>
        <w:t>now.hour</w:t>
      </w:r>
      <w:proofErr w:type="spellEnd"/>
      <w:r w:rsidRPr="00C50368">
        <w:rPr>
          <w:rFonts w:eastAsia="Times New Roman"/>
          <w:szCs w:val="24"/>
          <w:lang w:eastAsia="tr-TR"/>
        </w:rPr>
        <w:t xml:space="preserve"> &lt;= </w:t>
      </w:r>
      <w:proofErr w:type="spellStart"/>
      <w:r w:rsidRPr="00C50368">
        <w:rPr>
          <w:rFonts w:eastAsia="Times New Roman"/>
          <w:szCs w:val="24"/>
          <w:lang w:eastAsia="tr-TR"/>
        </w:rPr>
        <w:t>oglenSaatler</w:t>
      </w:r>
      <w:proofErr w:type="spellEnd"/>
      <w:r w:rsidRPr="00C50368">
        <w:rPr>
          <w:rFonts w:eastAsia="Times New Roman"/>
          <w:szCs w:val="24"/>
          <w:lang w:eastAsia="tr-TR"/>
        </w:rPr>
        <w:t>[1])) {</w:t>
      </w:r>
    </w:p>
    <w:p w14:paraId="05E95E86"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oglenAlindi</w:t>
      </w:r>
      <w:proofErr w:type="spellEnd"/>
      <w:proofErr w:type="gramEnd"/>
      <w:r w:rsidRPr="00C50368">
        <w:rPr>
          <w:rFonts w:eastAsia="Times New Roman"/>
          <w:szCs w:val="24"/>
          <w:lang w:eastAsia="tr-TR"/>
        </w:rPr>
        <w:t xml:space="preserve"> = </w:t>
      </w:r>
      <w:proofErr w:type="spellStart"/>
      <w:r w:rsidRPr="00C50368">
        <w:rPr>
          <w:rFonts w:eastAsia="Times New Roman"/>
          <w:szCs w:val="24"/>
          <w:lang w:eastAsia="tr-TR"/>
        </w:rPr>
        <w:t>true</w:t>
      </w:r>
      <w:proofErr w:type="spellEnd"/>
      <w:r w:rsidRPr="00C50368">
        <w:rPr>
          <w:rFonts w:eastAsia="Times New Roman"/>
          <w:szCs w:val="24"/>
          <w:lang w:eastAsia="tr-TR"/>
        </w:rPr>
        <w:t>;</w:t>
      </w:r>
    </w:p>
    <w:p w14:paraId="64DBF2CD"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 else </w:t>
      </w:r>
      <w:proofErr w:type="spellStart"/>
      <w:r w:rsidRPr="00C50368">
        <w:rPr>
          <w:rFonts w:eastAsia="Times New Roman"/>
          <w:szCs w:val="24"/>
          <w:lang w:eastAsia="tr-TR"/>
        </w:rPr>
        <w:t>if</w:t>
      </w:r>
      <w:proofErr w:type="spellEnd"/>
      <w:r w:rsidRPr="00C50368">
        <w:rPr>
          <w:rFonts w:eastAsia="Times New Roman"/>
          <w:szCs w:val="24"/>
          <w:lang w:eastAsia="tr-TR"/>
        </w:rPr>
        <w:t xml:space="preserve"> (</w:t>
      </w:r>
      <w:proofErr w:type="gramStart"/>
      <w:r w:rsidRPr="00C50368">
        <w:rPr>
          <w:rFonts w:eastAsia="Times New Roman"/>
          <w:szCs w:val="24"/>
          <w:lang w:eastAsia="tr-TR"/>
        </w:rPr>
        <w:t>(!</w:t>
      </w:r>
      <w:proofErr w:type="spellStart"/>
      <w:r w:rsidRPr="00C50368">
        <w:rPr>
          <w:rFonts w:eastAsia="Times New Roman"/>
          <w:szCs w:val="24"/>
          <w:lang w:eastAsia="tr-TR"/>
        </w:rPr>
        <w:t>aksamAlindi</w:t>
      </w:r>
      <w:proofErr w:type="spellEnd"/>
      <w:proofErr w:type="gramEnd"/>
      <w:r w:rsidRPr="00C50368">
        <w:rPr>
          <w:rFonts w:eastAsia="Times New Roman"/>
          <w:szCs w:val="24"/>
          <w:lang w:eastAsia="tr-TR"/>
        </w:rPr>
        <w:t>) &amp;&amp; (</w:t>
      </w:r>
      <w:proofErr w:type="spellStart"/>
      <w:r w:rsidRPr="00C50368">
        <w:rPr>
          <w:rFonts w:eastAsia="Times New Roman"/>
          <w:szCs w:val="24"/>
          <w:lang w:eastAsia="tr-TR"/>
        </w:rPr>
        <w:t>now.hour</w:t>
      </w:r>
      <w:proofErr w:type="spellEnd"/>
      <w:r w:rsidRPr="00C50368">
        <w:rPr>
          <w:rFonts w:eastAsia="Times New Roman"/>
          <w:szCs w:val="24"/>
          <w:lang w:eastAsia="tr-TR"/>
        </w:rPr>
        <w:t xml:space="preserve"> &gt;= </w:t>
      </w:r>
      <w:proofErr w:type="spellStart"/>
      <w:r w:rsidRPr="00C50368">
        <w:rPr>
          <w:rFonts w:eastAsia="Times New Roman"/>
          <w:szCs w:val="24"/>
          <w:lang w:eastAsia="tr-TR"/>
        </w:rPr>
        <w:t>aksamSaatler</w:t>
      </w:r>
      <w:proofErr w:type="spellEnd"/>
      <w:r w:rsidRPr="00C50368">
        <w:rPr>
          <w:rFonts w:eastAsia="Times New Roman"/>
          <w:szCs w:val="24"/>
          <w:lang w:eastAsia="tr-TR"/>
        </w:rPr>
        <w:t>[0]) &amp;&amp; (</w:t>
      </w:r>
      <w:proofErr w:type="spellStart"/>
      <w:r w:rsidRPr="00C50368">
        <w:rPr>
          <w:rFonts w:eastAsia="Times New Roman"/>
          <w:szCs w:val="24"/>
          <w:lang w:eastAsia="tr-TR"/>
        </w:rPr>
        <w:t>now.hour</w:t>
      </w:r>
      <w:proofErr w:type="spellEnd"/>
      <w:r w:rsidRPr="00C50368">
        <w:rPr>
          <w:rFonts w:eastAsia="Times New Roman"/>
          <w:szCs w:val="24"/>
          <w:lang w:eastAsia="tr-TR"/>
        </w:rPr>
        <w:t xml:space="preserve"> &lt;= </w:t>
      </w:r>
      <w:proofErr w:type="spellStart"/>
      <w:r w:rsidRPr="00C50368">
        <w:rPr>
          <w:rFonts w:eastAsia="Times New Roman"/>
          <w:szCs w:val="24"/>
          <w:lang w:eastAsia="tr-TR"/>
        </w:rPr>
        <w:t>aksamSaatler</w:t>
      </w:r>
      <w:proofErr w:type="spellEnd"/>
      <w:r w:rsidRPr="00C50368">
        <w:rPr>
          <w:rFonts w:eastAsia="Times New Roman"/>
          <w:szCs w:val="24"/>
          <w:lang w:eastAsia="tr-TR"/>
        </w:rPr>
        <w:t>[1])) {</w:t>
      </w:r>
    </w:p>
    <w:p w14:paraId="64FE7E2F"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roofErr w:type="spellStart"/>
      <w:proofErr w:type="gramStart"/>
      <w:r w:rsidRPr="00C50368">
        <w:rPr>
          <w:rFonts w:eastAsia="Times New Roman"/>
          <w:szCs w:val="24"/>
          <w:lang w:eastAsia="tr-TR"/>
        </w:rPr>
        <w:t>aksamAlindi</w:t>
      </w:r>
      <w:proofErr w:type="spellEnd"/>
      <w:proofErr w:type="gramEnd"/>
      <w:r w:rsidRPr="00C50368">
        <w:rPr>
          <w:rFonts w:eastAsia="Times New Roman"/>
          <w:szCs w:val="24"/>
          <w:lang w:eastAsia="tr-TR"/>
        </w:rPr>
        <w:t xml:space="preserve"> = </w:t>
      </w:r>
      <w:proofErr w:type="spellStart"/>
      <w:r w:rsidRPr="00C50368">
        <w:rPr>
          <w:rFonts w:eastAsia="Times New Roman"/>
          <w:szCs w:val="24"/>
          <w:lang w:eastAsia="tr-TR"/>
        </w:rPr>
        <w:t>true</w:t>
      </w:r>
      <w:proofErr w:type="spellEnd"/>
      <w:r w:rsidRPr="00C50368">
        <w:rPr>
          <w:rFonts w:eastAsia="Times New Roman"/>
          <w:szCs w:val="24"/>
          <w:lang w:eastAsia="tr-TR"/>
        </w:rPr>
        <w:t>;</w:t>
      </w:r>
    </w:p>
    <w:p w14:paraId="123BB781"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
    <w:p w14:paraId="17FB8EF5"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 xml:space="preserve">  }</w:t>
      </w:r>
    </w:p>
    <w:p w14:paraId="28A7FE3C"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r w:rsidRPr="00C50368">
        <w:rPr>
          <w:rFonts w:eastAsia="Times New Roman"/>
          <w:szCs w:val="24"/>
          <w:lang w:eastAsia="tr-TR"/>
        </w:rPr>
        <w:t>}</w:t>
      </w:r>
    </w:p>
    <w:p w14:paraId="4FD1043C" w14:textId="77777777" w:rsidR="00B536B8" w:rsidRPr="00C50368" w:rsidRDefault="00B536B8" w:rsidP="00CA2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lang w:eastAsia="tr-TR"/>
        </w:rPr>
      </w:pPr>
    </w:p>
    <w:p w14:paraId="209C53BB" w14:textId="77777777" w:rsidR="00B536B8" w:rsidRPr="00C50368" w:rsidRDefault="00B536B8" w:rsidP="00CA2635">
      <w:pPr>
        <w:spacing w:before="100" w:beforeAutospacing="1" w:after="100" w:afterAutospacing="1" w:line="240" w:lineRule="auto"/>
        <w:rPr>
          <w:rFonts w:eastAsia="Times New Roman"/>
          <w:szCs w:val="24"/>
          <w:lang w:eastAsia="tr-TR"/>
        </w:rPr>
      </w:pPr>
      <w:r w:rsidRPr="00C50368">
        <w:rPr>
          <w:rFonts w:eastAsia="Times New Roman"/>
          <w:szCs w:val="24"/>
          <w:lang w:eastAsia="tr-TR"/>
        </w:rPr>
        <w:t>Bu kod, buton basıldığında ilaç alım durumunu günceller.</w:t>
      </w:r>
    </w:p>
    <w:p w14:paraId="69B1BCA8" w14:textId="77777777" w:rsidR="007D2D35" w:rsidRDefault="007D2D35" w:rsidP="00CA2635">
      <w:pPr>
        <w:spacing w:before="100" w:beforeAutospacing="1" w:after="100" w:afterAutospacing="1" w:line="240" w:lineRule="auto"/>
        <w:outlineLvl w:val="2"/>
        <w:rPr>
          <w:rFonts w:eastAsia="Times New Roman"/>
          <w:b/>
          <w:bCs/>
          <w:szCs w:val="24"/>
          <w:lang w:eastAsia="tr-TR"/>
        </w:rPr>
      </w:pPr>
    </w:p>
    <w:p w14:paraId="2844EFEC" w14:textId="20BC8798" w:rsidR="00B536B8" w:rsidRPr="00CA0EF3" w:rsidRDefault="00B536B8" w:rsidP="00CA0EF3">
      <w:pPr>
        <w:pStyle w:val="ListeParagraf"/>
        <w:numPr>
          <w:ilvl w:val="3"/>
          <w:numId w:val="5"/>
        </w:numPr>
        <w:spacing w:before="100" w:beforeAutospacing="1" w:after="100" w:afterAutospacing="1" w:line="240" w:lineRule="auto"/>
        <w:outlineLvl w:val="2"/>
        <w:rPr>
          <w:rFonts w:eastAsia="Times New Roman"/>
          <w:b/>
          <w:bCs/>
          <w:szCs w:val="24"/>
          <w:lang w:eastAsia="tr-TR"/>
        </w:rPr>
      </w:pPr>
      <w:r w:rsidRPr="00CA0EF3">
        <w:rPr>
          <w:rFonts w:eastAsia="Times New Roman"/>
          <w:b/>
          <w:bCs/>
          <w:szCs w:val="24"/>
          <w:lang w:eastAsia="tr-TR"/>
        </w:rPr>
        <w:t>Yazılım Geliştirme Süreci</w:t>
      </w:r>
    </w:p>
    <w:p w14:paraId="77B4F30B" w14:textId="77777777" w:rsidR="00B536B8" w:rsidRPr="00C50368" w:rsidRDefault="00B536B8" w:rsidP="00CA2635">
      <w:pPr>
        <w:numPr>
          <w:ilvl w:val="0"/>
          <w:numId w:val="26"/>
        </w:numPr>
        <w:spacing w:before="100" w:beforeAutospacing="1" w:after="100" w:afterAutospacing="1" w:line="240" w:lineRule="auto"/>
        <w:rPr>
          <w:rFonts w:eastAsia="Times New Roman"/>
          <w:szCs w:val="24"/>
          <w:lang w:eastAsia="tr-TR"/>
        </w:rPr>
      </w:pPr>
      <w:r w:rsidRPr="00C50368">
        <w:rPr>
          <w:rFonts w:eastAsia="Times New Roman"/>
          <w:szCs w:val="24"/>
          <w:lang w:eastAsia="tr-TR"/>
        </w:rPr>
        <w:t>Zaman Takibi: RTC modülü kullanılarak doğru zaman takibi yapılır ve belirlenen zaman dilimlerinde hatırlatmalar gerçekleştirilir.</w:t>
      </w:r>
    </w:p>
    <w:p w14:paraId="73DCE3AE" w14:textId="77777777" w:rsidR="00B536B8" w:rsidRPr="00C50368" w:rsidRDefault="00B536B8" w:rsidP="00CA2635">
      <w:pPr>
        <w:numPr>
          <w:ilvl w:val="0"/>
          <w:numId w:val="26"/>
        </w:numPr>
        <w:spacing w:before="100" w:beforeAutospacing="1" w:after="100" w:afterAutospacing="1" w:line="240" w:lineRule="auto"/>
        <w:rPr>
          <w:rFonts w:eastAsia="Times New Roman"/>
          <w:szCs w:val="24"/>
          <w:lang w:eastAsia="tr-TR"/>
        </w:rPr>
      </w:pPr>
      <w:r w:rsidRPr="00C50368">
        <w:rPr>
          <w:rFonts w:eastAsia="Times New Roman"/>
          <w:szCs w:val="24"/>
          <w:lang w:eastAsia="tr-TR"/>
        </w:rPr>
        <w:t xml:space="preserve">Hatırlatma ve Uyarı Sistemleri: Sabah, öğle ve akşam olmak üzere üç farklı zaman diliminde ilaç alımını hatırlatmak için LED'ler yanıp söner ve </w:t>
      </w:r>
      <w:proofErr w:type="spellStart"/>
      <w:r w:rsidRPr="00C50368">
        <w:rPr>
          <w:rFonts w:eastAsia="Times New Roman"/>
          <w:szCs w:val="24"/>
          <w:lang w:eastAsia="tr-TR"/>
        </w:rPr>
        <w:t>buzzer'lar</w:t>
      </w:r>
      <w:proofErr w:type="spellEnd"/>
      <w:r w:rsidRPr="00C50368">
        <w:rPr>
          <w:rFonts w:eastAsia="Times New Roman"/>
          <w:szCs w:val="24"/>
          <w:lang w:eastAsia="tr-TR"/>
        </w:rPr>
        <w:t xml:space="preserve"> sesli uyarı verir. </w:t>
      </w:r>
      <w:r w:rsidRPr="00C50368">
        <w:rPr>
          <w:rFonts w:eastAsia="Times New Roman"/>
          <w:szCs w:val="24"/>
          <w:lang w:eastAsia="tr-TR"/>
        </w:rPr>
        <w:lastRenderedPageBreak/>
        <w:t>Kullanıcı ilacı aldığında butona basarak bu hatırlatmayı doğrular ve ilgili LED söner. İlaç alım saati boyunca ilaç alınmadığında ise LED kesintisiz olarak yanar ve gün boyunca hangi öğünlerin alındığını veya aksatıldığını gösterir.</w:t>
      </w:r>
    </w:p>
    <w:p w14:paraId="7C177F9F" w14:textId="77777777" w:rsidR="00B536B8" w:rsidRPr="00C50368" w:rsidRDefault="00B536B8" w:rsidP="00CA2635">
      <w:pPr>
        <w:numPr>
          <w:ilvl w:val="0"/>
          <w:numId w:val="26"/>
        </w:numPr>
        <w:spacing w:before="100" w:beforeAutospacing="1" w:after="100" w:afterAutospacing="1" w:line="240" w:lineRule="auto"/>
        <w:rPr>
          <w:rFonts w:eastAsia="Times New Roman"/>
          <w:szCs w:val="24"/>
          <w:lang w:eastAsia="tr-TR"/>
        </w:rPr>
      </w:pPr>
      <w:r w:rsidRPr="00C50368">
        <w:rPr>
          <w:rFonts w:eastAsia="Times New Roman"/>
          <w:szCs w:val="24"/>
          <w:lang w:eastAsia="tr-TR"/>
        </w:rPr>
        <w:t>Doğrulama Mekanizması: Kullanıcıların ilaç alımını doğrulamak için butonları kullanmaları sağlanır. Bulunulan güne ait butona basıldığında, sistem ilgili öğünün ilacının alındığını kaydeder ve LED'ler söner.</w:t>
      </w:r>
    </w:p>
    <w:p w14:paraId="2C87E8E1" w14:textId="77777777" w:rsidR="00B536B8" w:rsidRPr="00C50368" w:rsidRDefault="00B536B8" w:rsidP="00CA2635">
      <w:pPr>
        <w:spacing w:before="100" w:beforeAutospacing="1" w:after="100" w:afterAutospacing="1" w:line="240" w:lineRule="auto"/>
        <w:rPr>
          <w:rFonts w:eastAsia="Times New Roman"/>
          <w:szCs w:val="24"/>
          <w:lang w:eastAsia="tr-TR"/>
        </w:rPr>
      </w:pPr>
      <w:r w:rsidRPr="00C50368">
        <w:rPr>
          <w:rFonts w:eastAsia="Times New Roman"/>
          <w:szCs w:val="24"/>
          <w:lang w:eastAsia="tr-TR"/>
        </w:rPr>
        <w:t>Bu şekilde, ilaç alımının düzenli bir şekilde gerçekleştirilmesi ve takibi sağlanır.</w:t>
      </w:r>
    </w:p>
    <w:p w14:paraId="1ADE05C4" w14:textId="77777777" w:rsidR="007D2D35" w:rsidRDefault="007D2D35" w:rsidP="00CA2635">
      <w:pPr>
        <w:pStyle w:val="Balk3"/>
        <w:spacing w:line="240" w:lineRule="auto"/>
        <w:rPr>
          <w:rStyle w:val="Gl"/>
          <w:b/>
          <w:bCs/>
        </w:rPr>
      </w:pPr>
    </w:p>
    <w:p w14:paraId="41E044DD" w14:textId="32564DA4" w:rsidR="00CD614F" w:rsidRDefault="00CD614F" w:rsidP="00CA0EF3">
      <w:pPr>
        <w:pStyle w:val="Balk3"/>
        <w:numPr>
          <w:ilvl w:val="2"/>
          <w:numId w:val="5"/>
        </w:numPr>
        <w:spacing w:line="240" w:lineRule="auto"/>
      </w:pPr>
      <w:r>
        <w:rPr>
          <w:rStyle w:val="Gl"/>
          <w:b/>
          <w:bCs/>
        </w:rPr>
        <w:t>Test ve Kalibrasyon</w:t>
      </w:r>
    </w:p>
    <w:p w14:paraId="53BEA408" w14:textId="457EA1B4" w:rsidR="00CD614F" w:rsidRDefault="00CD614F" w:rsidP="00CA2635">
      <w:pPr>
        <w:pStyle w:val="NormalWeb"/>
        <w:jc w:val="both"/>
      </w:pPr>
      <w:r>
        <w:t>Sistem tamamlandıktan sonra, test ve kalibrasyon aşamasına geçil</w:t>
      </w:r>
      <w:r w:rsidR="0006289C">
        <w:t>di</w:t>
      </w:r>
      <w:r>
        <w:t>. Bu aşamada, sistemin doğru çalışıp çalışmadığı, hatırlatma ve doğrulama mekanizmalarının işleyişi kontrol edil</w:t>
      </w:r>
      <w:r w:rsidR="0006289C">
        <w:t>di</w:t>
      </w:r>
      <w:r>
        <w:t>. Gerekli durumlarda, yazılımda veya donanımda düzeltmeler yapıl</w:t>
      </w:r>
      <w:r w:rsidR="0006289C">
        <w:t>dı</w:t>
      </w:r>
      <w:r>
        <w:t>.</w:t>
      </w:r>
    </w:p>
    <w:p w14:paraId="561BEE2A" w14:textId="77777777" w:rsidR="00C2678C" w:rsidRDefault="00C2678C" w:rsidP="00CA2635">
      <w:pPr>
        <w:spacing w:line="240" w:lineRule="auto"/>
        <w:sectPr w:rsidR="00C2678C" w:rsidSect="00DD7447">
          <w:pgSz w:w="11906" w:h="16838"/>
          <w:pgMar w:top="1418" w:right="1134" w:bottom="1418" w:left="1701" w:header="709" w:footer="709" w:gutter="0"/>
          <w:cols w:space="708"/>
          <w:docGrid w:linePitch="360"/>
        </w:sectPr>
      </w:pPr>
    </w:p>
    <w:p w14:paraId="088C9E8C" w14:textId="77777777" w:rsidR="00327C25" w:rsidRDefault="00DA3BA1" w:rsidP="00CA2635">
      <w:pPr>
        <w:pStyle w:val="Balk1"/>
        <w:numPr>
          <w:ilvl w:val="0"/>
          <w:numId w:val="5"/>
        </w:numPr>
        <w:ind w:left="284" w:hanging="284"/>
        <w:jc w:val="both"/>
      </w:pPr>
      <w:bookmarkStart w:id="27" w:name="_Toc344551229"/>
      <w:bookmarkStart w:id="28" w:name="_Toc344553850"/>
      <w:bookmarkStart w:id="29" w:name="_Toc344554141"/>
      <w:bookmarkStart w:id="30" w:name="_Toc358486918"/>
      <w:bookmarkStart w:id="31" w:name="_Toc450938390"/>
      <w:bookmarkStart w:id="32" w:name="_Toc469000023"/>
      <w:permEnd w:id="1182298958"/>
      <w:r>
        <w:lastRenderedPageBreak/>
        <w:t>BULGULAR</w:t>
      </w:r>
      <w:bookmarkEnd w:id="27"/>
      <w:bookmarkEnd w:id="28"/>
      <w:bookmarkEnd w:id="29"/>
      <w:bookmarkEnd w:id="30"/>
      <w:bookmarkEnd w:id="31"/>
      <w:bookmarkEnd w:id="32"/>
    </w:p>
    <w:p w14:paraId="44EE9273" w14:textId="77777777" w:rsidR="007F78E1" w:rsidRPr="002F138D" w:rsidRDefault="007F78E1" w:rsidP="00CA2635">
      <w:pPr>
        <w:spacing w:before="100" w:beforeAutospacing="1" w:after="100" w:afterAutospacing="1" w:line="240" w:lineRule="auto"/>
        <w:rPr>
          <w:rFonts w:eastAsia="Times New Roman"/>
          <w:szCs w:val="24"/>
          <w:lang w:eastAsia="tr-TR"/>
        </w:rPr>
      </w:pPr>
      <w:permStart w:id="1046883472" w:edGrp="everyone"/>
      <w:r w:rsidRPr="002F138D">
        <w:rPr>
          <w:rFonts w:eastAsia="Times New Roman"/>
          <w:szCs w:val="24"/>
          <w:lang w:eastAsia="tr-TR"/>
        </w:rPr>
        <w:t>Projenin son aşaması, geliştirilen Arduino tabanlı ilaç hatırlatma sisteminin test edilmesi ve sonuçların değerlendirilmesidir. Bu bölümde, sistemin gerçek dünyada kullanımına dair yapılan testler ve elde edilen bulgular detaylı bir şekilde ele alınacaktır.</w:t>
      </w:r>
    </w:p>
    <w:p w14:paraId="3B554986" w14:textId="77777777" w:rsidR="002976B6" w:rsidRDefault="002976B6" w:rsidP="00CA2635">
      <w:pPr>
        <w:spacing w:before="100" w:beforeAutospacing="1" w:after="100" w:afterAutospacing="1" w:line="240" w:lineRule="auto"/>
        <w:outlineLvl w:val="2"/>
        <w:rPr>
          <w:rFonts w:eastAsia="Times New Roman"/>
          <w:b/>
          <w:bCs/>
          <w:sz w:val="27"/>
          <w:szCs w:val="27"/>
          <w:lang w:eastAsia="tr-TR"/>
        </w:rPr>
      </w:pPr>
    </w:p>
    <w:p w14:paraId="0F751355" w14:textId="19E7BAD7" w:rsidR="007F78E1" w:rsidRPr="002F138D" w:rsidRDefault="002976B6" w:rsidP="00CA2635">
      <w:pPr>
        <w:spacing w:before="100" w:beforeAutospacing="1" w:after="100" w:afterAutospacing="1" w:line="240" w:lineRule="auto"/>
        <w:outlineLvl w:val="2"/>
        <w:rPr>
          <w:rFonts w:eastAsia="Times New Roman"/>
          <w:b/>
          <w:bCs/>
          <w:sz w:val="27"/>
          <w:szCs w:val="27"/>
          <w:lang w:eastAsia="tr-TR"/>
        </w:rPr>
      </w:pPr>
      <w:r>
        <w:rPr>
          <w:rFonts w:eastAsia="Times New Roman"/>
          <w:b/>
          <w:bCs/>
          <w:sz w:val="27"/>
          <w:szCs w:val="27"/>
          <w:lang w:eastAsia="tr-TR"/>
        </w:rPr>
        <w:t xml:space="preserve">4.1. </w:t>
      </w:r>
      <w:r w:rsidR="007F78E1" w:rsidRPr="002F138D">
        <w:rPr>
          <w:rFonts w:eastAsia="Times New Roman"/>
          <w:b/>
          <w:bCs/>
          <w:sz w:val="27"/>
          <w:szCs w:val="27"/>
          <w:lang w:eastAsia="tr-TR"/>
        </w:rPr>
        <w:t>Test Planı ve Uygulaması</w:t>
      </w:r>
    </w:p>
    <w:p w14:paraId="19735748" w14:textId="77777777" w:rsidR="007F78E1" w:rsidRPr="002F138D" w:rsidRDefault="007F78E1" w:rsidP="00CA2635">
      <w:pPr>
        <w:spacing w:before="100" w:beforeAutospacing="1" w:after="100" w:afterAutospacing="1" w:line="240" w:lineRule="auto"/>
        <w:rPr>
          <w:rFonts w:eastAsia="Times New Roman"/>
          <w:szCs w:val="24"/>
          <w:lang w:eastAsia="tr-TR"/>
        </w:rPr>
      </w:pPr>
      <w:r w:rsidRPr="002F138D">
        <w:rPr>
          <w:rFonts w:eastAsia="Times New Roman"/>
          <w:szCs w:val="24"/>
          <w:lang w:eastAsia="tr-TR"/>
        </w:rPr>
        <w:t>Sistem testi, belirlenen hedef kullanıcı grupları üzerinde gerçekleştirilmiştir. Test süreci, aşağıdaki aşamalarla planlanmış ve uygulanmıştır:</w:t>
      </w:r>
    </w:p>
    <w:p w14:paraId="78E82FDB" w14:textId="77777777" w:rsidR="007F78E1" w:rsidRPr="002F138D" w:rsidRDefault="007F78E1" w:rsidP="00CA2635">
      <w:pPr>
        <w:numPr>
          <w:ilvl w:val="0"/>
          <w:numId w:val="27"/>
        </w:numPr>
        <w:spacing w:before="100" w:beforeAutospacing="1" w:after="100" w:afterAutospacing="1" w:line="240" w:lineRule="auto"/>
        <w:rPr>
          <w:rFonts w:eastAsia="Times New Roman"/>
          <w:szCs w:val="24"/>
          <w:lang w:eastAsia="tr-TR"/>
        </w:rPr>
      </w:pPr>
      <w:r w:rsidRPr="002F138D">
        <w:rPr>
          <w:rFonts w:eastAsia="Times New Roman"/>
          <w:b/>
          <w:bCs/>
          <w:szCs w:val="24"/>
          <w:lang w:eastAsia="tr-TR"/>
        </w:rPr>
        <w:t>Test Süresi ve Katılımcılar:</w:t>
      </w:r>
      <w:r w:rsidRPr="002F138D">
        <w:rPr>
          <w:rFonts w:eastAsia="Times New Roman"/>
          <w:szCs w:val="24"/>
          <w:lang w:eastAsia="tr-TR"/>
        </w:rPr>
        <w:t xml:space="preserve"> Sistem, üç gün boyunca üç farklı yaşlı katılımcı üzerinde denenmiştir. Katılımcılar, 65 yaş üstü bireyler olup, farklı sağlık durumlarına sahip ve çeşitli ilaç rejimleri olan kişilerdir.</w:t>
      </w:r>
    </w:p>
    <w:p w14:paraId="7E80E86E" w14:textId="77777777" w:rsidR="007F78E1" w:rsidRPr="002F138D" w:rsidRDefault="007F78E1" w:rsidP="00CA2635">
      <w:pPr>
        <w:numPr>
          <w:ilvl w:val="0"/>
          <w:numId w:val="27"/>
        </w:numPr>
        <w:spacing w:before="100" w:beforeAutospacing="1" w:after="100" w:afterAutospacing="1" w:line="240" w:lineRule="auto"/>
        <w:rPr>
          <w:rFonts w:eastAsia="Times New Roman"/>
          <w:szCs w:val="24"/>
          <w:lang w:eastAsia="tr-TR"/>
        </w:rPr>
      </w:pPr>
      <w:r w:rsidRPr="002F138D">
        <w:rPr>
          <w:rFonts w:eastAsia="Times New Roman"/>
          <w:b/>
          <w:bCs/>
          <w:szCs w:val="24"/>
          <w:lang w:eastAsia="tr-TR"/>
        </w:rPr>
        <w:t>Test Ortamı:</w:t>
      </w:r>
      <w:r w:rsidRPr="002F138D">
        <w:rPr>
          <w:rFonts w:eastAsia="Times New Roman"/>
          <w:szCs w:val="24"/>
          <w:lang w:eastAsia="tr-TR"/>
        </w:rPr>
        <w:t xml:space="preserve"> Katılımcılar, ev ortamlarında ilaç hatırlatma sistemini kullanmışlardır. Bu, sistemin günlük yaşantıya entegrasyonunu ve kullanıcı dostu olup olmadığını değerlendirmek için uygun bir ortam sağlamıştır.</w:t>
      </w:r>
    </w:p>
    <w:p w14:paraId="3261B82D" w14:textId="77777777" w:rsidR="007F78E1" w:rsidRPr="002F138D" w:rsidRDefault="007F78E1" w:rsidP="00CA2635">
      <w:pPr>
        <w:numPr>
          <w:ilvl w:val="0"/>
          <w:numId w:val="27"/>
        </w:numPr>
        <w:spacing w:before="100" w:beforeAutospacing="1" w:after="100" w:afterAutospacing="1" w:line="240" w:lineRule="auto"/>
        <w:rPr>
          <w:rFonts w:eastAsia="Times New Roman"/>
          <w:szCs w:val="24"/>
          <w:lang w:eastAsia="tr-TR"/>
        </w:rPr>
      </w:pPr>
      <w:r w:rsidRPr="002F138D">
        <w:rPr>
          <w:rFonts w:eastAsia="Times New Roman"/>
          <w:b/>
          <w:bCs/>
          <w:szCs w:val="24"/>
          <w:lang w:eastAsia="tr-TR"/>
        </w:rPr>
        <w:t>Veri Toplama:</w:t>
      </w:r>
      <w:r w:rsidRPr="002F138D">
        <w:rPr>
          <w:rFonts w:eastAsia="Times New Roman"/>
          <w:szCs w:val="24"/>
          <w:lang w:eastAsia="tr-TR"/>
        </w:rPr>
        <w:t xml:space="preserve"> Katılımcılara, her ilaç alımında hatırlatma yapılıp yapılmadığı, hatırlatmaların etkinliği, doğrulama işlemlerinin sorunsuz olup olmadığı ve genel kullanıcı memnuniyeti hakkında geri bildirimde bulunmaları istenmiştir.</w:t>
      </w:r>
    </w:p>
    <w:p w14:paraId="02697D84" w14:textId="77777777" w:rsidR="00457C95" w:rsidRDefault="00457C95" w:rsidP="00CA2635">
      <w:pPr>
        <w:spacing w:before="100" w:beforeAutospacing="1" w:after="100" w:afterAutospacing="1" w:line="240" w:lineRule="auto"/>
        <w:outlineLvl w:val="2"/>
        <w:rPr>
          <w:rFonts w:eastAsia="Times New Roman"/>
          <w:b/>
          <w:bCs/>
          <w:sz w:val="27"/>
          <w:szCs w:val="27"/>
          <w:lang w:eastAsia="tr-TR"/>
        </w:rPr>
      </w:pPr>
    </w:p>
    <w:p w14:paraId="69E365B2" w14:textId="4617E603" w:rsidR="007F78E1" w:rsidRPr="00813769" w:rsidRDefault="007F78E1" w:rsidP="00813769">
      <w:pPr>
        <w:pStyle w:val="ListeParagraf"/>
        <w:numPr>
          <w:ilvl w:val="1"/>
          <w:numId w:val="5"/>
        </w:numPr>
        <w:spacing w:before="100" w:beforeAutospacing="1" w:after="100" w:afterAutospacing="1" w:line="240" w:lineRule="auto"/>
        <w:outlineLvl w:val="2"/>
        <w:rPr>
          <w:rFonts w:eastAsia="Times New Roman"/>
          <w:b/>
          <w:bCs/>
          <w:sz w:val="27"/>
          <w:szCs w:val="27"/>
          <w:lang w:eastAsia="tr-TR"/>
        </w:rPr>
      </w:pPr>
      <w:r w:rsidRPr="00813769">
        <w:rPr>
          <w:rFonts w:eastAsia="Times New Roman"/>
          <w:b/>
          <w:bCs/>
          <w:sz w:val="27"/>
          <w:szCs w:val="27"/>
          <w:lang w:eastAsia="tr-TR"/>
        </w:rPr>
        <w:t>Sistem Performansı</w:t>
      </w:r>
    </w:p>
    <w:p w14:paraId="53C14537" w14:textId="77777777" w:rsidR="007F78E1" w:rsidRPr="002F138D" w:rsidRDefault="007F78E1" w:rsidP="00CA2635">
      <w:pPr>
        <w:spacing w:before="100" w:beforeAutospacing="1" w:after="100" w:afterAutospacing="1" w:line="240" w:lineRule="auto"/>
        <w:rPr>
          <w:rFonts w:eastAsia="Times New Roman"/>
          <w:szCs w:val="24"/>
          <w:lang w:eastAsia="tr-TR"/>
        </w:rPr>
      </w:pPr>
      <w:r w:rsidRPr="002F138D">
        <w:rPr>
          <w:rFonts w:eastAsia="Times New Roman"/>
          <w:szCs w:val="24"/>
          <w:lang w:eastAsia="tr-TR"/>
        </w:rPr>
        <w:t>Test süreci boyunca elde edilen bulgular, sistemin performansını ve etkinliğini ortaya koymaktadır:</w:t>
      </w:r>
    </w:p>
    <w:p w14:paraId="51BDFC55" w14:textId="77777777" w:rsidR="00457C95" w:rsidRDefault="00457C95" w:rsidP="00CA2635">
      <w:pPr>
        <w:spacing w:before="100" w:beforeAutospacing="1" w:after="100" w:afterAutospacing="1" w:line="240" w:lineRule="auto"/>
        <w:rPr>
          <w:rFonts w:eastAsia="Times New Roman"/>
          <w:b/>
          <w:bCs/>
          <w:szCs w:val="24"/>
          <w:lang w:eastAsia="tr-TR"/>
        </w:rPr>
      </w:pPr>
    </w:p>
    <w:p w14:paraId="388929DF" w14:textId="116B4359" w:rsidR="007F78E1" w:rsidRPr="002976B6" w:rsidRDefault="007F78E1" w:rsidP="002976B6">
      <w:pPr>
        <w:pStyle w:val="ListeParagraf"/>
        <w:numPr>
          <w:ilvl w:val="2"/>
          <w:numId w:val="5"/>
        </w:numPr>
        <w:spacing w:before="100" w:beforeAutospacing="1" w:after="100" w:afterAutospacing="1" w:line="240" w:lineRule="auto"/>
        <w:rPr>
          <w:rFonts w:eastAsia="Times New Roman"/>
          <w:szCs w:val="24"/>
          <w:lang w:eastAsia="tr-TR"/>
        </w:rPr>
      </w:pPr>
      <w:r w:rsidRPr="002976B6">
        <w:rPr>
          <w:rFonts w:eastAsia="Times New Roman"/>
          <w:b/>
          <w:bCs/>
          <w:szCs w:val="24"/>
          <w:lang w:eastAsia="tr-TR"/>
        </w:rPr>
        <w:t>Hatırlatma Etkinliği:</w:t>
      </w:r>
    </w:p>
    <w:p w14:paraId="01181028" w14:textId="77777777" w:rsidR="007F78E1" w:rsidRPr="002F138D" w:rsidRDefault="007F78E1" w:rsidP="00CA2635">
      <w:pPr>
        <w:numPr>
          <w:ilvl w:val="0"/>
          <w:numId w:val="28"/>
        </w:numPr>
        <w:spacing w:before="100" w:beforeAutospacing="1" w:after="100" w:afterAutospacing="1" w:line="240" w:lineRule="auto"/>
        <w:rPr>
          <w:rFonts w:eastAsia="Times New Roman"/>
          <w:szCs w:val="24"/>
          <w:lang w:eastAsia="tr-TR"/>
        </w:rPr>
      </w:pPr>
      <w:r w:rsidRPr="002F138D">
        <w:rPr>
          <w:rFonts w:eastAsia="Times New Roman"/>
          <w:szCs w:val="24"/>
          <w:lang w:eastAsia="tr-TR"/>
        </w:rPr>
        <w:t>Sistem, sabah, öğle ve akşam olmak üzere günde üç kez ilaç hatırlatması yapmıştır.</w:t>
      </w:r>
    </w:p>
    <w:p w14:paraId="13306E3B" w14:textId="77777777" w:rsidR="007F78E1" w:rsidRPr="002F138D" w:rsidRDefault="007F78E1" w:rsidP="00CA2635">
      <w:pPr>
        <w:numPr>
          <w:ilvl w:val="0"/>
          <w:numId w:val="28"/>
        </w:numPr>
        <w:spacing w:before="100" w:beforeAutospacing="1" w:after="100" w:afterAutospacing="1" w:line="240" w:lineRule="auto"/>
        <w:rPr>
          <w:rFonts w:eastAsia="Times New Roman"/>
          <w:szCs w:val="24"/>
          <w:lang w:eastAsia="tr-TR"/>
        </w:rPr>
      </w:pPr>
      <w:r w:rsidRPr="002F138D">
        <w:rPr>
          <w:rFonts w:eastAsia="Times New Roman"/>
          <w:szCs w:val="24"/>
          <w:lang w:eastAsia="tr-TR"/>
        </w:rPr>
        <w:t xml:space="preserve">Her üç katılımcı </w:t>
      </w:r>
      <w:proofErr w:type="gramStart"/>
      <w:r w:rsidRPr="002F138D">
        <w:rPr>
          <w:rFonts w:eastAsia="Times New Roman"/>
          <w:szCs w:val="24"/>
          <w:lang w:eastAsia="tr-TR"/>
        </w:rPr>
        <w:t>da,</w:t>
      </w:r>
      <w:proofErr w:type="gramEnd"/>
      <w:r w:rsidRPr="002F138D">
        <w:rPr>
          <w:rFonts w:eastAsia="Times New Roman"/>
          <w:szCs w:val="24"/>
          <w:lang w:eastAsia="tr-TR"/>
        </w:rPr>
        <w:t xml:space="preserve"> hatırlatmaların zamanında ve belirgin olduğunu, sesli uyarı ve LED göstergelerinin dikkat çekici olduğunu belirtmiştir.</w:t>
      </w:r>
    </w:p>
    <w:p w14:paraId="44017A8B" w14:textId="77777777" w:rsidR="007F78E1" w:rsidRPr="002F138D" w:rsidRDefault="007F78E1" w:rsidP="00CA2635">
      <w:pPr>
        <w:numPr>
          <w:ilvl w:val="0"/>
          <w:numId w:val="28"/>
        </w:numPr>
        <w:spacing w:before="100" w:beforeAutospacing="1" w:after="100" w:afterAutospacing="1" w:line="240" w:lineRule="auto"/>
        <w:rPr>
          <w:rFonts w:eastAsia="Times New Roman"/>
          <w:szCs w:val="24"/>
          <w:lang w:eastAsia="tr-TR"/>
        </w:rPr>
      </w:pPr>
      <w:r w:rsidRPr="002F138D">
        <w:rPr>
          <w:rFonts w:eastAsia="Times New Roman"/>
          <w:szCs w:val="24"/>
          <w:lang w:eastAsia="tr-TR"/>
        </w:rPr>
        <w:t>Hatırlatmalar sayesinde, katılımcılardan hiçbiri ilaç alımını unutmamış ve her gün ilaçlarını düzenli olarak almıştır.</w:t>
      </w:r>
    </w:p>
    <w:p w14:paraId="35FCF25C" w14:textId="77777777" w:rsidR="00457C95" w:rsidRDefault="00457C95" w:rsidP="00CA2635">
      <w:pPr>
        <w:spacing w:before="100" w:beforeAutospacing="1" w:after="100" w:afterAutospacing="1" w:line="240" w:lineRule="auto"/>
        <w:rPr>
          <w:rFonts w:eastAsia="Times New Roman"/>
          <w:b/>
          <w:bCs/>
          <w:szCs w:val="24"/>
          <w:lang w:eastAsia="tr-TR"/>
        </w:rPr>
      </w:pPr>
    </w:p>
    <w:p w14:paraId="07C6F2D0" w14:textId="01ED5474" w:rsidR="007F78E1" w:rsidRPr="002976B6" w:rsidRDefault="007F78E1" w:rsidP="002976B6">
      <w:pPr>
        <w:pStyle w:val="ListeParagraf"/>
        <w:numPr>
          <w:ilvl w:val="2"/>
          <w:numId w:val="5"/>
        </w:numPr>
        <w:spacing w:before="100" w:beforeAutospacing="1" w:after="100" w:afterAutospacing="1" w:line="240" w:lineRule="auto"/>
        <w:rPr>
          <w:rFonts w:eastAsia="Times New Roman"/>
          <w:szCs w:val="24"/>
          <w:lang w:eastAsia="tr-TR"/>
        </w:rPr>
      </w:pPr>
      <w:r w:rsidRPr="002976B6">
        <w:rPr>
          <w:rFonts w:eastAsia="Times New Roman"/>
          <w:b/>
          <w:bCs/>
          <w:szCs w:val="24"/>
          <w:lang w:eastAsia="tr-TR"/>
        </w:rPr>
        <w:t>Doğrulama İşlemleri:</w:t>
      </w:r>
    </w:p>
    <w:p w14:paraId="765DDC4B" w14:textId="77777777" w:rsidR="007F78E1" w:rsidRPr="002F138D" w:rsidRDefault="007F78E1" w:rsidP="00CA2635">
      <w:pPr>
        <w:numPr>
          <w:ilvl w:val="0"/>
          <w:numId w:val="29"/>
        </w:numPr>
        <w:spacing w:before="100" w:beforeAutospacing="1" w:after="100" w:afterAutospacing="1" w:line="240" w:lineRule="auto"/>
        <w:rPr>
          <w:rFonts w:eastAsia="Times New Roman"/>
          <w:szCs w:val="24"/>
          <w:lang w:eastAsia="tr-TR"/>
        </w:rPr>
      </w:pPr>
      <w:r w:rsidRPr="002F138D">
        <w:rPr>
          <w:rFonts w:eastAsia="Times New Roman"/>
          <w:szCs w:val="24"/>
          <w:lang w:eastAsia="tr-TR"/>
        </w:rPr>
        <w:lastRenderedPageBreak/>
        <w:t>Katılımcılar, ilaçlarını aldıktan sonra sistemi buton aracılığıyla doğrulamışlardır.</w:t>
      </w:r>
    </w:p>
    <w:p w14:paraId="09D91512" w14:textId="77777777" w:rsidR="007F78E1" w:rsidRPr="002F138D" w:rsidRDefault="007F78E1" w:rsidP="00CA2635">
      <w:pPr>
        <w:numPr>
          <w:ilvl w:val="0"/>
          <w:numId w:val="29"/>
        </w:numPr>
        <w:spacing w:before="100" w:beforeAutospacing="1" w:after="100" w:afterAutospacing="1" w:line="240" w:lineRule="auto"/>
        <w:rPr>
          <w:rFonts w:eastAsia="Times New Roman"/>
          <w:szCs w:val="24"/>
          <w:lang w:eastAsia="tr-TR"/>
        </w:rPr>
      </w:pPr>
      <w:r w:rsidRPr="002F138D">
        <w:rPr>
          <w:rFonts w:eastAsia="Times New Roman"/>
          <w:szCs w:val="24"/>
          <w:lang w:eastAsia="tr-TR"/>
        </w:rPr>
        <w:t>Doğrulama işlemleri sorunsuz gerçekleşmiş ve katılımcılar, buton kullanımının kolay olduğunu bildirmiştir.</w:t>
      </w:r>
    </w:p>
    <w:p w14:paraId="680A15B3" w14:textId="77777777" w:rsidR="007F78E1" w:rsidRPr="002F138D" w:rsidRDefault="007F78E1" w:rsidP="00CA2635">
      <w:pPr>
        <w:numPr>
          <w:ilvl w:val="0"/>
          <w:numId w:val="29"/>
        </w:numPr>
        <w:spacing w:before="100" w:beforeAutospacing="1" w:after="100" w:afterAutospacing="1" w:line="240" w:lineRule="auto"/>
        <w:rPr>
          <w:rFonts w:eastAsia="Times New Roman"/>
          <w:szCs w:val="24"/>
          <w:lang w:eastAsia="tr-TR"/>
        </w:rPr>
      </w:pPr>
      <w:r w:rsidRPr="002F138D">
        <w:rPr>
          <w:rFonts w:eastAsia="Times New Roman"/>
          <w:szCs w:val="24"/>
          <w:lang w:eastAsia="tr-TR"/>
        </w:rPr>
        <w:t>Sistem, alınmayan ilaçları gün boyunca kesintisiz LED yanmasıyla belirterek hatırlatma yapmaya devam etmiştir.</w:t>
      </w:r>
    </w:p>
    <w:p w14:paraId="179927B9" w14:textId="77777777" w:rsidR="00457C95" w:rsidRDefault="00457C95" w:rsidP="00CA2635">
      <w:pPr>
        <w:spacing w:before="100" w:beforeAutospacing="1" w:after="100" w:afterAutospacing="1" w:line="240" w:lineRule="auto"/>
        <w:rPr>
          <w:rFonts w:eastAsia="Times New Roman"/>
          <w:b/>
          <w:bCs/>
          <w:szCs w:val="24"/>
          <w:lang w:eastAsia="tr-TR"/>
        </w:rPr>
      </w:pPr>
    </w:p>
    <w:p w14:paraId="65EF5CC6" w14:textId="3546A624" w:rsidR="007F78E1" w:rsidRPr="002976B6" w:rsidRDefault="007F78E1" w:rsidP="002976B6">
      <w:pPr>
        <w:pStyle w:val="ListeParagraf"/>
        <w:numPr>
          <w:ilvl w:val="2"/>
          <w:numId w:val="5"/>
        </w:numPr>
        <w:spacing w:before="100" w:beforeAutospacing="1" w:after="100" w:afterAutospacing="1" w:line="240" w:lineRule="auto"/>
        <w:rPr>
          <w:rFonts w:eastAsia="Times New Roman"/>
          <w:szCs w:val="24"/>
          <w:lang w:eastAsia="tr-TR"/>
        </w:rPr>
      </w:pPr>
      <w:r w:rsidRPr="002976B6">
        <w:rPr>
          <w:rFonts w:eastAsia="Times New Roman"/>
          <w:b/>
          <w:bCs/>
          <w:szCs w:val="24"/>
          <w:lang w:eastAsia="tr-TR"/>
        </w:rPr>
        <w:t>Kullanıcı Memnuniyeti:</w:t>
      </w:r>
    </w:p>
    <w:p w14:paraId="2AC71596" w14:textId="77777777" w:rsidR="007F78E1" w:rsidRPr="002F138D" w:rsidRDefault="007F78E1" w:rsidP="00CA2635">
      <w:pPr>
        <w:numPr>
          <w:ilvl w:val="0"/>
          <w:numId w:val="30"/>
        </w:numPr>
        <w:spacing w:before="100" w:beforeAutospacing="1" w:after="100" w:afterAutospacing="1" w:line="240" w:lineRule="auto"/>
        <w:rPr>
          <w:rFonts w:eastAsia="Times New Roman"/>
          <w:szCs w:val="24"/>
          <w:lang w:eastAsia="tr-TR"/>
        </w:rPr>
      </w:pPr>
      <w:r w:rsidRPr="002F138D">
        <w:rPr>
          <w:rFonts w:eastAsia="Times New Roman"/>
          <w:szCs w:val="24"/>
          <w:lang w:eastAsia="tr-TR"/>
        </w:rPr>
        <w:t>Katılımcılar, sistemin genel kullanımının kolay ve anlaşılır olduğunu ifade etmiştir.</w:t>
      </w:r>
    </w:p>
    <w:p w14:paraId="3293E66C" w14:textId="77777777" w:rsidR="007F78E1" w:rsidRPr="002F138D" w:rsidRDefault="007F78E1" w:rsidP="00CA2635">
      <w:pPr>
        <w:numPr>
          <w:ilvl w:val="0"/>
          <w:numId w:val="30"/>
        </w:numPr>
        <w:spacing w:before="100" w:beforeAutospacing="1" w:after="100" w:afterAutospacing="1" w:line="240" w:lineRule="auto"/>
        <w:rPr>
          <w:rFonts w:eastAsia="Times New Roman"/>
          <w:szCs w:val="24"/>
          <w:lang w:eastAsia="tr-TR"/>
        </w:rPr>
      </w:pPr>
      <w:r w:rsidRPr="002F138D">
        <w:rPr>
          <w:rFonts w:eastAsia="Times New Roman"/>
          <w:szCs w:val="24"/>
          <w:lang w:eastAsia="tr-TR"/>
        </w:rPr>
        <w:t>Sesli ve görsel uyarılar, katılımcılar tarafından etkili bulunmuş ve özellikle işitme veya görme problemi yaşayan bireyler için faydalı olmuştur.</w:t>
      </w:r>
    </w:p>
    <w:p w14:paraId="6EFB8949" w14:textId="77777777" w:rsidR="007F78E1" w:rsidRPr="002F138D" w:rsidRDefault="007F78E1" w:rsidP="00CA2635">
      <w:pPr>
        <w:numPr>
          <w:ilvl w:val="0"/>
          <w:numId w:val="30"/>
        </w:numPr>
        <w:spacing w:before="100" w:beforeAutospacing="1" w:after="100" w:afterAutospacing="1" w:line="240" w:lineRule="auto"/>
        <w:rPr>
          <w:rFonts w:eastAsia="Times New Roman"/>
          <w:szCs w:val="24"/>
          <w:lang w:eastAsia="tr-TR"/>
        </w:rPr>
      </w:pPr>
      <w:r w:rsidRPr="002F138D">
        <w:rPr>
          <w:rFonts w:eastAsia="Times New Roman"/>
          <w:szCs w:val="24"/>
          <w:lang w:eastAsia="tr-TR"/>
        </w:rPr>
        <w:t>Katılımcılar, sistemin hayatlarını kolaylaştırdığını ve ilaç alımını düzenli hale getirdiğini belirtmiştir.</w:t>
      </w:r>
    </w:p>
    <w:p w14:paraId="29BB13D4" w14:textId="77777777" w:rsidR="00457C95" w:rsidRDefault="00457C95" w:rsidP="00CA2635">
      <w:pPr>
        <w:spacing w:before="100" w:beforeAutospacing="1" w:after="100" w:afterAutospacing="1" w:line="240" w:lineRule="auto"/>
        <w:outlineLvl w:val="2"/>
        <w:rPr>
          <w:rFonts w:eastAsia="Times New Roman"/>
          <w:b/>
          <w:bCs/>
          <w:sz w:val="27"/>
          <w:szCs w:val="27"/>
          <w:lang w:eastAsia="tr-TR"/>
        </w:rPr>
      </w:pPr>
    </w:p>
    <w:p w14:paraId="42CE9D5F" w14:textId="468C8242" w:rsidR="007F78E1" w:rsidRPr="002976B6" w:rsidRDefault="007F78E1" w:rsidP="002976B6">
      <w:pPr>
        <w:pStyle w:val="ListeParagraf"/>
        <w:numPr>
          <w:ilvl w:val="1"/>
          <w:numId w:val="5"/>
        </w:numPr>
        <w:spacing w:before="100" w:beforeAutospacing="1" w:after="100" w:afterAutospacing="1" w:line="240" w:lineRule="auto"/>
        <w:outlineLvl w:val="2"/>
        <w:rPr>
          <w:rFonts w:eastAsia="Times New Roman"/>
          <w:b/>
          <w:bCs/>
          <w:sz w:val="27"/>
          <w:szCs w:val="27"/>
          <w:lang w:eastAsia="tr-TR"/>
        </w:rPr>
      </w:pPr>
      <w:r w:rsidRPr="002976B6">
        <w:rPr>
          <w:rFonts w:eastAsia="Times New Roman"/>
          <w:b/>
          <w:bCs/>
          <w:sz w:val="27"/>
          <w:szCs w:val="27"/>
          <w:lang w:eastAsia="tr-TR"/>
        </w:rPr>
        <w:t>Sağlık Üzerindeki Etkileri</w:t>
      </w:r>
    </w:p>
    <w:p w14:paraId="0B781610" w14:textId="77777777" w:rsidR="007F78E1" w:rsidRPr="002F138D" w:rsidRDefault="007F78E1" w:rsidP="00CA2635">
      <w:pPr>
        <w:spacing w:before="100" w:beforeAutospacing="1" w:after="100" w:afterAutospacing="1" w:line="240" w:lineRule="auto"/>
        <w:rPr>
          <w:rFonts w:eastAsia="Times New Roman"/>
          <w:szCs w:val="24"/>
          <w:lang w:eastAsia="tr-TR"/>
        </w:rPr>
      </w:pPr>
      <w:r w:rsidRPr="002F138D">
        <w:rPr>
          <w:rFonts w:eastAsia="Times New Roman"/>
          <w:szCs w:val="24"/>
          <w:lang w:eastAsia="tr-TR"/>
        </w:rPr>
        <w:t>Sistemin kullanımı, katılımcıların sağlık durumları üzerinde olumlu etkiler yaratmıştır:</w:t>
      </w:r>
    </w:p>
    <w:p w14:paraId="18F32168" w14:textId="77777777" w:rsidR="007F78E1" w:rsidRPr="002F138D" w:rsidRDefault="007F78E1" w:rsidP="00CA2635">
      <w:pPr>
        <w:numPr>
          <w:ilvl w:val="0"/>
          <w:numId w:val="31"/>
        </w:numPr>
        <w:spacing w:before="100" w:beforeAutospacing="1" w:after="100" w:afterAutospacing="1" w:line="240" w:lineRule="auto"/>
        <w:rPr>
          <w:rFonts w:eastAsia="Times New Roman"/>
          <w:szCs w:val="24"/>
          <w:lang w:eastAsia="tr-TR"/>
        </w:rPr>
      </w:pPr>
      <w:r w:rsidRPr="002F138D">
        <w:rPr>
          <w:rFonts w:eastAsia="Times New Roman"/>
          <w:b/>
          <w:bCs/>
          <w:szCs w:val="24"/>
          <w:lang w:eastAsia="tr-TR"/>
        </w:rPr>
        <w:t>Düzenli İlaç Kullanımı:</w:t>
      </w:r>
      <w:r w:rsidRPr="002F138D">
        <w:rPr>
          <w:rFonts w:eastAsia="Times New Roman"/>
          <w:szCs w:val="24"/>
          <w:lang w:eastAsia="tr-TR"/>
        </w:rPr>
        <w:t xml:space="preserve"> Sistem, ilaç alımının düzenli olmasını sağlamış ve katılımcıların ilaçlarını doğru zamanlarda almasını garanti etmiştir.</w:t>
      </w:r>
    </w:p>
    <w:p w14:paraId="42555219" w14:textId="77777777" w:rsidR="007F78E1" w:rsidRPr="002F138D" w:rsidRDefault="007F78E1" w:rsidP="00CA2635">
      <w:pPr>
        <w:numPr>
          <w:ilvl w:val="0"/>
          <w:numId w:val="31"/>
        </w:numPr>
        <w:spacing w:before="100" w:beforeAutospacing="1" w:after="100" w:afterAutospacing="1" w:line="240" w:lineRule="auto"/>
        <w:rPr>
          <w:rFonts w:eastAsia="Times New Roman"/>
          <w:szCs w:val="24"/>
          <w:lang w:eastAsia="tr-TR"/>
        </w:rPr>
      </w:pPr>
      <w:r w:rsidRPr="002F138D">
        <w:rPr>
          <w:rFonts w:eastAsia="Times New Roman"/>
          <w:szCs w:val="24"/>
          <w:lang w:eastAsia="tr-TR"/>
        </w:rPr>
        <w:t xml:space="preserve">Sağlık Durumlarının İyileşmesi: Katılımcılar, ilaçlarını düzenli olarak aldıkları için genel sağlık durumlarında iyileşme gözlemlemişlerdir. Özellikle hipertansiyon ve diyabet gibi kronik hastalıklarda ilaç uyumu sağlanmış ve sağlık göstergelerinde olumlu değişiklikler gözlenmiştir. Kısa sürede test edildiği için kesin sonuçlar elde edilememiş olsa </w:t>
      </w:r>
      <w:proofErr w:type="gramStart"/>
      <w:r w:rsidRPr="002F138D">
        <w:rPr>
          <w:rFonts w:eastAsia="Times New Roman"/>
          <w:szCs w:val="24"/>
          <w:lang w:eastAsia="tr-TR"/>
        </w:rPr>
        <w:t>da,</w:t>
      </w:r>
      <w:proofErr w:type="gramEnd"/>
      <w:r w:rsidRPr="002F138D">
        <w:rPr>
          <w:rFonts w:eastAsia="Times New Roman"/>
          <w:szCs w:val="24"/>
          <w:lang w:eastAsia="tr-TR"/>
        </w:rPr>
        <w:t xml:space="preserve"> programın etkili olma ihtimali yüksek olarak değerlendirilmektedir.</w:t>
      </w:r>
    </w:p>
    <w:p w14:paraId="5E3B4F37" w14:textId="77777777" w:rsidR="007F78E1" w:rsidRPr="002F138D" w:rsidRDefault="007F78E1" w:rsidP="00CA2635">
      <w:pPr>
        <w:numPr>
          <w:ilvl w:val="0"/>
          <w:numId w:val="31"/>
        </w:numPr>
        <w:spacing w:before="100" w:beforeAutospacing="1" w:after="100" w:afterAutospacing="1" w:line="240" w:lineRule="auto"/>
        <w:rPr>
          <w:rFonts w:eastAsia="Times New Roman"/>
          <w:szCs w:val="24"/>
          <w:lang w:eastAsia="tr-TR"/>
        </w:rPr>
      </w:pPr>
      <w:r w:rsidRPr="002F138D">
        <w:rPr>
          <w:rFonts w:eastAsia="Times New Roman"/>
          <w:b/>
          <w:bCs/>
          <w:szCs w:val="24"/>
          <w:lang w:eastAsia="tr-TR"/>
        </w:rPr>
        <w:t>Yaşam Kalitesinin Artması:</w:t>
      </w:r>
      <w:r w:rsidRPr="002F138D">
        <w:rPr>
          <w:rFonts w:eastAsia="Times New Roman"/>
          <w:szCs w:val="24"/>
          <w:lang w:eastAsia="tr-TR"/>
        </w:rPr>
        <w:t xml:space="preserve"> Düzenli ilaç kullanımı, katılımcıların yaşam kalitesini artırmış ve günlük yaşamlarında daha iyi bir sağlık durumu ile karşılaşmalarını sağlamıştır.</w:t>
      </w:r>
    </w:p>
    <w:p w14:paraId="238A04BB" w14:textId="77777777" w:rsidR="00457C95" w:rsidRDefault="00457C95" w:rsidP="00CA2635">
      <w:pPr>
        <w:spacing w:before="100" w:beforeAutospacing="1" w:after="100" w:afterAutospacing="1" w:line="240" w:lineRule="auto"/>
        <w:outlineLvl w:val="2"/>
        <w:rPr>
          <w:rFonts w:eastAsia="Times New Roman"/>
          <w:b/>
          <w:bCs/>
          <w:sz w:val="27"/>
          <w:szCs w:val="27"/>
          <w:lang w:eastAsia="tr-TR"/>
        </w:rPr>
      </w:pPr>
    </w:p>
    <w:p w14:paraId="245ACB6C" w14:textId="0ED3EB86" w:rsidR="007F78E1" w:rsidRPr="002976B6" w:rsidRDefault="007F78E1" w:rsidP="002976B6">
      <w:pPr>
        <w:pStyle w:val="ListeParagraf"/>
        <w:numPr>
          <w:ilvl w:val="1"/>
          <w:numId w:val="5"/>
        </w:numPr>
        <w:spacing w:before="100" w:beforeAutospacing="1" w:after="100" w:afterAutospacing="1" w:line="240" w:lineRule="auto"/>
        <w:outlineLvl w:val="2"/>
        <w:rPr>
          <w:rFonts w:eastAsia="Times New Roman"/>
          <w:b/>
          <w:bCs/>
          <w:sz w:val="27"/>
          <w:szCs w:val="27"/>
          <w:lang w:eastAsia="tr-TR"/>
        </w:rPr>
      </w:pPr>
      <w:r w:rsidRPr="002976B6">
        <w:rPr>
          <w:rFonts w:eastAsia="Times New Roman"/>
          <w:b/>
          <w:bCs/>
          <w:sz w:val="27"/>
          <w:szCs w:val="27"/>
          <w:lang w:eastAsia="tr-TR"/>
        </w:rPr>
        <w:t>Sistem Geliştirme ve İyileştirme Önerileri</w:t>
      </w:r>
    </w:p>
    <w:p w14:paraId="4A3AAAED" w14:textId="77777777" w:rsidR="007F78E1" w:rsidRPr="002F138D" w:rsidRDefault="007F78E1" w:rsidP="00CA2635">
      <w:pPr>
        <w:spacing w:before="100" w:beforeAutospacing="1" w:after="100" w:afterAutospacing="1" w:line="240" w:lineRule="auto"/>
        <w:rPr>
          <w:rFonts w:eastAsia="Times New Roman"/>
          <w:szCs w:val="24"/>
          <w:lang w:eastAsia="tr-TR"/>
        </w:rPr>
      </w:pPr>
      <w:r w:rsidRPr="002F138D">
        <w:rPr>
          <w:rFonts w:eastAsia="Times New Roman"/>
          <w:szCs w:val="24"/>
          <w:lang w:eastAsia="tr-TR"/>
        </w:rPr>
        <w:t>Test süreci boyunca elde edilen bulgular, sistemin genel olarak başarılı olduğunu göstermektedir. Ancak, gelecekte yapılabilecek bazı iyileştirme önerileri de belirlenmiştir:</w:t>
      </w:r>
    </w:p>
    <w:p w14:paraId="47BC24E2" w14:textId="77777777" w:rsidR="007F78E1" w:rsidRPr="002F138D" w:rsidRDefault="007F78E1" w:rsidP="00CA2635">
      <w:pPr>
        <w:numPr>
          <w:ilvl w:val="0"/>
          <w:numId w:val="32"/>
        </w:numPr>
        <w:spacing w:before="100" w:beforeAutospacing="1" w:after="100" w:afterAutospacing="1" w:line="240" w:lineRule="auto"/>
        <w:rPr>
          <w:rFonts w:eastAsia="Times New Roman"/>
          <w:szCs w:val="24"/>
          <w:lang w:eastAsia="tr-TR"/>
        </w:rPr>
      </w:pPr>
      <w:r w:rsidRPr="002F138D">
        <w:rPr>
          <w:rFonts w:eastAsia="Times New Roman"/>
          <w:b/>
          <w:bCs/>
          <w:szCs w:val="24"/>
          <w:lang w:eastAsia="tr-TR"/>
        </w:rPr>
        <w:t>Uzaktan İzleme:</w:t>
      </w:r>
      <w:r w:rsidRPr="002F138D">
        <w:rPr>
          <w:rFonts w:eastAsia="Times New Roman"/>
          <w:szCs w:val="24"/>
          <w:lang w:eastAsia="tr-TR"/>
        </w:rPr>
        <w:t xml:space="preserve"> Sistemin uzaktan izleme ve kontrol özelliklerinin eklenmesi, aile üyeleri ve sağlık profesyonelleri için daha fazla takip </w:t>
      </w:r>
      <w:proofErr w:type="gramStart"/>
      <w:r w:rsidRPr="002F138D">
        <w:rPr>
          <w:rFonts w:eastAsia="Times New Roman"/>
          <w:szCs w:val="24"/>
          <w:lang w:eastAsia="tr-TR"/>
        </w:rPr>
        <w:t>imkanı</w:t>
      </w:r>
      <w:proofErr w:type="gramEnd"/>
      <w:r w:rsidRPr="002F138D">
        <w:rPr>
          <w:rFonts w:eastAsia="Times New Roman"/>
          <w:szCs w:val="24"/>
          <w:lang w:eastAsia="tr-TR"/>
        </w:rPr>
        <w:t xml:space="preserve"> sunabilir.</w:t>
      </w:r>
    </w:p>
    <w:p w14:paraId="17DFC354" w14:textId="77777777" w:rsidR="007F78E1" w:rsidRPr="002F138D" w:rsidRDefault="007F78E1" w:rsidP="00CA2635">
      <w:pPr>
        <w:numPr>
          <w:ilvl w:val="0"/>
          <w:numId w:val="32"/>
        </w:numPr>
        <w:spacing w:before="100" w:beforeAutospacing="1" w:after="100" w:afterAutospacing="1" w:line="240" w:lineRule="auto"/>
        <w:rPr>
          <w:rFonts w:eastAsia="Times New Roman"/>
          <w:szCs w:val="24"/>
          <w:lang w:eastAsia="tr-TR"/>
        </w:rPr>
      </w:pPr>
      <w:r w:rsidRPr="002F138D">
        <w:rPr>
          <w:rFonts w:eastAsia="Times New Roman"/>
          <w:b/>
          <w:bCs/>
          <w:szCs w:val="24"/>
          <w:lang w:eastAsia="tr-TR"/>
        </w:rPr>
        <w:t>Mobil Entegrasyon:</w:t>
      </w:r>
      <w:r w:rsidRPr="002F138D">
        <w:rPr>
          <w:rFonts w:eastAsia="Times New Roman"/>
          <w:szCs w:val="24"/>
          <w:lang w:eastAsia="tr-TR"/>
        </w:rPr>
        <w:t xml:space="preserve"> Fiziksel cihazın yanı sıra, bir mobil uygulama entegrasyonu ile daha fazla kullanıcı dostu özellikler sunulabilir.</w:t>
      </w:r>
    </w:p>
    <w:p w14:paraId="7E551D17" w14:textId="77777777" w:rsidR="007F78E1" w:rsidRPr="002F138D" w:rsidRDefault="007F78E1" w:rsidP="00CA2635">
      <w:pPr>
        <w:numPr>
          <w:ilvl w:val="0"/>
          <w:numId w:val="32"/>
        </w:numPr>
        <w:spacing w:before="100" w:beforeAutospacing="1" w:after="100" w:afterAutospacing="1" w:line="240" w:lineRule="auto"/>
        <w:rPr>
          <w:rFonts w:eastAsia="Times New Roman"/>
          <w:szCs w:val="24"/>
          <w:lang w:eastAsia="tr-TR"/>
        </w:rPr>
      </w:pPr>
      <w:r w:rsidRPr="002F138D">
        <w:rPr>
          <w:rFonts w:eastAsia="Times New Roman"/>
          <w:b/>
          <w:bCs/>
          <w:szCs w:val="24"/>
          <w:lang w:eastAsia="tr-TR"/>
        </w:rPr>
        <w:t>Geri Bildirim Mekanizması:</w:t>
      </w:r>
      <w:r w:rsidRPr="002F138D">
        <w:rPr>
          <w:rFonts w:eastAsia="Times New Roman"/>
          <w:szCs w:val="24"/>
          <w:lang w:eastAsia="tr-TR"/>
        </w:rPr>
        <w:t xml:space="preserve"> Kullanıcıların sistem hakkında anlık geri bildirimde bulunabileceği ve sistemin performansını değerlendirebileceği bir mekanizma eklenebilir.</w:t>
      </w:r>
    </w:p>
    <w:p w14:paraId="224A08AC" w14:textId="77777777" w:rsidR="007F78E1" w:rsidRPr="002F138D" w:rsidRDefault="007F78E1" w:rsidP="00CA2635">
      <w:pPr>
        <w:spacing w:before="100" w:beforeAutospacing="1" w:after="100" w:afterAutospacing="1" w:line="240" w:lineRule="auto"/>
        <w:rPr>
          <w:rFonts w:eastAsia="Times New Roman"/>
          <w:szCs w:val="24"/>
          <w:lang w:eastAsia="tr-TR"/>
        </w:rPr>
      </w:pPr>
      <w:r w:rsidRPr="002F138D">
        <w:rPr>
          <w:rFonts w:eastAsia="Times New Roman"/>
          <w:szCs w:val="24"/>
          <w:lang w:eastAsia="tr-TR"/>
        </w:rPr>
        <w:lastRenderedPageBreak/>
        <w:t>Bu bulgular, Arduino tabanlı ilaç hatırlatma sisteminin, özellikle yaşlılar ve sürekli ilaç kullanması gereken bireyler için etkili bir çözüm sunduğunu ve sağlık sonuçlarını iyileştirdiğini göstermektedir. Gelecekte yapılacak iyileştirmelerle, sistemin daha geniş bir kullanıcı kitlesine hitap etmesi ve sağlık hizmetlerinin kalitesini artırması mümkün olacaktır.</w:t>
      </w:r>
    </w:p>
    <w:p w14:paraId="6009CF79" w14:textId="77777777" w:rsidR="007F78E1" w:rsidRDefault="007F78E1" w:rsidP="00CA2635">
      <w:pPr>
        <w:spacing w:line="240" w:lineRule="auto"/>
        <w:sectPr w:rsidR="007F78E1" w:rsidSect="00DD7447">
          <w:pgSz w:w="11906" w:h="16838"/>
          <w:pgMar w:top="1418" w:right="1134" w:bottom="1418" w:left="1701" w:header="709" w:footer="709" w:gutter="0"/>
          <w:cols w:space="708"/>
          <w:docGrid w:linePitch="360"/>
        </w:sectPr>
      </w:pPr>
    </w:p>
    <w:p w14:paraId="7369346A" w14:textId="77777777" w:rsidR="00DA3BA1" w:rsidRDefault="00DA3BA1" w:rsidP="00CA2635">
      <w:pPr>
        <w:pStyle w:val="Balk1"/>
        <w:numPr>
          <w:ilvl w:val="0"/>
          <w:numId w:val="5"/>
        </w:numPr>
        <w:ind w:left="284" w:hanging="284"/>
        <w:jc w:val="both"/>
      </w:pPr>
      <w:bookmarkStart w:id="33" w:name="_Toc344551230"/>
      <w:bookmarkStart w:id="34" w:name="_Toc344553851"/>
      <w:bookmarkStart w:id="35" w:name="_Toc344554142"/>
      <w:bookmarkStart w:id="36" w:name="_Toc358486919"/>
      <w:bookmarkStart w:id="37" w:name="_Toc450938391"/>
      <w:bookmarkStart w:id="38" w:name="_Toc469000024"/>
      <w:permEnd w:id="1046883472"/>
      <w:r>
        <w:lastRenderedPageBreak/>
        <w:t>TARTIŞMA VE SONUÇ</w:t>
      </w:r>
      <w:bookmarkEnd w:id="33"/>
      <w:bookmarkEnd w:id="34"/>
      <w:bookmarkEnd w:id="35"/>
      <w:bookmarkEnd w:id="36"/>
      <w:bookmarkEnd w:id="37"/>
      <w:bookmarkEnd w:id="38"/>
    </w:p>
    <w:p w14:paraId="42E1904F" w14:textId="77777777" w:rsidR="00714AEB" w:rsidRDefault="00714AEB" w:rsidP="00CA2635">
      <w:pPr>
        <w:pStyle w:val="NormalWeb"/>
        <w:ind w:left="360"/>
        <w:jc w:val="both"/>
      </w:pPr>
      <w:permStart w:id="1371413597" w:edGrp="everyone"/>
      <w:r>
        <w:t>Bu projede, yaşlılar ve Alzheimer hastaları gibi sürekli ilaç kullanması gereken bireylerin ilaç alımını düzenlemek amacıyla bir Arduino tabanlı hatırlatma sistemi geliştirilmiştir. Projenin başarıya ulaşması ve kullanıcıların ihtiyaçlarını karşılayabilmesi için çeşitli özellikler ve bileşenler entegre edilmiştir.</w:t>
      </w:r>
    </w:p>
    <w:p w14:paraId="4E3E74D7" w14:textId="77777777" w:rsidR="00457C95" w:rsidRDefault="00457C95" w:rsidP="00CA2635">
      <w:pPr>
        <w:pStyle w:val="Balk3"/>
        <w:spacing w:line="240" w:lineRule="auto"/>
        <w:ind w:left="360"/>
        <w:rPr>
          <w:rStyle w:val="Gl"/>
          <w:b/>
          <w:bCs/>
        </w:rPr>
      </w:pPr>
    </w:p>
    <w:p w14:paraId="626A0C86" w14:textId="208BB608" w:rsidR="00714AEB" w:rsidRDefault="00714AEB" w:rsidP="00CA2635">
      <w:pPr>
        <w:pStyle w:val="Balk3"/>
        <w:spacing w:line="240" w:lineRule="auto"/>
        <w:ind w:left="360"/>
      </w:pPr>
      <w:r>
        <w:rPr>
          <w:rStyle w:val="Gl"/>
          <w:b/>
          <w:bCs/>
        </w:rPr>
        <w:t>5.1</w:t>
      </w:r>
      <w:r w:rsidR="002976B6">
        <w:rPr>
          <w:rStyle w:val="Gl"/>
          <w:b/>
          <w:bCs/>
        </w:rPr>
        <w:t xml:space="preserve">. </w:t>
      </w:r>
      <w:r>
        <w:rPr>
          <w:rStyle w:val="Gl"/>
          <w:b/>
          <w:bCs/>
        </w:rPr>
        <w:t>Sistemin Etkinliği</w:t>
      </w:r>
    </w:p>
    <w:p w14:paraId="196F6B1D" w14:textId="77777777" w:rsidR="00714AEB" w:rsidRDefault="00714AEB" w:rsidP="00CA2635">
      <w:pPr>
        <w:pStyle w:val="NormalWeb"/>
        <w:ind w:left="360"/>
        <w:jc w:val="both"/>
      </w:pPr>
      <w:r>
        <w:t>Sistem, ilaç alımını sabah, öğle ve akşam olmak üzere üç farklı zaman diliminde hatırlatacak şekilde tasarlanmıştır. Bu zaman dilimlerinde sesli uyarılar ve LED göstergeleri ile kullanıcılara hatırlatma yapılmaktadır. Ayrıca, kullanıcının ilacı alıp almadığını doğrulamak için bir buton sistemi eklenmiştir. Bu doğrulama, kullanıcının ilaç alımını unutmaması ve gerektiğinde aile üyelerinin veya bakıcıların bilgilendirilmesi açısından kritik öneme sahiptir.</w:t>
      </w:r>
    </w:p>
    <w:p w14:paraId="626D09BB" w14:textId="77777777" w:rsidR="00714AEB" w:rsidRDefault="00714AEB" w:rsidP="00CA2635">
      <w:pPr>
        <w:pStyle w:val="NormalWeb"/>
        <w:ind w:left="360"/>
        <w:jc w:val="both"/>
      </w:pPr>
      <w:r>
        <w:t>Sistem, unutkanlık ve kognitif zorlukları olan kişiler için büyük bir avantaj sağlamaktadır. Alzheimer hastalarının tedavi sürecini destekleyen bu sistem, aynı zamanda görme ve duyma engelli bireyler için de uygun uyarı mekanizmaları ile donatılmıştır. Bu özellikler, sistemin geniş bir kullanıcı kitlesine hitap etmesini sağlamaktadır.</w:t>
      </w:r>
    </w:p>
    <w:p w14:paraId="4216BE4D" w14:textId="77777777" w:rsidR="00457C95" w:rsidRDefault="00457C95" w:rsidP="00CA2635">
      <w:pPr>
        <w:pStyle w:val="Balk3"/>
        <w:spacing w:line="240" w:lineRule="auto"/>
        <w:ind w:left="360"/>
        <w:rPr>
          <w:rStyle w:val="Gl"/>
          <w:b/>
          <w:bCs/>
        </w:rPr>
      </w:pPr>
    </w:p>
    <w:p w14:paraId="0C1B2EBE" w14:textId="099A8626" w:rsidR="00714AEB" w:rsidRDefault="00714AEB" w:rsidP="002976B6">
      <w:pPr>
        <w:pStyle w:val="Balk3"/>
        <w:numPr>
          <w:ilvl w:val="1"/>
          <w:numId w:val="5"/>
        </w:numPr>
        <w:spacing w:line="240" w:lineRule="auto"/>
      </w:pPr>
      <w:r>
        <w:rPr>
          <w:rStyle w:val="Gl"/>
          <w:b/>
          <w:bCs/>
        </w:rPr>
        <w:t>Karşılaşılan Zorluklar</w:t>
      </w:r>
    </w:p>
    <w:p w14:paraId="15196782" w14:textId="77777777" w:rsidR="00870AB2" w:rsidRPr="002F6021" w:rsidRDefault="00870AB2" w:rsidP="00CA2635">
      <w:pPr>
        <w:spacing w:before="100" w:beforeAutospacing="1" w:after="100" w:afterAutospacing="1" w:line="240" w:lineRule="auto"/>
        <w:ind w:left="284"/>
        <w:rPr>
          <w:rFonts w:eastAsia="Times New Roman"/>
          <w:szCs w:val="24"/>
          <w:lang w:eastAsia="tr-TR"/>
        </w:rPr>
      </w:pPr>
      <w:r w:rsidRPr="002F6021">
        <w:rPr>
          <w:rFonts w:eastAsia="Times New Roman"/>
          <w:szCs w:val="24"/>
          <w:lang w:eastAsia="tr-TR"/>
        </w:rPr>
        <w:t>Proje sürecinde birkaç teknik, operasyonel ve tasarım zorluğuyla karşılaşılmıştır.</w:t>
      </w:r>
    </w:p>
    <w:p w14:paraId="7FECB87A" w14:textId="77777777" w:rsidR="00457C95" w:rsidRDefault="00457C95" w:rsidP="00CA2635">
      <w:pPr>
        <w:spacing w:before="100" w:beforeAutospacing="1" w:after="100" w:afterAutospacing="1" w:line="240" w:lineRule="auto"/>
        <w:ind w:left="284"/>
        <w:outlineLvl w:val="3"/>
        <w:rPr>
          <w:rFonts w:eastAsia="Times New Roman"/>
          <w:b/>
          <w:bCs/>
          <w:szCs w:val="24"/>
          <w:lang w:eastAsia="tr-TR"/>
        </w:rPr>
      </w:pPr>
    </w:p>
    <w:p w14:paraId="0AA4A71E" w14:textId="0C56FF9F" w:rsidR="00870AB2" w:rsidRPr="002976B6" w:rsidRDefault="00870AB2" w:rsidP="002976B6">
      <w:pPr>
        <w:pStyle w:val="ListeParagraf"/>
        <w:numPr>
          <w:ilvl w:val="2"/>
          <w:numId w:val="5"/>
        </w:numPr>
        <w:spacing w:before="100" w:beforeAutospacing="1" w:after="100" w:afterAutospacing="1" w:line="240" w:lineRule="auto"/>
        <w:outlineLvl w:val="3"/>
        <w:rPr>
          <w:rFonts w:eastAsia="Times New Roman"/>
          <w:b/>
          <w:bCs/>
          <w:szCs w:val="24"/>
          <w:lang w:eastAsia="tr-TR"/>
        </w:rPr>
      </w:pPr>
      <w:r w:rsidRPr="002976B6">
        <w:rPr>
          <w:rFonts w:eastAsia="Times New Roman"/>
          <w:b/>
          <w:bCs/>
          <w:szCs w:val="24"/>
          <w:lang w:eastAsia="tr-TR"/>
        </w:rPr>
        <w:t>Teknik Zorluklar</w:t>
      </w:r>
    </w:p>
    <w:p w14:paraId="69ABE8E9" w14:textId="77777777" w:rsidR="00870AB2" w:rsidRPr="002F6021" w:rsidRDefault="00870AB2" w:rsidP="00CA2635">
      <w:pPr>
        <w:spacing w:before="100" w:beforeAutospacing="1" w:after="100" w:afterAutospacing="1" w:line="240" w:lineRule="auto"/>
        <w:ind w:left="284"/>
        <w:rPr>
          <w:rFonts w:eastAsia="Times New Roman"/>
          <w:szCs w:val="24"/>
          <w:lang w:eastAsia="tr-TR"/>
        </w:rPr>
      </w:pPr>
      <w:r w:rsidRPr="002F6021">
        <w:rPr>
          <w:rFonts w:eastAsia="Times New Roman"/>
          <w:szCs w:val="24"/>
          <w:lang w:eastAsia="tr-TR"/>
        </w:rPr>
        <w:t>İlk olarak, RTC modülü ile doğru zaman senkronizasyonunu sağlamak bazı durumlarda zorluk yaratmıştır. Bu sorunun üstesinden gelmek için modülün kalibrasyonu ve yazılım tarafında yapılan iyileştirmelerle bu problem büyük ölçüde çözüme kavuşturulmuştur.</w:t>
      </w:r>
    </w:p>
    <w:p w14:paraId="13D4A99B" w14:textId="77777777" w:rsidR="00457C95" w:rsidRDefault="00457C95" w:rsidP="00CA2635">
      <w:pPr>
        <w:spacing w:before="100" w:beforeAutospacing="1" w:after="100" w:afterAutospacing="1" w:line="240" w:lineRule="auto"/>
        <w:ind w:left="284"/>
        <w:outlineLvl w:val="3"/>
        <w:rPr>
          <w:rFonts w:eastAsia="Times New Roman"/>
          <w:b/>
          <w:bCs/>
          <w:szCs w:val="24"/>
          <w:lang w:eastAsia="tr-TR"/>
        </w:rPr>
      </w:pPr>
    </w:p>
    <w:p w14:paraId="031329A2" w14:textId="2B6D9B87" w:rsidR="00870AB2" w:rsidRPr="002976B6" w:rsidRDefault="00870AB2" w:rsidP="002976B6">
      <w:pPr>
        <w:pStyle w:val="ListeParagraf"/>
        <w:numPr>
          <w:ilvl w:val="2"/>
          <w:numId w:val="5"/>
        </w:numPr>
        <w:spacing w:before="100" w:beforeAutospacing="1" w:after="100" w:afterAutospacing="1" w:line="240" w:lineRule="auto"/>
        <w:outlineLvl w:val="3"/>
        <w:rPr>
          <w:rFonts w:eastAsia="Times New Roman"/>
          <w:b/>
          <w:bCs/>
          <w:szCs w:val="24"/>
          <w:lang w:eastAsia="tr-TR"/>
        </w:rPr>
      </w:pPr>
      <w:r w:rsidRPr="002976B6">
        <w:rPr>
          <w:rFonts w:eastAsia="Times New Roman"/>
          <w:b/>
          <w:bCs/>
          <w:szCs w:val="24"/>
          <w:lang w:eastAsia="tr-TR"/>
        </w:rPr>
        <w:t>Operasyonel Zorluklar</w:t>
      </w:r>
    </w:p>
    <w:p w14:paraId="1130F06A" w14:textId="77777777" w:rsidR="00870AB2" w:rsidRPr="002F6021" w:rsidRDefault="00870AB2" w:rsidP="00CA2635">
      <w:pPr>
        <w:spacing w:before="100" w:beforeAutospacing="1" w:after="100" w:afterAutospacing="1" w:line="240" w:lineRule="auto"/>
        <w:ind w:left="284"/>
        <w:rPr>
          <w:rFonts w:eastAsia="Times New Roman"/>
          <w:szCs w:val="24"/>
          <w:lang w:eastAsia="tr-TR"/>
        </w:rPr>
      </w:pPr>
      <w:r w:rsidRPr="002F6021">
        <w:rPr>
          <w:rFonts w:eastAsia="Times New Roman"/>
          <w:szCs w:val="24"/>
          <w:lang w:eastAsia="tr-TR"/>
        </w:rPr>
        <w:t>Bir diğer önemli zorluk, kullanıcı geri bildirimlerinin toplanması ve sistemin gerçek dünya senaryolarında test edilmesidir. Kullanıcıların çeşitli cihazları kullanma konusundaki deneyimleri ve geri bildirimleri, sistemin daha iyi hale getirilmesi için kritiktir. Bu nedenle, geri bildirim süreci dikkatlice yönetilmiştir.</w:t>
      </w:r>
    </w:p>
    <w:p w14:paraId="785FC0F4" w14:textId="77777777" w:rsidR="00457C95" w:rsidRDefault="00457C95" w:rsidP="00CA2635">
      <w:pPr>
        <w:spacing w:before="100" w:beforeAutospacing="1" w:after="100" w:afterAutospacing="1" w:line="240" w:lineRule="auto"/>
        <w:ind w:left="284"/>
        <w:outlineLvl w:val="3"/>
        <w:rPr>
          <w:rFonts w:eastAsia="Times New Roman"/>
          <w:b/>
          <w:bCs/>
          <w:szCs w:val="24"/>
          <w:lang w:eastAsia="tr-TR"/>
        </w:rPr>
      </w:pPr>
    </w:p>
    <w:p w14:paraId="1D83CDB5" w14:textId="09196D55" w:rsidR="00870AB2" w:rsidRPr="002976B6" w:rsidRDefault="00870AB2" w:rsidP="002976B6">
      <w:pPr>
        <w:pStyle w:val="ListeParagraf"/>
        <w:numPr>
          <w:ilvl w:val="2"/>
          <w:numId w:val="5"/>
        </w:numPr>
        <w:spacing w:before="100" w:beforeAutospacing="1" w:after="100" w:afterAutospacing="1" w:line="240" w:lineRule="auto"/>
        <w:outlineLvl w:val="3"/>
        <w:rPr>
          <w:rFonts w:eastAsia="Times New Roman"/>
          <w:b/>
          <w:bCs/>
          <w:szCs w:val="24"/>
          <w:lang w:eastAsia="tr-TR"/>
        </w:rPr>
      </w:pPr>
      <w:r w:rsidRPr="002976B6">
        <w:rPr>
          <w:rFonts w:eastAsia="Times New Roman"/>
          <w:b/>
          <w:bCs/>
          <w:szCs w:val="24"/>
          <w:lang w:eastAsia="tr-TR"/>
        </w:rPr>
        <w:t>Tasarım Zorlukları</w:t>
      </w:r>
    </w:p>
    <w:p w14:paraId="64774FE6" w14:textId="77777777" w:rsidR="00870AB2" w:rsidRPr="002F6021" w:rsidRDefault="00870AB2" w:rsidP="00CA2635">
      <w:pPr>
        <w:spacing w:before="100" w:beforeAutospacing="1" w:after="100" w:afterAutospacing="1" w:line="240" w:lineRule="auto"/>
        <w:ind w:left="284"/>
        <w:rPr>
          <w:rFonts w:eastAsia="Times New Roman"/>
          <w:szCs w:val="24"/>
          <w:lang w:eastAsia="tr-TR"/>
        </w:rPr>
      </w:pPr>
      <w:r w:rsidRPr="002F6021">
        <w:rPr>
          <w:rFonts w:eastAsia="Times New Roman"/>
          <w:szCs w:val="24"/>
          <w:lang w:eastAsia="tr-TR"/>
        </w:rPr>
        <w:t>Tasarım aşamasında da çeşitli zorluklarla karşılaşılmıştır. Başlangıçta ilaç kutusu açıldığında kapak butona basacak şekilde bir tasarım planlanmıştı. Ancak, butona sert basılması gerektiği için bu tasarım uygulanamadı. Bu nedenle, butonları elle mekanik olarak basılacak şekilde konumlandırmak zorunda kaldım.</w:t>
      </w:r>
    </w:p>
    <w:p w14:paraId="50411EC5" w14:textId="77777777" w:rsidR="00870AB2" w:rsidRPr="002F6021" w:rsidRDefault="00870AB2" w:rsidP="00CA2635">
      <w:pPr>
        <w:spacing w:before="100" w:beforeAutospacing="1" w:after="100" w:afterAutospacing="1" w:line="240" w:lineRule="auto"/>
        <w:ind w:left="284"/>
        <w:rPr>
          <w:rFonts w:eastAsia="Times New Roman"/>
          <w:szCs w:val="24"/>
          <w:lang w:eastAsia="tr-TR"/>
        </w:rPr>
      </w:pPr>
      <w:r w:rsidRPr="002F6021">
        <w:rPr>
          <w:rFonts w:eastAsia="Times New Roman"/>
          <w:szCs w:val="24"/>
          <w:lang w:eastAsia="tr-TR"/>
        </w:rPr>
        <w:t>Ayrıca, daha minimal bir tasarım yapma isteği, kullanılan elektronik parçaların boyutlarından dolayı gerçekleşemedi ve sonuç olarak cihaz daha kaba bir yapıya sahip oldu. Gelecek süreçte, sadece bu proje için özel olarak tasarlanmış bir devre kartı üretmeyi ve böylece daha kompakt ve estetik bir tasarım elde etmeyi hedefliyorum.</w:t>
      </w:r>
    </w:p>
    <w:p w14:paraId="494039E0" w14:textId="77777777" w:rsidR="00457C95" w:rsidRDefault="00457C95" w:rsidP="00CA2635">
      <w:pPr>
        <w:pStyle w:val="Balk3"/>
        <w:spacing w:line="240" w:lineRule="auto"/>
        <w:ind w:left="360"/>
        <w:rPr>
          <w:rStyle w:val="Gl"/>
          <w:b/>
          <w:bCs/>
        </w:rPr>
      </w:pPr>
    </w:p>
    <w:p w14:paraId="15474E70" w14:textId="488EFADD" w:rsidR="00714AEB" w:rsidRDefault="00714AEB" w:rsidP="002976B6">
      <w:pPr>
        <w:pStyle w:val="Balk3"/>
        <w:numPr>
          <w:ilvl w:val="1"/>
          <w:numId w:val="5"/>
        </w:numPr>
        <w:spacing w:line="240" w:lineRule="auto"/>
      </w:pPr>
      <w:r>
        <w:rPr>
          <w:rStyle w:val="Gl"/>
          <w:b/>
          <w:bCs/>
        </w:rPr>
        <w:t>Gelecekteki Geliştirmeler</w:t>
      </w:r>
    </w:p>
    <w:p w14:paraId="6B98E27F" w14:textId="77777777" w:rsidR="00714AEB" w:rsidRDefault="00714AEB" w:rsidP="00CA2635">
      <w:pPr>
        <w:pStyle w:val="NormalWeb"/>
        <w:ind w:left="360"/>
        <w:jc w:val="both"/>
      </w:pPr>
      <w:r>
        <w:t>Bu sistemin daha da geliştirilmesi ve kullanıcı deneyiminin iyileştirilmesi için çeşitli öneriler bulunmaktadır. Öncelikle, sistemin internet bağlantısı ile entegre edilerek, uzaktan izleme ve kontrol imkanlarının sağlanması düşünülebilir. Bu sayede, aile üyeleri veya sağlık profesyonelleri, kullanıcının ilaç alımını daha kolay takip edebilir.</w:t>
      </w:r>
    </w:p>
    <w:p w14:paraId="63360ABC" w14:textId="77777777" w:rsidR="00714AEB" w:rsidRDefault="00714AEB" w:rsidP="00CA2635">
      <w:pPr>
        <w:pStyle w:val="NormalWeb"/>
        <w:ind w:left="360"/>
        <w:jc w:val="both"/>
      </w:pPr>
      <w:r>
        <w:t>Ayrıca, mobil uygulama entegrasyonu ile kullanıcılara daha kişiselleştirilmiş hatırlatmalar ve geri bildirimler sağlanabilir. Kullanıcılar, ilaç alma zamanlarını ve dozlarını kolayca ayarlayabilir, geçmiş ilaç alım bilgilerini inceleyebilir.</w:t>
      </w:r>
    </w:p>
    <w:p w14:paraId="2B46BE04" w14:textId="77777777" w:rsidR="00714AEB" w:rsidRDefault="00714AEB" w:rsidP="00CA2635">
      <w:pPr>
        <w:pStyle w:val="NormalWeb"/>
        <w:ind w:left="360"/>
        <w:jc w:val="both"/>
      </w:pPr>
      <w:r>
        <w:t>Son olarak, sistemin enerji verimliliğinin artırılması ve taşınabilirliğinin geliştirilmesi, kullanıcıların cihazı daha rahat bir şekilde kullanmasını sağlayacaktır. Bu amaçla, düşük güç tüketimi sağlayan bileşenler ve batarya ile çalışma özellikleri üzerine çalışmalar yapılabilir.</w:t>
      </w:r>
    </w:p>
    <w:p w14:paraId="556F3778" w14:textId="77777777" w:rsidR="00457C95" w:rsidRDefault="00457C95" w:rsidP="00CA2635">
      <w:pPr>
        <w:pStyle w:val="Balk3"/>
        <w:spacing w:line="240" w:lineRule="auto"/>
        <w:ind w:left="360"/>
        <w:rPr>
          <w:rStyle w:val="Gl"/>
          <w:b/>
          <w:bCs/>
        </w:rPr>
      </w:pPr>
    </w:p>
    <w:p w14:paraId="53F4729F" w14:textId="779B841A" w:rsidR="00714AEB" w:rsidRDefault="00714AEB" w:rsidP="00CA2635">
      <w:pPr>
        <w:pStyle w:val="Balk3"/>
        <w:spacing w:line="240" w:lineRule="auto"/>
        <w:ind w:left="360"/>
      </w:pPr>
      <w:r>
        <w:rPr>
          <w:rStyle w:val="Gl"/>
          <w:b/>
          <w:bCs/>
        </w:rPr>
        <w:t>5.4</w:t>
      </w:r>
      <w:r w:rsidR="002976B6">
        <w:rPr>
          <w:rStyle w:val="Gl"/>
          <w:b/>
          <w:bCs/>
        </w:rPr>
        <w:t xml:space="preserve">. </w:t>
      </w:r>
      <w:r>
        <w:rPr>
          <w:rStyle w:val="Gl"/>
          <w:b/>
          <w:bCs/>
        </w:rPr>
        <w:t>Sonuç</w:t>
      </w:r>
    </w:p>
    <w:p w14:paraId="63DE2F6D" w14:textId="77777777" w:rsidR="00714AEB" w:rsidRDefault="00714AEB" w:rsidP="00CA2635">
      <w:pPr>
        <w:pStyle w:val="NormalWeb"/>
        <w:ind w:left="360"/>
        <w:jc w:val="both"/>
      </w:pPr>
      <w:r>
        <w:t>Bu proje, yaşlılar ve Alzheimer hastaları gibi sürekli ilaç kullanması gereken bireylerin ilaç alımını hatırlatmak için etkili bir çözüm sunmaktadır. Arduino tabanlı bu hatırlatma sistemi, kullanıcıların ilaç alımını düzenli hale getirerek genel sağlık durumlarını ve yaşam kalitelerini önemli ölçüde iyileştirebilir. Gelecekte yapılacak iyileştirmeler ve geliştirmeler ile sistemin daha geniş bir kullanıcı kitlesine hitap etmesi ve daha işlevsel bir yapıya kavuşması mümkündür.</w:t>
      </w:r>
    </w:p>
    <w:p w14:paraId="260CB015" w14:textId="77777777" w:rsidR="00C2678C" w:rsidRDefault="00C2678C" w:rsidP="00CA2635">
      <w:pPr>
        <w:spacing w:line="240" w:lineRule="auto"/>
      </w:pPr>
    </w:p>
    <w:p w14:paraId="4FCBECEB" w14:textId="77777777" w:rsidR="00C2678C" w:rsidRDefault="00C2678C" w:rsidP="003701E5">
      <w:pPr>
        <w:pStyle w:val="ResimYazs"/>
        <w:sectPr w:rsidR="00C2678C" w:rsidSect="00DD7447">
          <w:pgSz w:w="11906" w:h="16838"/>
          <w:pgMar w:top="1418" w:right="1134" w:bottom="1418" w:left="1701" w:header="709" w:footer="709" w:gutter="0"/>
          <w:cols w:space="708"/>
          <w:docGrid w:linePitch="360"/>
        </w:sectPr>
      </w:pPr>
    </w:p>
    <w:p w14:paraId="5D4CE4A9" w14:textId="77777777" w:rsidR="00F011E3" w:rsidRDefault="00DA3BA1" w:rsidP="003701E5">
      <w:pPr>
        <w:pStyle w:val="Balk1"/>
        <w:jc w:val="both"/>
      </w:pPr>
      <w:bookmarkStart w:id="39" w:name="_Toc344551231"/>
      <w:bookmarkStart w:id="40" w:name="_Toc344553852"/>
      <w:bookmarkStart w:id="41" w:name="_Toc344554143"/>
      <w:bookmarkStart w:id="42" w:name="_Toc358486920"/>
      <w:bookmarkStart w:id="43" w:name="_Toc450938392"/>
      <w:bookmarkStart w:id="44" w:name="_Toc469000025"/>
      <w:permEnd w:id="1371413597"/>
      <w:r>
        <w:lastRenderedPageBreak/>
        <w:t>KAYNAKLAR</w:t>
      </w:r>
      <w:bookmarkEnd w:id="39"/>
      <w:bookmarkEnd w:id="40"/>
      <w:bookmarkEnd w:id="41"/>
      <w:bookmarkEnd w:id="42"/>
      <w:bookmarkEnd w:id="43"/>
      <w:bookmarkEnd w:id="44"/>
    </w:p>
    <w:p w14:paraId="69ED19CF" w14:textId="6231F86A" w:rsidR="00C2678C" w:rsidRDefault="000F0A76" w:rsidP="005B1EA7">
      <w:pPr>
        <w:spacing w:line="240" w:lineRule="auto"/>
        <w:ind w:left="567" w:hanging="567"/>
      </w:pPr>
      <w:permStart w:id="1414801228" w:edGrp="everyone"/>
      <w:r>
        <w:t>[1]</w:t>
      </w:r>
      <w:r w:rsidRPr="000F0A76">
        <w:t xml:space="preserve"> </w:t>
      </w:r>
      <w:r>
        <w:t>Ekinci, F., Tuncel, B., Coşkun, D. M., Akman, M., &amp; Uzuner, A. (2017). Günlük İlaç Hatırlatıcı Kısa Mesaj (SMS) Göndermenin Hipertansif Hastalarda Kan Basıncı Kontrolü ve İlaç Uyumu Üzerine Etkisi. </w:t>
      </w:r>
      <w:r>
        <w:rPr>
          <w:rStyle w:val="notion-enable-hover"/>
          <w:i/>
          <w:iCs/>
        </w:rPr>
        <w:t xml:space="preserve">Konuralp </w:t>
      </w:r>
      <w:proofErr w:type="spellStart"/>
      <w:r>
        <w:rPr>
          <w:rStyle w:val="notion-enable-hover"/>
          <w:i/>
          <w:iCs/>
        </w:rPr>
        <w:t>Medical</w:t>
      </w:r>
      <w:proofErr w:type="spellEnd"/>
      <w:r>
        <w:rPr>
          <w:rStyle w:val="notion-enable-hover"/>
          <w:i/>
          <w:iCs/>
        </w:rPr>
        <w:t xml:space="preserve"> </w:t>
      </w:r>
      <w:proofErr w:type="spellStart"/>
      <w:r>
        <w:rPr>
          <w:rStyle w:val="notion-enable-hover"/>
          <w:i/>
          <w:iCs/>
        </w:rPr>
        <w:t>Journal</w:t>
      </w:r>
      <w:proofErr w:type="spellEnd"/>
      <w:r>
        <w:rPr>
          <w:rStyle w:val="notion-enable-hover"/>
          <w:i/>
          <w:iCs/>
        </w:rPr>
        <w:t>/Konuralp Tip Dergisi</w:t>
      </w:r>
      <w:r>
        <w:t>, </w:t>
      </w:r>
      <w:r>
        <w:rPr>
          <w:rStyle w:val="notion-enable-hover"/>
          <w:i/>
          <w:iCs/>
        </w:rPr>
        <w:t>9</w:t>
      </w:r>
      <w:r>
        <w:t>(2).</w:t>
      </w:r>
    </w:p>
    <w:p w14:paraId="0ECF2E99" w14:textId="0CED02DC" w:rsidR="000F0A76" w:rsidRDefault="000F0A76" w:rsidP="005B1EA7">
      <w:pPr>
        <w:spacing w:line="240" w:lineRule="auto"/>
        <w:ind w:left="567" w:hanging="567"/>
      </w:pPr>
      <w:r>
        <w:t>[2]</w:t>
      </w:r>
      <w:r w:rsidR="002F6F8F" w:rsidRPr="002F6F8F">
        <w:t xml:space="preserve"> </w:t>
      </w:r>
      <w:r w:rsidR="002F6F8F">
        <w:t>Kopmaz, B., &amp; Arslanoğlu, A. (2018). Mobil sağlık ve akıllı sağlık uygulamaları. </w:t>
      </w:r>
      <w:r w:rsidR="002F6F8F">
        <w:rPr>
          <w:rStyle w:val="notion-enable-hover"/>
          <w:i/>
          <w:iCs/>
        </w:rPr>
        <w:t>Sağlık Akademisyenleri Dergisi</w:t>
      </w:r>
      <w:r w:rsidR="002F6F8F">
        <w:t>, </w:t>
      </w:r>
      <w:r w:rsidR="002F6F8F">
        <w:rPr>
          <w:rStyle w:val="notion-enable-hover"/>
          <w:i/>
          <w:iCs/>
        </w:rPr>
        <w:t>5</w:t>
      </w:r>
      <w:r w:rsidR="002F6F8F">
        <w:t>(4), 251-255.</w:t>
      </w:r>
    </w:p>
    <w:p w14:paraId="616A5EF7" w14:textId="16AA5D45" w:rsidR="002F6F8F" w:rsidRDefault="002F6F8F" w:rsidP="005B1EA7">
      <w:pPr>
        <w:spacing w:line="240" w:lineRule="auto"/>
        <w:ind w:left="567" w:hanging="567"/>
      </w:pPr>
      <w:r>
        <w:t>[3]</w:t>
      </w:r>
      <w:r w:rsidRPr="002F6F8F">
        <w:t xml:space="preserve"> </w:t>
      </w:r>
      <w:proofErr w:type="spellStart"/>
      <w:r>
        <w:t>Budaycı</w:t>
      </w:r>
      <w:proofErr w:type="spellEnd"/>
      <w:r>
        <w:t>, Ö. (2023). </w:t>
      </w:r>
      <w:r>
        <w:rPr>
          <w:rStyle w:val="notion-enable-hover"/>
          <w:i/>
          <w:iCs/>
        </w:rPr>
        <w:t>Adjuvan hormon tedavisi gören meme kanserli kadınlarda, ilaç hatırlatma mobil uygulamasının tedaviye uyum üzerine etkisi</w:t>
      </w:r>
      <w:r>
        <w:t> (</w:t>
      </w:r>
      <w:proofErr w:type="spellStart"/>
      <w:r>
        <w:t>Master's</w:t>
      </w:r>
      <w:proofErr w:type="spellEnd"/>
      <w:r>
        <w:t xml:space="preserve"> </w:t>
      </w:r>
      <w:proofErr w:type="spellStart"/>
      <w:r>
        <w:t>thesis</w:t>
      </w:r>
      <w:proofErr w:type="spellEnd"/>
      <w:r>
        <w:t>, Pamukkale Üniversitesi Sağlık Bilimleri Enstitüsü).</w:t>
      </w:r>
    </w:p>
    <w:p w14:paraId="4804020D" w14:textId="4FDCB6C3" w:rsidR="000170CF" w:rsidRDefault="000170CF" w:rsidP="003701E5">
      <w:pPr>
        <w:pStyle w:val="Balk1"/>
        <w:jc w:val="both"/>
      </w:pPr>
      <w:bookmarkStart w:id="45" w:name="_Toc469000026"/>
      <w:permEnd w:id="1414801228"/>
      <w:r>
        <w:lastRenderedPageBreak/>
        <w:t>EKLER</w:t>
      </w:r>
      <w:bookmarkEnd w:id="45"/>
    </w:p>
    <w:p w14:paraId="73C46823" w14:textId="2DDF2AC9" w:rsidR="00A43985" w:rsidRDefault="00E05BBF" w:rsidP="009C35A3">
      <w:pPr>
        <w:spacing w:line="240" w:lineRule="auto"/>
        <w:rPr>
          <w:noProof/>
        </w:rPr>
      </w:pPr>
      <w:permStart w:id="151082333" w:edGrp="everyone"/>
      <w:r>
        <w:rPr>
          <w:noProof/>
        </w:rPr>
        <w:drawing>
          <wp:anchor distT="0" distB="0" distL="114300" distR="114300" simplePos="0" relativeHeight="251670528" behindDoc="0" locked="0" layoutInCell="1" allowOverlap="1" wp14:anchorId="5554A4D2" wp14:editId="42CE4027">
            <wp:simplePos x="0" y="0"/>
            <wp:positionH relativeFrom="margin">
              <wp:align>center</wp:align>
            </wp:positionH>
            <wp:positionV relativeFrom="paragraph">
              <wp:posOffset>4130387</wp:posOffset>
            </wp:positionV>
            <wp:extent cx="5298440" cy="3961130"/>
            <wp:effectExtent l="0" t="0" r="0" b="1270"/>
            <wp:wrapTopAndBottom/>
            <wp:docPr id="142564080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40809" name="Resim 142564080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8440" cy="39611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6AA90613" wp14:editId="6D17BD83">
            <wp:simplePos x="0" y="0"/>
            <wp:positionH relativeFrom="margin">
              <wp:align>center</wp:align>
            </wp:positionH>
            <wp:positionV relativeFrom="paragraph">
              <wp:posOffset>204701</wp:posOffset>
            </wp:positionV>
            <wp:extent cx="5306060" cy="3924935"/>
            <wp:effectExtent l="0" t="0" r="8890" b="0"/>
            <wp:wrapTopAndBottom/>
            <wp:docPr id="1098279345"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9345" name="Resim 109827934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06060" cy="3924935"/>
                    </a:xfrm>
                    <a:prstGeom prst="rect">
                      <a:avLst/>
                    </a:prstGeom>
                  </pic:spPr>
                </pic:pic>
              </a:graphicData>
            </a:graphic>
            <wp14:sizeRelH relativeFrom="margin">
              <wp14:pctWidth>0</wp14:pctWidth>
            </wp14:sizeRelH>
            <wp14:sizeRelV relativeFrom="margin">
              <wp14:pctHeight>0</wp14:pctHeight>
            </wp14:sizeRelV>
          </wp:anchor>
        </w:drawing>
      </w:r>
      <w:r w:rsidR="00AE0CDD">
        <w:rPr>
          <w:noProof/>
        </w:rPr>
        <w:t>Proje</w:t>
      </w:r>
      <w:r w:rsidR="00161346">
        <w:rPr>
          <w:noProof/>
        </w:rPr>
        <w:t>nin farklı açılardan resimleri:</w:t>
      </w:r>
    </w:p>
    <w:p w14:paraId="051457C3" w14:textId="71329D97" w:rsidR="009C35A3" w:rsidRDefault="000D58ED" w:rsidP="00A43985">
      <w:pPr>
        <w:spacing w:line="240" w:lineRule="auto"/>
        <w:rPr>
          <w:noProof/>
        </w:rPr>
      </w:pPr>
      <w:r>
        <w:rPr>
          <w:noProof/>
        </w:rPr>
        <w:lastRenderedPageBreak/>
        <w:drawing>
          <wp:anchor distT="0" distB="0" distL="114300" distR="114300" simplePos="0" relativeHeight="251669504" behindDoc="0" locked="0" layoutInCell="1" allowOverlap="1" wp14:anchorId="4586489E" wp14:editId="33C0F373">
            <wp:simplePos x="0" y="0"/>
            <wp:positionH relativeFrom="margin">
              <wp:align>right</wp:align>
            </wp:positionH>
            <wp:positionV relativeFrom="paragraph">
              <wp:posOffset>0</wp:posOffset>
            </wp:positionV>
            <wp:extent cx="5760085" cy="4319270"/>
            <wp:effectExtent l="0" t="0" r="0" b="5080"/>
            <wp:wrapTopAndBottom/>
            <wp:docPr id="213182545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25451" name="Resim 213182545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4319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741F8E00" wp14:editId="3BB0EBCB">
            <wp:simplePos x="0" y="0"/>
            <wp:positionH relativeFrom="margin">
              <wp:align>right</wp:align>
            </wp:positionH>
            <wp:positionV relativeFrom="paragraph">
              <wp:posOffset>4277360</wp:posOffset>
            </wp:positionV>
            <wp:extent cx="5760085" cy="4319905"/>
            <wp:effectExtent l="0" t="0" r="0" b="4445"/>
            <wp:wrapTopAndBottom/>
            <wp:docPr id="126451797"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1797" name="Resim 1264517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4319905"/>
                    </a:xfrm>
                    <a:prstGeom prst="rect">
                      <a:avLst/>
                    </a:prstGeom>
                  </pic:spPr>
                </pic:pic>
              </a:graphicData>
            </a:graphic>
          </wp:anchor>
        </w:drawing>
      </w:r>
    </w:p>
    <w:p w14:paraId="1EFFE448" w14:textId="038342CB" w:rsidR="000170CF" w:rsidRDefault="0078294F" w:rsidP="0078294F">
      <w:pPr>
        <w:spacing w:line="240" w:lineRule="auto"/>
        <w:ind w:left="567" w:hanging="567"/>
      </w:pPr>
      <w:r>
        <w:rPr>
          <w:noProof/>
        </w:rPr>
        <w:lastRenderedPageBreak/>
        <w:drawing>
          <wp:anchor distT="0" distB="0" distL="114300" distR="114300" simplePos="0" relativeHeight="251673600" behindDoc="0" locked="0" layoutInCell="1" allowOverlap="1" wp14:anchorId="3B2E4174" wp14:editId="24731E08">
            <wp:simplePos x="0" y="0"/>
            <wp:positionH relativeFrom="margin">
              <wp:align>right</wp:align>
            </wp:positionH>
            <wp:positionV relativeFrom="paragraph">
              <wp:posOffset>0</wp:posOffset>
            </wp:positionV>
            <wp:extent cx="5760085" cy="4319905"/>
            <wp:effectExtent l="0" t="0" r="0" b="4445"/>
            <wp:wrapTopAndBottom/>
            <wp:docPr id="216722026"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2026" name="Resim 2167220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4319905"/>
                    </a:xfrm>
                    <a:prstGeom prst="rect">
                      <a:avLst/>
                    </a:prstGeom>
                  </pic:spPr>
                </pic:pic>
              </a:graphicData>
            </a:graphic>
          </wp:anchor>
        </w:drawing>
      </w:r>
      <w:r w:rsidR="00E05BBF">
        <w:rPr>
          <w:noProof/>
        </w:rPr>
        <w:drawing>
          <wp:anchor distT="0" distB="0" distL="114300" distR="114300" simplePos="0" relativeHeight="251674624" behindDoc="0" locked="0" layoutInCell="1" allowOverlap="1" wp14:anchorId="4BEDE7E0" wp14:editId="188ADF8B">
            <wp:simplePos x="0" y="0"/>
            <wp:positionH relativeFrom="column">
              <wp:posOffset>-635</wp:posOffset>
            </wp:positionH>
            <wp:positionV relativeFrom="paragraph">
              <wp:posOffset>4277360</wp:posOffset>
            </wp:positionV>
            <wp:extent cx="5760085" cy="4320540"/>
            <wp:effectExtent l="0" t="0" r="0" b="3810"/>
            <wp:wrapTopAndBottom/>
            <wp:docPr id="1619048231"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8231" name="Resim 16190482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4320540"/>
                    </a:xfrm>
                    <a:prstGeom prst="rect">
                      <a:avLst/>
                    </a:prstGeom>
                  </pic:spPr>
                </pic:pic>
              </a:graphicData>
            </a:graphic>
          </wp:anchor>
        </w:drawing>
      </w:r>
      <w:permEnd w:id="151082333"/>
    </w:p>
    <w:sectPr w:rsidR="000170CF" w:rsidSect="00DD7447">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4913F2" w14:textId="77777777" w:rsidR="006B4EF0" w:rsidRDefault="006B4EF0" w:rsidP="00DA3BA1">
      <w:pPr>
        <w:spacing w:after="0" w:line="240" w:lineRule="auto"/>
      </w:pPr>
      <w:r>
        <w:separator/>
      </w:r>
    </w:p>
  </w:endnote>
  <w:endnote w:type="continuationSeparator" w:id="0">
    <w:p w14:paraId="6EF4958A" w14:textId="77777777" w:rsidR="006B4EF0" w:rsidRDefault="006B4EF0" w:rsidP="00DA3B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ADA3D" w14:textId="77777777" w:rsidR="00486F5B" w:rsidRDefault="00486F5B">
    <w:pPr>
      <w:pStyle w:val="AltBilgi"/>
      <w:jc w:val="center"/>
    </w:pPr>
  </w:p>
  <w:p w14:paraId="1AE33060" w14:textId="77777777" w:rsidR="00486F5B" w:rsidRDefault="00486F5B">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5715828"/>
      <w:docPartObj>
        <w:docPartGallery w:val="Page Numbers (Bottom of Page)"/>
        <w:docPartUnique/>
      </w:docPartObj>
    </w:sdtPr>
    <w:sdtContent>
      <w:p w14:paraId="24054E54" w14:textId="58F25865" w:rsidR="00486F5B" w:rsidRDefault="00486F5B">
        <w:pPr>
          <w:pStyle w:val="AltBilgi"/>
          <w:jc w:val="center"/>
        </w:pPr>
        <w:r>
          <w:fldChar w:fldCharType="begin"/>
        </w:r>
        <w:r>
          <w:instrText>PAGE   \* MERGEFORMAT</w:instrText>
        </w:r>
        <w:r>
          <w:fldChar w:fldCharType="separate"/>
        </w:r>
        <w:r w:rsidR="005E76CB">
          <w:rPr>
            <w:noProof/>
          </w:rPr>
          <w:t>i</w:t>
        </w:r>
        <w:r>
          <w:fldChar w:fldCharType="end"/>
        </w:r>
      </w:p>
    </w:sdtContent>
  </w:sdt>
  <w:p w14:paraId="7A9ABC9C" w14:textId="77777777" w:rsidR="00486F5B" w:rsidRDefault="00486F5B">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7C30D" w14:textId="77777777" w:rsidR="00486F5B" w:rsidRDefault="00486F5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5BC892" w14:textId="77777777" w:rsidR="006B4EF0" w:rsidRDefault="006B4EF0" w:rsidP="00DA3BA1">
      <w:pPr>
        <w:spacing w:after="0" w:line="240" w:lineRule="auto"/>
      </w:pPr>
      <w:r>
        <w:separator/>
      </w:r>
    </w:p>
  </w:footnote>
  <w:footnote w:type="continuationSeparator" w:id="0">
    <w:p w14:paraId="7C2433D9" w14:textId="77777777" w:rsidR="006B4EF0" w:rsidRDefault="006B4EF0" w:rsidP="00DA3B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EEB38A" w14:textId="204F7810" w:rsidR="00486F5B" w:rsidRPr="00ED372C" w:rsidRDefault="00486F5B">
    <w:pPr>
      <w:pStyle w:val="stBilgi"/>
      <w:jc w:val="center"/>
      <w:rPr>
        <w:b/>
        <w:sz w:val="22"/>
      </w:rPr>
    </w:pPr>
    <w:r w:rsidRPr="00ED372C">
      <w:rPr>
        <w:b/>
        <w:sz w:val="20"/>
      </w:rPr>
      <w:fldChar w:fldCharType="begin"/>
    </w:r>
    <w:r w:rsidRPr="00ED372C">
      <w:rPr>
        <w:b/>
        <w:sz w:val="20"/>
      </w:rPr>
      <w:instrText xml:space="preserve"> PAGE   \* MERGEFORMAT </w:instrText>
    </w:r>
    <w:r w:rsidRPr="00ED372C">
      <w:rPr>
        <w:b/>
        <w:sz w:val="20"/>
      </w:rPr>
      <w:fldChar w:fldCharType="separate"/>
    </w:r>
    <w:r w:rsidR="005E76CB">
      <w:rPr>
        <w:b/>
        <w:noProof/>
        <w:sz w:val="20"/>
      </w:rPr>
      <w:t>1</w:t>
    </w:r>
    <w:r w:rsidRPr="00ED372C">
      <w:rPr>
        <w:b/>
        <w:sz w:val="20"/>
      </w:rPr>
      <w:fldChar w:fldCharType="end"/>
    </w:r>
  </w:p>
  <w:p w14:paraId="3A6A7905" w14:textId="77777777" w:rsidR="00486F5B" w:rsidRDefault="00486F5B">
    <w:pPr>
      <w:pStyle w:val="stBilgi"/>
    </w:pPr>
  </w:p>
  <w:p w14:paraId="21B17E06" w14:textId="77777777" w:rsidR="00486F5B" w:rsidRDefault="00486F5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37399"/>
    <w:multiLevelType w:val="multilevel"/>
    <w:tmpl w:val="F0905BBA"/>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 w15:restartNumberingAfterBreak="0">
    <w:nsid w:val="04A6141B"/>
    <w:multiLevelType w:val="multilevel"/>
    <w:tmpl w:val="08A4B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B61C1"/>
    <w:multiLevelType w:val="multilevel"/>
    <w:tmpl w:val="C7CC5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C2407"/>
    <w:multiLevelType w:val="multilevel"/>
    <w:tmpl w:val="AFE6A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12499"/>
    <w:multiLevelType w:val="multilevel"/>
    <w:tmpl w:val="94B4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0D7B23"/>
    <w:multiLevelType w:val="multilevel"/>
    <w:tmpl w:val="89C4AFF4"/>
    <w:lvl w:ilvl="0">
      <w:start w:val="1"/>
      <w:numFmt w:val="decimal"/>
      <w:lvlText w:val="%1."/>
      <w:lvlJc w:val="left"/>
      <w:pPr>
        <w:ind w:left="360" w:hanging="360"/>
      </w:pPr>
      <w:rPr>
        <w:rFonts w:hint="default"/>
        <w:sz w:val="24"/>
      </w:rPr>
    </w:lvl>
    <w:lvl w:ilvl="1">
      <w:start w:val="1"/>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6" w15:restartNumberingAfterBreak="0">
    <w:nsid w:val="0E1A24E5"/>
    <w:multiLevelType w:val="multilevel"/>
    <w:tmpl w:val="3AFAD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450994"/>
    <w:multiLevelType w:val="multilevel"/>
    <w:tmpl w:val="669CF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6E2B65"/>
    <w:multiLevelType w:val="multilevel"/>
    <w:tmpl w:val="F5DC9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07E06"/>
    <w:multiLevelType w:val="multilevel"/>
    <w:tmpl w:val="22AED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1A3106"/>
    <w:multiLevelType w:val="multilevel"/>
    <w:tmpl w:val="E45E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7848C2"/>
    <w:multiLevelType w:val="hybridMultilevel"/>
    <w:tmpl w:val="909C4EC6"/>
    <w:lvl w:ilvl="0" w:tplc="7914733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270410"/>
    <w:multiLevelType w:val="multilevel"/>
    <w:tmpl w:val="0B587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9A0033"/>
    <w:multiLevelType w:val="multilevel"/>
    <w:tmpl w:val="8C983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467DBC"/>
    <w:multiLevelType w:val="multilevel"/>
    <w:tmpl w:val="B4C44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AA5C99"/>
    <w:multiLevelType w:val="multilevel"/>
    <w:tmpl w:val="2C8A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DE2620"/>
    <w:multiLevelType w:val="multilevel"/>
    <w:tmpl w:val="9892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957C51"/>
    <w:multiLevelType w:val="multilevel"/>
    <w:tmpl w:val="2512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C73889"/>
    <w:multiLevelType w:val="multilevel"/>
    <w:tmpl w:val="47062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956104"/>
    <w:multiLevelType w:val="multilevel"/>
    <w:tmpl w:val="301CF8F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1034F00"/>
    <w:multiLevelType w:val="hybridMultilevel"/>
    <w:tmpl w:val="F9D052C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45726F65"/>
    <w:multiLevelType w:val="multilevel"/>
    <w:tmpl w:val="71B6D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AB6D5C"/>
    <w:multiLevelType w:val="multilevel"/>
    <w:tmpl w:val="80327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7E1621"/>
    <w:multiLevelType w:val="hybridMultilevel"/>
    <w:tmpl w:val="F36ADA3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56B40353"/>
    <w:multiLevelType w:val="multilevel"/>
    <w:tmpl w:val="903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F90EB7"/>
    <w:multiLevelType w:val="multilevel"/>
    <w:tmpl w:val="4D7E2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9C1D9B"/>
    <w:multiLevelType w:val="multilevel"/>
    <w:tmpl w:val="F736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FD056C"/>
    <w:multiLevelType w:val="multilevel"/>
    <w:tmpl w:val="6DDE7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1C12C8"/>
    <w:multiLevelType w:val="hybridMultilevel"/>
    <w:tmpl w:val="8B24822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15:restartNumberingAfterBreak="0">
    <w:nsid w:val="6AE17EB0"/>
    <w:multiLevelType w:val="multilevel"/>
    <w:tmpl w:val="1028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7871FB"/>
    <w:multiLevelType w:val="multilevel"/>
    <w:tmpl w:val="DDF0F64C"/>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0A82ACC"/>
    <w:multiLevelType w:val="multilevel"/>
    <w:tmpl w:val="8924C2E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DA12E7"/>
    <w:multiLevelType w:val="multilevel"/>
    <w:tmpl w:val="A5AC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1925021">
    <w:abstractNumId w:val="20"/>
  </w:num>
  <w:num w:numId="2" w16cid:durableId="659424916">
    <w:abstractNumId w:val="23"/>
  </w:num>
  <w:num w:numId="3" w16cid:durableId="45881964">
    <w:abstractNumId w:val="11"/>
  </w:num>
  <w:num w:numId="4" w16cid:durableId="1958171661">
    <w:abstractNumId w:val="28"/>
  </w:num>
  <w:num w:numId="5" w16cid:durableId="546642175">
    <w:abstractNumId w:val="19"/>
  </w:num>
  <w:num w:numId="6" w16cid:durableId="268121308">
    <w:abstractNumId w:val="9"/>
  </w:num>
  <w:num w:numId="7" w16cid:durableId="338580520">
    <w:abstractNumId w:val="10"/>
  </w:num>
  <w:num w:numId="8" w16cid:durableId="153759725">
    <w:abstractNumId w:val="15"/>
  </w:num>
  <w:num w:numId="9" w16cid:durableId="575671396">
    <w:abstractNumId w:val="22"/>
  </w:num>
  <w:num w:numId="10" w16cid:durableId="1014185651">
    <w:abstractNumId w:val="2"/>
  </w:num>
  <w:num w:numId="11" w16cid:durableId="146023457">
    <w:abstractNumId w:val="8"/>
  </w:num>
  <w:num w:numId="12" w16cid:durableId="1747535633">
    <w:abstractNumId w:val="27"/>
  </w:num>
  <w:num w:numId="13" w16cid:durableId="1410232179">
    <w:abstractNumId w:val="6"/>
  </w:num>
  <w:num w:numId="14" w16cid:durableId="1849559640">
    <w:abstractNumId w:val="29"/>
  </w:num>
  <w:num w:numId="15" w16cid:durableId="1642223125">
    <w:abstractNumId w:val="1"/>
  </w:num>
  <w:num w:numId="16" w16cid:durableId="1025862726">
    <w:abstractNumId w:val="18"/>
  </w:num>
  <w:num w:numId="17" w16cid:durableId="972054407">
    <w:abstractNumId w:val="25"/>
  </w:num>
  <w:num w:numId="18" w16cid:durableId="66810497">
    <w:abstractNumId w:val="21"/>
  </w:num>
  <w:num w:numId="19" w16cid:durableId="389808594">
    <w:abstractNumId w:val="7"/>
  </w:num>
  <w:num w:numId="20" w16cid:durableId="17853219">
    <w:abstractNumId w:val="32"/>
  </w:num>
  <w:num w:numId="21" w16cid:durableId="702438422">
    <w:abstractNumId w:val="30"/>
  </w:num>
  <w:num w:numId="22" w16cid:durableId="1142844774">
    <w:abstractNumId w:val="24"/>
  </w:num>
  <w:num w:numId="23" w16cid:durableId="2024240992">
    <w:abstractNumId w:val="16"/>
  </w:num>
  <w:num w:numId="24" w16cid:durableId="577373386">
    <w:abstractNumId w:val="26"/>
  </w:num>
  <w:num w:numId="25" w16cid:durableId="10380889">
    <w:abstractNumId w:val="4"/>
  </w:num>
  <w:num w:numId="26" w16cid:durableId="299967585">
    <w:abstractNumId w:val="31"/>
  </w:num>
  <w:num w:numId="27" w16cid:durableId="1262488373">
    <w:abstractNumId w:val="12"/>
  </w:num>
  <w:num w:numId="28" w16cid:durableId="1072855715">
    <w:abstractNumId w:val="17"/>
  </w:num>
  <w:num w:numId="29" w16cid:durableId="571625314">
    <w:abstractNumId w:val="3"/>
  </w:num>
  <w:num w:numId="30" w16cid:durableId="38359833">
    <w:abstractNumId w:val="14"/>
  </w:num>
  <w:num w:numId="31" w16cid:durableId="1868177056">
    <w:abstractNumId w:val="13"/>
  </w:num>
  <w:num w:numId="32" w16cid:durableId="608009182">
    <w:abstractNumId w:val="0"/>
  </w:num>
  <w:num w:numId="33" w16cid:durableId="15532253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attachedTemplate r:id="rId1"/>
  <w:documentProtection w:edit="readOnly" w:enforcement="0"/>
  <w:defaultTabStop w:val="28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4285"/>
    <w:rsid w:val="0000078C"/>
    <w:rsid w:val="00000F05"/>
    <w:rsid w:val="0000128C"/>
    <w:rsid w:val="00001486"/>
    <w:rsid w:val="00003788"/>
    <w:rsid w:val="00004598"/>
    <w:rsid w:val="00004AA2"/>
    <w:rsid w:val="00004C72"/>
    <w:rsid w:val="00005097"/>
    <w:rsid w:val="00005787"/>
    <w:rsid w:val="000058D7"/>
    <w:rsid w:val="0000654D"/>
    <w:rsid w:val="000068B7"/>
    <w:rsid w:val="000068DB"/>
    <w:rsid w:val="00006CEB"/>
    <w:rsid w:val="00007104"/>
    <w:rsid w:val="00007589"/>
    <w:rsid w:val="00007CEA"/>
    <w:rsid w:val="00010105"/>
    <w:rsid w:val="00010A47"/>
    <w:rsid w:val="00011DF4"/>
    <w:rsid w:val="0001208A"/>
    <w:rsid w:val="0001235A"/>
    <w:rsid w:val="00013187"/>
    <w:rsid w:val="0001322C"/>
    <w:rsid w:val="0001334E"/>
    <w:rsid w:val="00013842"/>
    <w:rsid w:val="00013CED"/>
    <w:rsid w:val="00015176"/>
    <w:rsid w:val="00015458"/>
    <w:rsid w:val="00016A47"/>
    <w:rsid w:val="000170CF"/>
    <w:rsid w:val="00022031"/>
    <w:rsid w:val="000229D3"/>
    <w:rsid w:val="00023783"/>
    <w:rsid w:val="00023AAC"/>
    <w:rsid w:val="00023AC3"/>
    <w:rsid w:val="00025DED"/>
    <w:rsid w:val="00026312"/>
    <w:rsid w:val="000266A3"/>
    <w:rsid w:val="00027267"/>
    <w:rsid w:val="000314F5"/>
    <w:rsid w:val="00031945"/>
    <w:rsid w:val="00031FA5"/>
    <w:rsid w:val="00032D65"/>
    <w:rsid w:val="00033130"/>
    <w:rsid w:val="0003332B"/>
    <w:rsid w:val="00033C76"/>
    <w:rsid w:val="000346EF"/>
    <w:rsid w:val="00034833"/>
    <w:rsid w:val="00034A8D"/>
    <w:rsid w:val="000363A4"/>
    <w:rsid w:val="00036821"/>
    <w:rsid w:val="00036D94"/>
    <w:rsid w:val="00041049"/>
    <w:rsid w:val="0004158B"/>
    <w:rsid w:val="00042C54"/>
    <w:rsid w:val="00043644"/>
    <w:rsid w:val="00043950"/>
    <w:rsid w:val="00043F1B"/>
    <w:rsid w:val="00044431"/>
    <w:rsid w:val="000447A8"/>
    <w:rsid w:val="00044A23"/>
    <w:rsid w:val="00044C85"/>
    <w:rsid w:val="0004578F"/>
    <w:rsid w:val="00047BC6"/>
    <w:rsid w:val="0005053B"/>
    <w:rsid w:val="0005085A"/>
    <w:rsid w:val="00051B5F"/>
    <w:rsid w:val="00052212"/>
    <w:rsid w:val="00052DC8"/>
    <w:rsid w:val="00053B9B"/>
    <w:rsid w:val="00053D00"/>
    <w:rsid w:val="00053D44"/>
    <w:rsid w:val="000544CD"/>
    <w:rsid w:val="00054646"/>
    <w:rsid w:val="00055844"/>
    <w:rsid w:val="00055AE3"/>
    <w:rsid w:val="00055EF3"/>
    <w:rsid w:val="00056C41"/>
    <w:rsid w:val="000571C5"/>
    <w:rsid w:val="00057402"/>
    <w:rsid w:val="00057A91"/>
    <w:rsid w:val="00060247"/>
    <w:rsid w:val="00060383"/>
    <w:rsid w:val="00060865"/>
    <w:rsid w:val="0006183D"/>
    <w:rsid w:val="00061965"/>
    <w:rsid w:val="00062436"/>
    <w:rsid w:val="0006258C"/>
    <w:rsid w:val="0006289C"/>
    <w:rsid w:val="00062986"/>
    <w:rsid w:val="000631D1"/>
    <w:rsid w:val="000633B0"/>
    <w:rsid w:val="00063D15"/>
    <w:rsid w:val="00064277"/>
    <w:rsid w:val="000650ED"/>
    <w:rsid w:val="00065202"/>
    <w:rsid w:val="0006531B"/>
    <w:rsid w:val="0006578C"/>
    <w:rsid w:val="000661D2"/>
    <w:rsid w:val="00066707"/>
    <w:rsid w:val="0006694D"/>
    <w:rsid w:val="00066B8F"/>
    <w:rsid w:val="00066D7A"/>
    <w:rsid w:val="00066FDD"/>
    <w:rsid w:val="0006761C"/>
    <w:rsid w:val="000706C8"/>
    <w:rsid w:val="00071CDD"/>
    <w:rsid w:val="0007238A"/>
    <w:rsid w:val="00073A6D"/>
    <w:rsid w:val="00073BCC"/>
    <w:rsid w:val="00074150"/>
    <w:rsid w:val="000744D9"/>
    <w:rsid w:val="00074681"/>
    <w:rsid w:val="0007568E"/>
    <w:rsid w:val="000762A5"/>
    <w:rsid w:val="0007637F"/>
    <w:rsid w:val="0007660D"/>
    <w:rsid w:val="00076BB0"/>
    <w:rsid w:val="000771A9"/>
    <w:rsid w:val="000778C3"/>
    <w:rsid w:val="00077C0C"/>
    <w:rsid w:val="00080033"/>
    <w:rsid w:val="00080D7F"/>
    <w:rsid w:val="00083F5F"/>
    <w:rsid w:val="00084131"/>
    <w:rsid w:val="00084464"/>
    <w:rsid w:val="0008449E"/>
    <w:rsid w:val="00084558"/>
    <w:rsid w:val="00084609"/>
    <w:rsid w:val="0008520A"/>
    <w:rsid w:val="00086447"/>
    <w:rsid w:val="00086551"/>
    <w:rsid w:val="00090563"/>
    <w:rsid w:val="000909D7"/>
    <w:rsid w:val="00090AAE"/>
    <w:rsid w:val="00090B82"/>
    <w:rsid w:val="00090C11"/>
    <w:rsid w:val="00090C55"/>
    <w:rsid w:val="00091082"/>
    <w:rsid w:val="0009186C"/>
    <w:rsid w:val="0009187B"/>
    <w:rsid w:val="00091A7E"/>
    <w:rsid w:val="00091C83"/>
    <w:rsid w:val="00092F26"/>
    <w:rsid w:val="0009303E"/>
    <w:rsid w:val="00093AF2"/>
    <w:rsid w:val="00093CD5"/>
    <w:rsid w:val="0009400E"/>
    <w:rsid w:val="00095103"/>
    <w:rsid w:val="00095254"/>
    <w:rsid w:val="0009563B"/>
    <w:rsid w:val="00095A1B"/>
    <w:rsid w:val="00096585"/>
    <w:rsid w:val="00096F40"/>
    <w:rsid w:val="00097169"/>
    <w:rsid w:val="000972B9"/>
    <w:rsid w:val="00097C24"/>
    <w:rsid w:val="00097EDE"/>
    <w:rsid w:val="000A0742"/>
    <w:rsid w:val="000A0FC9"/>
    <w:rsid w:val="000A1A22"/>
    <w:rsid w:val="000A4A0A"/>
    <w:rsid w:val="000A4DB9"/>
    <w:rsid w:val="000A5A4C"/>
    <w:rsid w:val="000A66BC"/>
    <w:rsid w:val="000A6EF8"/>
    <w:rsid w:val="000A7184"/>
    <w:rsid w:val="000A7313"/>
    <w:rsid w:val="000A7AF2"/>
    <w:rsid w:val="000B00F1"/>
    <w:rsid w:val="000B0331"/>
    <w:rsid w:val="000B12C2"/>
    <w:rsid w:val="000B146A"/>
    <w:rsid w:val="000B2B3E"/>
    <w:rsid w:val="000B44FB"/>
    <w:rsid w:val="000B4A46"/>
    <w:rsid w:val="000B5F51"/>
    <w:rsid w:val="000B63AE"/>
    <w:rsid w:val="000B6556"/>
    <w:rsid w:val="000B65B7"/>
    <w:rsid w:val="000B677C"/>
    <w:rsid w:val="000B68FF"/>
    <w:rsid w:val="000B75BB"/>
    <w:rsid w:val="000B7F24"/>
    <w:rsid w:val="000C00B6"/>
    <w:rsid w:val="000C077E"/>
    <w:rsid w:val="000C09CA"/>
    <w:rsid w:val="000C1F32"/>
    <w:rsid w:val="000C1FE8"/>
    <w:rsid w:val="000C21C0"/>
    <w:rsid w:val="000C2ACD"/>
    <w:rsid w:val="000C2B87"/>
    <w:rsid w:val="000C330B"/>
    <w:rsid w:val="000C3CCD"/>
    <w:rsid w:val="000C40C7"/>
    <w:rsid w:val="000C40CE"/>
    <w:rsid w:val="000C538A"/>
    <w:rsid w:val="000C7383"/>
    <w:rsid w:val="000D0779"/>
    <w:rsid w:val="000D11F9"/>
    <w:rsid w:val="000D1A60"/>
    <w:rsid w:val="000D1FD1"/>
    <w:rsid w:val="000D202F"/>
    <w:rsid w:val="000D21BE"/>
    <w:rsid w:val="000D24B0"/>
    <w:rsid w:val="000D3293"/>
    <w:rsid w:val="000D3550"/>
    <w:rsid w:val="000D39E0"/>
    <w:rsid w:val="000D424E"/>
    <w:rsid w:val="000D58ED"/>
    <w:rsid w:val="000D6156"/>
    <w:rsid w:val="000D7A1F"/>
    <w:rsid w:val="000E146F"/>
    <w:rsid w:val="000E147D"/>
    <w:rsid w:val="000E2BD2"/>
    <w:rsid w:val="000E2FA7"/>
    <w:rsid w:val="000E3643"/>
    <w:rsid w:val="000E3823"/>
    <w:rsid w:val="000E3F0A"/>
    <w:rsid w:val="000E4BB6"/>
    <w:rsid w:val="000E4F6F"/>
    <w:rsid w:val="000E5324"/>
    <w:rsid w:val="000E5DF5"/>
    <w:rsid w:val="000E63A4"/>
    <w:rsid w:val="000E63F3"/>
    <w:rsid w:val="000E6552"/>
    <w:rsid w:val="000E6CD8"/>
    <w:rsid w:val="000E6D01"/>
    <w:rsid w:val="000E78D8"/>
    <w:rsid w:val="000E7CB8"/>
    <w:rsid w:val="000F075B"/>
    <w:rsid w:val="000F0A76"/>
    <w:rsid w:val="000F1C0E"/>
    <w:rsid w:val="000F2AC6"/>
    <w:rsid w:val="000F2C92"/>
    <w:rsid w:val="000F30E7"/>
    <w:rsid w:val="000F32F4"/>
    <w:rsid w:val="000F3327"/>
    <w:rsid w:val="000F3653"/>
    <w:rsid w:val="000F3758"/>
    <w:rsid w:val="000F4F92"/>
    <w:rsid w:val="000F58AE"/>
    <w:rsid w:val="000F5A18"/>
    <w:rsid w:val="000F61BC"/>
    <w:rsid w:val="000F644F"/>
    <w:rsid w:val="000F692F"/>
    <w:rsid w:val="000F6A1A"/>
    <w:rsid w:val="000F6B4E"/>
    <w:rsid w:val="000F6B55"/>
    <w:rsid w:val="000F7203"/>
    <w:rsid w:val="00100764"/>
    <w:rsid w:val="00100DD6"/>
    <w:rsid w:val="00101F9F"/>
    <w:rsid w:val="001021FB"/>
    <w:rsid w:val="00102AA2"/>
    <w:rsid w:val="00103B2F"/>
    <w:rsid w:val="00103C37"/>
    <w:rsid w:val="0010402A"/>
    <w:rsid w:val="00105BD5"/>
    <w:rsid w:val="00107809"/>
    <w:rsid w:val="00107930"/>
    <w:rsid w:val="0011000A"/>
    <w:rsid w:val="0011044E"/>
    <w:rsid w:val="00110763"/>
    <w:rsid w:val="00114D36"/>
    <w:rsid w:val="00115B92"/>
    <w:rsid w:val="00115CC2"/>
    <w:rsid w:val="001171CB"/>
    <w:rsid w:val="00117607"/>
    <w:rsid w:val="001200F3"/>
    <w:rsid w:val="001201DE"/>
    <w:rsid w:val="00120C5E"/>
    <w:rsid w:val="0012676C"/>
    <w:rsid w:val="00126A4C"/>
    <w:rsid w:val="00126E43"/>
    <w:rsid w:val="00127538"/>
    <w:rsid w:val="00130810"/>
    <w:rsid w:val="00131BFA"/>
    <w:rsid w:val="00131D4C"/>
    <w:rsid w:val="00132687"/>
    <w:rsid w:val="00132920"/>
    <w:rsid w:val="00133B6C"/>
    <w:rsid w:val="00133F22"/>
    <w:rsid w:val="0013478A"/>
    <w:rsid w:val="0013507D"/>
    <w:rsid w:val="00135961"/>
    <w:rsid w:val="0013705B"/>
    <w:rsid w:val="001370FD"/>
    <w:rsid w:val="00137E57"/>
    <w:rsid w:val="00137E7F"/>
    <w:rsid w:val="0014042B"/>
    <w:rsid w:val="00140994"/>
    <w:rsid w:val="00141F2F"/>
    <w:rsid w:val="00141FAA"/>
    <w:rsid w:val="00142C85"/>
    <w:rsid w:val="00142F23"/>
    <w:rsid w:val="00143B3E"/>
    <w:rsid w:val="00144590"/>
    <w:rsid w:val="001448A7"/>
    <w:rsid w:val="00145743"/>
    <w:rsid w:val="001459E6"/>
    <w:rsid w:val="00145BA4"/>
    <w:rsid w:val="00145D2C"/>
    <w:rsid w:val="00146917"/>
    <w:rsid w:val="00146EDF"/>
    <w:rsid w:val="00150387"/>
    <w:rsid w:val="001506C2"/>
    <w:rsid w:val="0015182B"/>
    <w:rsid w:val="001521FA"/>
    <w:rsid w:val="00152401"/>
    <w:rsid w:val="0015263C"/>
    <w:rsid w:val="00152F99"/>
    <w:rsid w:val="0015482A"/>
    <w:rsid w:val="00154B3F"/>
    <w:rsid w:val="00156704"/>
    <w:rsid w:val="001574C7"/>
    <w:rsid w:val="001577CE"/>
    <w:rsid w:val="001579CA"/>
    <w:rsid w:val="00161152"/>
    <w:rsid w:val="00161346"/>
    <w:rsid w:val="00161423"/>
    <w:rsid w:val="00161A74"/>
    <w:rsid w:val="00161A9B"/>
    <w:rsid w:val="00161C2E"/>
    <w:rsid w:val="0016247F"/>
    <w:rsid w:val="00162521"/>
    <w:rsid w:val="00162C7A"/>
    <w:rsid w:val="00164239"/>
    <w:rsid w:val="00164523"/>
    <w:rsid w:val="0016455B"/>
    <w:rsid w:val="00165293"/>
    <w:rsid w:val="001653AA"/>
    <w:rsid w:val="00165EAF"/>
    <w:rsid w:val="00165FAC"/>
    <w:rsid w:val="00166AFB"/>
    <w:rsid w:val="00166B23"/>
    <w:rsid w:val="00166B2F"/>
    <w:rsid w:val="0016713A"/>
    <w:rsid w:val="001674B3"/>
    <w:rsid w:val="00170CA2"/>
    <w:rsid w:val="00171E00"/>
    <w:rsid w:val="00172A33"/>
    <w:rsid w:val="00172E66"/>
    <w:rsid w:val="00172EDF"/>
    <w:rsid w:val="001731BE"/>
    <w:rsid w:val="001731F3"/>
    <w:rsid w:val="00174E17"/>
    <w:rsid w:val="00175EA5"/>
    <w:rsid w:val="00176124"/>
    <w:rsid w:val="001768AF"/>
    <w:rsid w:val="00177B84"/>
    <w:rsid w:val="00181B30"/>
    <w:rsid w:val="00181B7A"/>
    <w:rsid w:val="00181E17"/>
    <w:rsid w:val="001827E9"/>
    <w:rsid w:val="00182DC0"/>
    <w:rsid w:val="00182EED"/>
    <w:rsid w:val="00183469"/>
    <w:rsid w:val="00184353"/>
    <w:rsid w:val="0018488E"/>
    <w:rsid w:val="00184BD1"/>
    <w:rsid w:val="00185685"/>
    <w:rsid w:val="0018571F"/>
    <w:rsid w:val="00185CB0"/>
    <w:rsid w:val="00186112"/>
    <w:rsid w:val="001861F1"/>
    <w:rsid w:val="00186402"/>
    <w:rsid w:val="0018723F"/>
    <w:rsid w:val="00187303"/>
    <w:rsid w:val="001900A2"/>
    <w:rsid w:val="0019013A"/>
    <w:rsid w:val="00190557"/>
    <w:rsid w:val="00190854"/>
    <w:rsid w:val="00190ABB"/>
    <w:rsid w:val="001916A7"/>
    <w:rsid w:val="00193D4C"/>
    <w:rsid w:val="001945C9"/>
    <w:rsid w:val="001951E2"/>
    <w:rsid w:val="001954BB"/>
    <w:rsid w:val="001958E8"/>
    <w:rsid w:val="001959BE"/>
    <w:rsid w:val="0019631B"/>
    <w:rsid w:val="00196833"/>
    <w:rsid w:val="001972EF"/>
    <w:rsid w:val="001973CC"/>
    <w:rsid w:val="00197651"/>
    <w:rsid w:val="001A034F"/>
    <w:rsid w:val="001A0FE9"/>
    <w:rsid w:val="001A16BE"/>
    <w:rsid w:val="001A2AF5"/>
    <w:rsid w:val="001A392B"/>
    <w:rsid w:val="001A4C3E"/>
    <w:rsid w:val="001A4FB5"/>
    <w:rsid w:val="001A507D"/>
    <w:rsid w:val="001A52DF"/>
    <w:rsid w:val="001A5512"/>
    <w:rsid w:val="001A5645"/>
    <w:rsid w:val="001A64CA"/>
    <w:rsid w:val="001A6511"/>
    <w:rsid w:val="001A6D7E"/>
    <w:rsid w:val="001A732F"/>
    <w:rsid w:val="001A7C72"/>
    <w:rsid w:val="001B0424"/>
    <w:rsid w:val="001B0C59"/>
    <w:rsid w:val="001B0E6B"/>
    <w:rsid w:val="001B1229"/>
    <w:rsid w:val="001B14F4"/>
    <w:rsid w:val="001B23F7"/>
    <w:rsid w:val="001B28FB"/>
    <w:rsid w:val="001B2B99"/>
    <w:rsid w:val="001B3553"/>
    <w:rsid w:val="001B5A1D"/>
    <w:rsid w:val="001B60AB"/>
    <w:rsid w:val="001B6A55"/>
    <w:rsid w:val="001B7513"/>
    <w:rsid w:val="001B7600"/>
    <w:rsid w:val="001B79BD"/>
    <w:rsid w:val="001B7B6F"/>
    <w:rsid w:val="001B7C7D"/>
    <w:rsid w:val="001C03C0"/>
    <w:rsid w:val="001C227D"/>
    <w:rsid w:val="001C294A"/>
    <w:rsid w:val="001C3C39"/>
    <w:rsid w:val="001C412C"/>
    <w:rsid w:val="001C4517"/>
    <w:rsid w:val="001C5768"/>
    <w:rsid w:val="001C5E60"/>
    <w:rsid w:val="001C5ECF"/>
    <w:rsid w:val="001C6589"/>
    <w:rsid w:val="001C6DDA"/>
    <w:rsid w:val="001C78A8"/>
    <w:rsid w:val="001C7946"/>
    <w:rsid w:val="001C7BC4"/>
    <w:rsid w:val="001D008F"/>
    <w:rsid w:val="001D016E"/>
    <w:rsid w:val="001D0655"/>
    <w:rsid w:val="001D078B"/>
    <w:rsid w:val="001D0C1C"/>
    <w:rsid w:val="001D0C2C"/>
    <w:rsid w:val="001D10A2"/>
    <w:rsid w:val="001D26C4"/>
    <w:rsid w:val="001D2AD0"/>
    <w:rsid w:val="001D4006"/>
    <w:rsid w:val="001D4154"/>
    <w:rsid w:val="001D4C3E"/>
    <w:rsid w:val="001D5A36"/>
    <w:rsid w:val="001D5B00"/>
    <w:rsid w:val="001D633B"/>
    <w:rsid w:val="001D6B98"/>
    <w:rsid w:val="001D76FA"/>
    <w:rsid w:val="001D7789"/>
    <w:rsid w:val="001D7C62"/>
    <w:rsid w:val="001E0ABB"/>
    <w:rsid w:val="001E0C07"/>
    <w:rsid w:val="001E1BF3"/>
    <w:rsid w:val="001E236B"/>
    <w:rsid w:val="001E288D"/>
    <w:rsid w:val="001E2963"/>
    <w:rsid w:val="001E2BE4"/>
    <w:rsid w:val="001E34EE"/>
    <w:rsid w:val="001E39B2"/>
    <w:rsid w:val="001E54DC"/>
    <w:rsid w:val="001E6C3F"/>
    <w:rsid w:val="001E6C76"/>
    <w:rsid w:val="001E6C84"/>
    <w:rsid w:val="001E736E"/>
    <w:rsid w:val="001E7472"/>
    <w:rsid w:val="001F049A"/>
    <w:rsid w:val="001F04DD"/>
    <w:rsid w:val="001F12A7"/>
    <w:rsid w:val="001F19E5"/>
    <w:rsid w:val="001F1A01"/>
    <w:rsid w:val="001F1E55"/>
    <w:rsid w:val="001F20CF"/>
    <w:rsid w:val="001F377D"/>
    <w:rsid w:val="001F3D61"/>
    <w:rsid w:val="001F41AA"/>
    <w:rsid w:val="001F4777"/>
    <w:rsid w:val="001F4F09"/>
    <w:rsid w:val="001F5A99"/>
    <w:rsid w:val="001F662D"/>
    <w:rsid w:val="001F6E91"/>
    <w:rsid w:val="001F73AE"/>
    <w:rsid w:val="001F7704"/>
    <w:rsid w:val="00200389"/>
    <w:rsid w:val="002006A8"/>
    <w:rsid w:val="0020071F"/>
    <w:rsid w:val="002028F4"/>
    <w:rsid w:val="00202CEB"/>
    <w:rsid w:val="002038D9"/>
    <w:rsid w:val="00203B81"/>
    <w:rsid w:val="00205E96"/>
    <w:rsid w:val="00206C0E"/>
    <w:rsid w:val="00207B8D"/>
    <w:rsid w:val="002105FF"/>
    <w:rsid w:val="0021064D"/>
    <w:rsid w:val="0021169B"/>
    <w:rsid w:val="00211C0E"/>
    <w:rsid w:val="00211CC4"/>
    <w:rsid w:val="00212592"/>
    <w:rsid w:val="00213017"/>
    <w:rsid w:val="00214AF2"/>
    <w:rsid w:val="00214F2F"/>
    <w:rsid w:val="00215589"/>
    <w:rsid w:val="00216CE3"/>
    <w:rsid w:val="00217B79"/>
    <w:rsid w:val="002207DE"/>
    <w:rsid w:val="00220B0C"/>
    <w:rsid w:val="00220E07"/>
    <w:rsid w:val="002220EB"/>
    <w:rsid w:val="002223E8"/>
    <w:rsid w:val="00222DF3"/>
    <w:rsid w:val="0022409C"/>
    <w:rsid w:val="002243F9"/>
    <w:rsid w:val="00224CF3"/>
    <w:rsid w:val="002254DB"/>
    <w:rsid w:val="00225F94"/>
    <w:rsid w:val="00226117"/>
    <w:rsid w:val="00226271"/>
    <w:rsid w:val="00227096"/>
    <w:rsid w:val="00227C1F"/>
    <w:rsid w:val="00227C32"/>
    <w:rsid w:val="002301CA"/>
    <w:rsid w:val="00230302"/>
    <w:rsid w:val="00230572"/>
    <w:rsid w:val="00233022"/>
    <w:rsid w:val="00233FF3"/>
    <w:rsid w:val="00234667"/>
    <w:rsid w:val="00234DB4"/>
    <w:rsid w:val="00235BE8"/>
    <w:rsid w:val="002363DE"/>
    <w:rsid w:val="0024027C"/>
    <w:rsid w:val="002406DF"/>
    <w:rsid w:val="002407EA"/>
    <w:rsid w:val="00242F47"/>
    <w:rsid w:val="00243D2F"/>
    <w:rsid w:val="00244BDA"/>
    <w:rsid w:val="002463C0"/>
    <w:rsid w:val="00246632"/>
    <w:rsid w:val="00250346"/>
    <w:rsid w:val="00252476"/>
    <w:rsid w:val="00254226"/>
    <w:rsid w:val="0025459F"/>
    <w:rsid w:val="00254726"/>
    <w:rsid w:val="00255E30"/>
    <w:rsid w:val="00256135"/>
    <w:rsid w:val="002564B8"/>
    <w:rsid w:val="002565AA"/>
    <w:rsid w:val="002569B9"/>
    <w:rsid w:val="0025772C"/>
    <w:rsid w:val="002577D8"/>
    <w:rsid w:val="00257ACC"/>
    <w:rsid w:val="00257FE1"/>
    <w:rsid w:val="00260F31"/>
    <w:rsid w:val="00261292"/>
    <w:rsid w:val="002615B4"/>
    <w:rsid w:val="0026361B"/>
    <w:rsid w:val="00264906"/>
    <w:rsid w:val="002663A7"/>
    <w:rsid w:val="00267591"/>
    <w:rsid w:val="00267B40"/>
    <w:rsid w:val="00267B82"/>
    <w:rsid w:val="0027026E"/>
    <w:rsid w:val="0027041F"/>
    <w:rsid w:val="00273C99"/>
    <w:rsid w:val="00275AB7"/>
    <w:rsid w:val="00276C30"/>
    <w:rsid w:val="00277484"/>
    <w:rsid w:val="002802B7"/>
    <w:rsid w:val="002803CF"/>
    <w:rsid w:val="00280776"/>
    <w:rsid w:val="00281223"/>
    <w:rsid w:val="002820D6"/>
    <w:rsid w:val="00282793"/>
    <w:rsid w:val="00282B28"/>
    <w:rsid w:val="00284540"/>
    <w:rsid w:val="00284743"/>
    <w:rsid w:val="00285144"/>
    <w:rsid w:val="00285FB7"/>
    <w:rsid w:val="00285FE8"/>
    <w:rsid w:val="0028665A"/>
    <w:rsid w:val="002866BF"/>
    <w:rsid w:val="00287156"/>
    <w:rsid w:val="00287575"/>
    <w:rsid w:val="002875CA"/>
    <w:rsid w:val="002878A2"/>
    <w:rsid w:val="00287B90"/>
    <w:rsid w:val="00290C6B"/>
    <w:rsid w:val="00290D53"/>
    <w:rsid w:val="002912BA"/>
    <w:rsid w:val="00291C56"/>
    <w:rsid w:val="002924B7"/>
    <w:rsid w:val="002925A3"/>
    <w:rsid w:val="002926C0"/>
    <w:rsid w:val="00292742"/>
    <w:rsid w:val="00292F94"/>
    <w:rsid w:val="0029449F"/>
    <w:rsid w:val="0029538A"/>
    <w:rsid w:val="00295FEE"/>
    <w:rsid w:val="00296A75"/>
    <w:rsid w:val="002976B6"/>
    <w:rsid w:val="00297813"/>
    <w:rsid w:val="00297D1D"/>
    <w:rsid w:val="002A0FED"/>
    <w:rsid w:val="002A18F8"/>
    <w:rsid w:val="002A3D29"/>
    <w:rsid w:val="002A4ACC"/>
    <w:rsid w:val="002A4AFE"/>
    <w:rsid w:val="002A4BFE"/>
    <w:rsid w:val="002A52AE"/>
    <w:rsid w:val="002A55B1"/>
    <w:rsid w:val="002A592D"/>
    <w:rsid w:val="002A5A14"/>
    <w:rsid w:val="002A6136"/>
    <w:rsid w:val="002A6526"/>
    <w:rsid w:val="002A68B0"/>
    <w:rsid w:val="002A6C88"/>
    <w:rsid w:val="002A7D4B"/>
    <w:rsid w:val="002A7E84"/>
    <w:rsid w:val="002B00A3"/>
    <w:rsid w:val="002B028B"/>
    <w:rsid w:val="002B0522"/>
    <w:rsid w:val="002B0B5F"/>
    <w:rsid w:val="002B10DA"/>
    <w:rsid w:val="002B2F07"/>
    <w:rsid w:val="002B3489"/>
    <w:rsid w:val="002B3E70"/>
    <w:rsid w:val="002B42AE"/>
    <w:rsid w:val="002B4487"/>
    <w:rsid w:val="002B60AF"/>
    <w:rsid w:val="002B6AC9"/>
    <w:rsid w:val="002B6E2C"/>
    <w:rsid w:val="002B6F22"/>
    <w:rsid w:val="002B745C"/>
    <w:rsid w:val="002B7656"/>
    <w:rsid w:val="002C08D9"/>
    <w:rsid w:val="002C1BF4"/>
    <w:rsid w:val="002C245E"/>
    <w:rsid w:val="002C2949"/>
    <w:rsid w:val="002C2EB7"/>
    <w:rsid w:val="002C3694"/>
    <w:rsid w:val="002C43BC"/>
    <w:rsid w:val="002C44FB"/>
    <w:rsid w:val="002C4B2A"/>
    <w:rsid w:val="002C52D0"/>
    <w:rsid w:val="002C54F6"/>
    <w:rsid w:val="002C574A"/>
    <w:rsid w:val="002C63AC"/>
    <w:rsid w:val="002C7B2F"/>
    <w:rsid w:val="002C7DC3"/>
    <w:rsid w:val="002D3910"/>
    <w:rsid w:val="002D3BD6"/>
    <w:rsid w:val="002D3EA1"/>
    <w:rsid w:val="002D45E2"/>
    <w:rsid w:val="002D4920"/>
    <w:rsid w:val="002D4A03"/>
    <w:rsid w:val="002D4FA5"/>
    <w:rsid w:val="002D647E"/>
    <w:rsid w:val="002D6756"/>
    <w:rsid w:val="002D6B88"/>
    <w:rsid w:val="002D7148"/>
    <w:rsid w:val="002E11A9"/>
    <w:rsid w:val="002E1CC8"/>
    <w:rsid w:val="002E2140"/>
    <w:rsid w:val="002E4DC9"/>
    <w:rsid w:val="002E6176"/>
    <w:rsid w:val="002E6271"/>
    <w:rsid w:val="002E75E0"/>
    <w:rsid w:val="002F036B"/>
    <w:rsid w:val="002F03B7"/>
    <w:rsid w:val="002F08FE"/>
    <w:rsid w:val="002F15BA"/>
    <w:rsid w:val="002F1D00"/>
    <w:rsid w:val="002F1EF5"/>
    <w:rsid w:val="002F2563"/>
    <w:rsid w:val="002F4E55"/>
    <w:rsid w:val="002F50CD"/>
    <w:rsid w:val="002F5DC8"/>
    <w:rsid w:val="002F631F"/>
    <w:rsid w:val="002F6723"/>
    <w:rsid w:val="002F6BE9"/>
    <w:rsid w:val="002F6DE5"/>
    <w:rsid w:val="002F6F8F"/>
    <w:rsid w:val="003000D7"/>
    <w:rsid w:val="0030098E"/>
    <w:rsid w:val="00301FD5"/>
    <w:rsid w:val="00302BF3"/>
    <w:rsid w:val="003039C2"/>
    <w:rsid w:val="00303EE8"/>
    <w:rsid w:val="003057DD"/>
    <w:rsid w:val="00306C02"/>
    <w:rsid w:val="00306CBE"/>
    <w:rsid w:val="00306CC5"/>
    <w:rsid w:val="00306EA3"/>
    <w:rsid w:val="00310341"/>
    <w:rsid w:val="003107BF"/>
    <w:rsid w:val="003112BB"/>
    <w:rsid w:val="003130D5"/>
    <w:rsid w:val="003134D1"/>
    <w:rsid w:val="0031381A"/>
    <w:rsid w:val="00314480"/>
    <w:rsid w:val="00314A67"/>
    <w:rsid w:val="00314E6F"/>
    <w:rsid w:val="00315C81"/>
    <w:rsid w:val="00316BE0"/>
    <w:rsid w:val="00316DDE"/>
    <w:rsid w:val="003171A2"/>
    <w:rsid w:val="0031760D"/>
    <w:rsid w:val="003177AD"/>
    <w:rsid w:val="0032097E"/>
    <w:rsid w:val="003217C5"/>
    <w:rsid w:val="00321861"/>
    <w:rsid w:val="003220FB"/>
    <w:rsid w:val="00322168"/>
    <w:rsid w:val="003229A1"/>
    <w:rsid w:val="003240AD"/>
    <w:rsid w:val="003243E2"/>
    <w:rsid w:val="0032476D"/>
    <w:rsid w:val="003250E6"/>
    <w:rsid w:val="00326014"/>
    <w:rsid w:val="00326562"/>
    <w:rsid w:val="0032791F"/>
    <w:rsid w:val="00327C25"/>
    <w:rsid w:val="0033032F"/>
    <w:rsid w:val="003304BF"/>
    <w:rsid w:val="00330CD5"/>
    <w:rsid w:val="00331D4D"/>
    <w:rsid w:val="00332DD4"/>
    <w:rsid w:val="00333C89"/>
    <w:rsid w:val="00333CCC"/>
    <w:rsid w:val="00334540"/>
    <w:rsid w:val="00335330"/>
    <w:rsid w:val="00335BF5"/>
    <w:rsid w:val="00335CE1"/>
    <w:rsid w:val="00336683"/>
    <w:rsid w:val="00337774"/>
    <w:rsid w:val="003409FB"/>
    <w:rsid w:val="00343EE3"/>
    <w:rsid w:val="00344BD0"/>
    <w:rsid w:val="00344E3C"/>
    <w:rsid w:val="00345E29"/>
    <w:rsid w:val="00346F17"/>
    <w:rsid w:val="00347354"/>
    <w:rsid w:val="00347FF4"/>
    <w:rsid w:val="0035015D"/>
    <w:rsid w:val="00351102"/>
    <w:rsid w:val="003522E5"/>
    <w:rsid w:val="003527CD"/>
    <w:rsid w:val="0035347B"/>
    <w:rsid w:val="003535E5"/>
    <w:rsid w:val="00353F8B"/>
    <w:rsid w:val="003542F4"/>
    <w:rsid w:val="00354E71"/>
    <w:rsid w:val="00355205"/>
    <w:rsid w:val="00355C43"/>
    <w:rsid w:val="003612FC"/>
    <w:rsid w:val="003613A0"/>
    <w:rsid w:val="0036235E"/>
    <w:rsid w:val="00363545"/>
    <w:rsid w:val="00363D6B"/>
    <w:rsid w:val="00364259"/>
    <w:rsid w:val="00364426"/>
    <w:rsid w:val="00365326"/>
    <w:rsid w:val="00365482"/>
    <w:rsid w:val="003663A5"/>
    <w:rsid w:val="00366889"/>
    <w:rsid w:val="003673D1"/>
    <w:rsid w:val="00367740"/>
    <w:rsid w:val="003679BB"/>
    <w:rsid w:val="00367C2B"/>
    <w:rsid w:val="003701E5"/>
    <w:rsid w:val="003708EB"/>
    <w:rsid w:val="00370B5C"/>
    <w:rsid w:val="00371A35"/>
    <w:rsid w:val="003738F4"/>
    <w:rsid w:val="00373939"/>
    <w:rsid w:val="0037398E"/>
    <w:rsid w:val="0037536B"/>
    <w:rsid w:val="00375A23"/>
    <w:rsid w:val="0037763B"/>
    <w:rsid w:val="00380EE2"/>
    <w:rsid w:val="003815A7"/>
    <w:rsid w:val="0038177A"/>
    <w:rsid w:val="00381D50"/>
    <w:rsid w:val="00382032"/>
    <w:rsid w:val="0038384C"/>
    <w:rsid w:val="003841CC"/>
    <w:rsid w:val="0038582C"/>
    <w:rsid w:val="00385D48"/>
    <w:rsid w:val="003868D0"/>
    <w:rsid w:val="00386C38"/>
    <w:rsid w:val="003874A2"/>
    <w:rsid w:val="00390247"/>
    <w:rsid w:val="0039120A"/>
    <w:rsid w:val="003914C4"/>
    <w:rsid w:val="00392F7A"/>
    <w:rsid w:val="00394703"/>
    <w:rsid w:val="00394E7D"/>
    <w:rsid w:val="003957B7"/>
    <w:rsid w:val="00395E2E"/>
    <w:rsid w:val="0039622E"/>
    <w:rsid w:val="003A0493"/>
    <w:rsid w:val="003A0E47"/>
    <w:rsid w:val="003A225F"/>
    <w:rsid w:val="003A2352"/>
    <w:rsid w:val="003A27A4"/>
    <w:rsid w:val="003A32E6"/>
    <w:rsid w:val="003A3A27"/>
    <w:rsid w:val="003A4A3A"/>
    <w:rsid w:val="003A5C74"/>
    <w:rsid w:val="003A62FA"/>
    <w:rsid w:val="003A723D"/>
    <w:rsid w:val="003B0323"/>
    <w:rsid w:val="003B1FC8"/>
    <w:rsid w:val="003B2277"/>
    <w:rsid w:val="003B2637"/>
    <w:rsid w:val="003B2B9A"/>
    <w:rsid w:val="003B32C1"/>
    <w:rsid w:val="003B3ACF"/>
    <w:rsid w:val="003B4A90"/>
    <w:rsid w:val="003B566A"/>
    <w:rsid w:val="003B5E93"/>
    <w:rsid w:val="003B65E4"/>
    <w:rsid w:val="003B75C1"/>
    <w:rsid w:val="003C14CF"/>
    <w:rsid w:val="003C2176"/>
    <w:rsid w:val="003C26F3"/>
    <w:rsid w:val="003C459E"/>
    <w:rsid w:val="003C483D"/>
    <w:rsid w:val="003C488F"/>
    <w:rsid w:val="003C4FCE"/>
    <w:rsid w:val="003D0291"/>
    <w:rsid w:val="003D0C61"/>
    <w:rsid w:val="003D0CF8"/>
    <w:rsid w:val="003D0DEF"/>
    <w:rsid w:val="003D1714"/>
    <w:rsid w:val="003D1741"/>
    <w:rsid w:val="003D1F69"/>
    <w:rsid w:val="003D2758"/>
    <w:rsid w:val="003D39D0"/>
    <w:rsid w:val="003D3B54"/>
    <w:rsid w:val="003D41F0"/>
    <w:rsid w:val="003D5616"/>
    <w:rsid w:val="003D5DE6"/>
    <w:rsid w:val="003D68BA"/>
    <w:rsid w:val="003E05AE"/>
    <w:rsid w:val="003E0776"/>
    <w:rsid w:val="003E16B9"/>
    <w:rsid w:val="003E1AC7"/>
    <w:rsid w:val="003E1F3C"/>
    <w:rsid w:val="003E21E0"/>
    <w:rsid w:val="003E26E3"/>
    <w:rsid w:val="003E2ADA"/>
    <w:rsid w:val="003E2C6E"/>
    <w:rsid w:val="003E2D06"/>
    <w:rsid w:val="003E3838"/>
    <w:rsid w:val="003E4468"/>
    <w:rsid w:val="003E488A"/>
    <w:rsid w:val="003E490B"/>
    <w:rsid w:val="003E51BA"/>
    <w:rsid w:val="003E6413"/>
    <w:rsid w:val="003E6946"/>
    <w:rsid w:val="003E6FC6"/>
    <w:rsid w:val="003E6FD8"/>
    <w:rsid w:val="003E73A3"/>
    <w:rsid w:val="003E74C9"/>
    <w:rsid w:val="003E7514"/>
    <w:rsid w:val="003E770F"/>
    <w:rsid w:val="003F02F5"/>
    <w:rsid w:val="003F0A32"/>
    <w:rsid w:val="003F11DC"/>
    <w:rsid w:val="003F2482"/>
    <w:rsid w:val="003F3429"/>
    <w:rsid w:val="003F6B38"/>
    <w:rsid w:val="003F7157"/>
    <w:rsid w:val="003F783C"/>
    <w:rsid w:val="003F79D7"/>
    <w:rsid w:val="003F7B23"/>
    <w:rsid w:val="00400383"/>
    <w:rsid w:val="00400439"/>
    <w:rsid w:val="004015A2"/>
    <w:rsid w:val="0040266A"/>
    <w:rsid w:val="00402692"/>
    <w:rsid w:val="0040338C"/>
    <w:rsid w:val="00403954"/>
    <w:rsid w:val="00403959"/>
    <w:rsid w:val="0040419A"/>
    <w:rsid w:val="00404D6F"/>
    <w:rsid w:val="00405236"/>
    <w:rsid w:val="004054C0"/>
    <w:rsid w:val="00406F2D"/>
    <w:rsid w:val="00406F7F"/>
    <w:rsid w:val="004074BC"/>
    <w:rsid w:val="00407A00"/>
    <w:rsid w:val="00410FB4"/>
    <w:rsid w:val="00411919"/>
    <w:rsid w:val="00411B54"/>
    <w:rsid w:val="00411D25"/>
    <w:rsid w:val="00412292"/>
    <w:rsid w:val="004127DC"/>
    <w:rsid w:val="004136F9"/>
    <w:rsid w:val="004137E4"/>
    <w:rsid w:val="0041417A"/>
    <w:rsid w:val="004145BB"/>
    <w:rsid w:val="004152DF"/>
    <w:rsid w:val="004153EA"/>
    <w:rsid w:val="004157AB"/>
    <w:rsid w:val="00415D60"/>
    <w:rsid w:val="00417B21"/>
    <w:rsid w:val="004214C5"/>
    <w:rsid w:val="0042157F"/>
    <w:rsid w:val="00421DAB"/>
    <w:rsid w:val="00423163"/>
    <w:rsid w:val="00423AAE"/>
    <w:rsid w:val="004241B3"/>
    <w:rsid w:val="00425221"/>
    <w:rsid w:val="004253BE"/>
    <w:rsid w:val="004254D6"/>
    <w:rsid w:val="00425729"/>
    <w:rsid w:val="00425FB5"/>
    <w:rsid w:val="00425FEF"/>
    <w:rsid w:val="0042625B"/>
    <w:rsid w:val="00426828"/>
    <w:rsid w:val="004272FD"/>
    <w:rsid w:val="00427C6E"/>
    <w:rsid w:val="00427EA4"/>
    <w:rsid w:val="00427F0C"/>
    <w:rsid w:val="00430CCB"/>
    <w:rsid w:val="00431D00"/>
    <w:rsid w:val="00431D1A"/>
    <w:rsid w:val="00431FDF"/>
    <w:rsid w:val="004325A2"/>
    <w:rsid w:val="00433DFC"/>
    <w:rsid w:val="00433F56"/>
    <w:rsid w:val="004340A9"/>
    <w:rsid w:val="00434EE6"/>
    <w:rsid w:val="004354E1"/>
    <w:rsid w:val="00435B79"/>
    <w:rsid w:val="00436230"/>
    <w:rsid w:val="00436EF3"/>
    <w:rsid w:val="00437399"/>
    <w:rsid w:val="00437B2F"/>
    <w:rsid w:val="004409DA"/>
    <w:rsid w:val="004415C4"/>
    <w:rsid w:val="004418FA"/>
    <w:rsid w:val="00442334"/>
    <w:rsid w:val="00442355"/>
    <w:rsid w:val="0044279D"/>
    <w:rsid w:val="004427C1"/>
    <w:rsid w:val="004428B9"/>
    <w:rsid w:val="004429CE"/>
    <w:rsid w:val="00443357"/>
    <w:rsid w:val="004434C4"/>
    <w:rsid w:val="00444C16"/>
    <w:rsid w:val="004458F6"/>
    <w:rsid w:val="004469EE"/>
    <w:rsid w:val="00446C65"/>
    <w:rsid w:val="00446D3F"/>
    <w:rsid w:val="00446DE2"/>
    <w:rsid w:val="00447294"/>
    <w:rsid w:val="00447821"/>
    <w:rsid w:val="00450C39"/>
    <w:rsid w:val="004514D3"/>
    <w:rsid w:val="00451644"/>
    <w:rsid w:val="00451D26"/>
    <w:rsid w:val="00451DED"/>
    <w:rsid w:val="00451E4D"/>
    <w:rsid w:val="00454B54"/>
    <w:rsid w:val="0045541B"/>
    <w:rsid w:val="004562C6"/>
    <w:rsid w:val="00456397"/>
    <w:rsid w:val="0045652D"/>
    <w:rsid w:val="004566FE"/>
    <w:rsid w:val="00457C95"/>
    <w:rsid w:val="00457D31"/>
    <w:rsid w:val="00457E4E"/>
    <w:rsid w:val="004616EC"/>
    <w:rsid w:val="00463EFF"/>
    <w:rsid w:val="0046474F"/>
    <w:rsid w:val="00464905"/>
    <w:rsid w:val="00465F0D"/>
    <w:rsid w:val="00465FDC"/>
    <w:rsid w:val="004660A9"/>
    <w:rsid w:val="0046631A"/>
    <w:rsid w:val="0046779E"/>
    <w:rsid w:val="00470713"/>
    <w:rsid w:val="00470EAC"/>
    <w:rsid w:val="004710F1"/>
    <w:rsid w:val="0047211D"/>
    <w:rsid w:val="00472CF5"/>
    <w:rsid w:val="00472F81"/>
    <w:rsid w:val="00473E3A"/>
    <w:rsid w:val="004744BA"/>
    <w:rsid w:val="00475F4E"/>
    <w:rsid w:val="0047623E"/>
    <w:rsid w:val="004771F0"/>
    <w:rsid w:val="00477A92"/>
    <w:rsid w:val="00477B80"/>
    <w:rsid w:val="00480434"/>
    <w:rsid w:val="004809ED"/>
    <w:rsid w:val="00480FD3"/>
    <w:rsid w:val="004812CE"/>
    <w:rsid w:val="0048301B"/>
    <w:rsid w:val="00483045"/>
    <w:rsid w:val="00483565"/>
    <w:rsid w:val="00486BD3"/>
    <w:rsid w:val="00486F5B"/>
    <w:rsid w:val="00486FDC"/>
    <w:rsid w:val="00487105"/>
    <w:rsid w:val="00487501"/>
    <w:rsid w:val="00490743"/>
    <w:rsid w:val="004913D6"/>
    <w:rsid w:val="004918B8"/>
    <w:rsid w:val="00491E55"/>
    <w:rsid w:val="00492B71"/>
    <w:rsid w:val="00492FFA"/>
    <w:rsid w:val="00493225"/>
    <w:rsid w:val="00493482"/>
    <w:rsid w:val="00497262"/>
    <w:rsid w:val="004976C4"/>
    <w:rsid w:val="00497967"/>
    <w:rsid w:val="004A02F1"/>
    <w:rsid w:val="004A07F8"/>
    <w:rsid w:val="004A0C18"/>
    <w:rsid w:val="004A0CE3"/>
    <w:rsid w:val="004A1022"/>
    <w:rsid w:val="004A1535"/>
    <w:rsid w:val="004A1A77"/>
    <w:rsid w:val="004A4F4B"/>
    <w:rsid w:val="004A5B2C"/>
    <w:rsid w:val="004A5C79"/>
    <w:rsid w:val="004A6CB9"/>
    <w:rsid w:val="004A7564"/>
    <w:rsid w:val="004A77F1"/>
    <w:rsid w:val="004A7F55"/>
    <w:rsid w:val="004B00BF"/>
    <w:rsid w:val="004B1B95"/>
    <w:rsid w:val="004B257E"/>
    <w:rsid w:val="004B3383"/>
    <w:rsid w:val="004B3389"/>
    <w:rsid w:val="004B3F6B"/>
    <w:rsid w:val="004B4482"/>
    <w:rsid w:val="004B4DB1"/>
    <w:rsid w:val="004B4E37"/>
    <w:rsid w:val="004B5BE5"/>
    <w:rsid w:val="004B5D20"/>
    <w:rsid w:val="004B6B6F"/>
    <w:rsid w:val="004B7611"/>
    <w:rsid w:val="004B7915"/>
    <w:rsid w:val="004C006E"/>
    <w:rsid w:val="004C00FA"/>
    <w:rsid w:val="004C16EF"/>
    <w:rsid w:val="004C18DB"/>
    <w:rsid w:val="004C1AEC"/>
    <w:rsid w:val="004C239B"/>
    <w:rsid w:val="004C3EB3"/>
    <w:rsid w:val="004C4F16"/>
    <w:rsid w:val="004C4F5C"/>
    <w:rsid w:val="004C5AB9"/>
    <w:rsid w:val="004C69F8"/>
    <w:rsid w:val="004C70B5"/>
    <w:rsid w:val="004C7692"/>
    <w:rsid w:val="004C77AC"/>
    <w:rsid w:val="004C7D7B"/>
    <w:rsid w:val="004D1A03"/>
    <w:rsid w:val="004D2BF5"/>
    <w:rsid w:val="004D2D1F"/>
    <w:rsid w:val="004D2F85"/>
    <w:rsid w:val="004D4897"/>
    <w:rsid w:val="004D4939"/>
    <w:rsid w:val="004D5099"/>
    <w:rsid w:val="004D62E5"/>
    <w:rsid w:val="004D6388"/>
    <w:rsid w:val="004D6D3A"/>
    <w:rsid w:val="004D7310"/>
    <w:rsid w:val="004D73E9"/>
    <w:rsid w:val="004E043F"/>
    <w:rsid w:val="004E1811"/>
    <w:rsid w:val="004E1CA0"/>
    <w:rsid w:val="004E1E51"/>
    <w:rsid w:val="004E1F87"/>
    <w:rsid w:val="004E4F97"/>
    <w:rsid w:val="004E695E"/>
    <w:rsid w:val="004E6B95"/>
    <w:rsid w:val="004E6E58"/>
    <w:rsid w:val="004E6FAC"/>
    <w:rsid w:val="004E71E1"/>
    <w:rsid w:val="004E7B77"/>
    <w:rsid w:val="004F08B1"/>
    <w:rsid w:val="004F0DEB"/>
    <w:rsid w:val="004F132A"/>
    <w:rsid w:val="004F24E8"/>
    <w:rsid w:val="004F36AA"/>
    <w:rsid w:val="004F4229"/>
    <w:rsid w:val="004F462A"/>
    <w:rsid w:val="004F5EB5"/>
    <w:rsid w:val="004F6BE4"/>
    <w:rsid w:val="004F6ECA"/>
    <w:rsid w:val="004F706F"/>
    <w:rsid w:val="004F73E4"/>
    <w:rsid w:val="004F7FDA"/>
    <w:rsid w:val="0050021B"/>
    <w:rsid w:val="0050028A"/>
    <w:rsid w:val="00502D1C"/>
    <w:rsid w:val="00503BB9"/>
    <w:rsid w:val="00504611"/>
    <w:rsid w:val="005050A3"/>
    <w:rsid w:val="00506046"/>
    <w:rsid w:val="00506991"/>
    <w:rsid w:val="0051107C"/>
    <w:rsid w:val="00511F06"/>
    <w:rsid w:val="005120C0"/>
    <w:rsid w:val="005120F8"/>
    <w:rsid w:val="00512BD5"/>
    <w:rsid w:val="00513AC2"/>
    <w:rsid w:val="00513D79"/>
    <w:rsid w:val="00514AC4"/>
    <w:rsid w:val="00515E5F"/>
    <w:rsid w:val="0051673E"/>
    <w:rsid w:val="00516756"/>
    <w:rsid w:val="00517309"/>
    <w:rsid w:val="00517452"/>
    <w:rsid w:val="005174DD"/>
    <w:rsid w:val="00517A01"/>
    <w:rsid w:val="00517DB3"/>
    <w:rsid w:val="005208A3"/>
    <w:rsid w:val="005225B0"/>
    <w:rsid w:val="005225C3"/>
    <w:rsid w:val="00522BB9"/>
    <w:rsid w:val="005231B6"/>
    <w:rsid w:val="005232F4"/>
    <w:rsid w:val="00523362"/>
    <w:rsid w:val="00523C9A"/>
    <w:rsid w:val="00524685"/>
    <w:rsid w:val="0052509D"/>
    <w:rsid w:val="00526813"/>
    <w:rsid w:val="00526E10"/>
    <w:rsid w:val="005274BE"/>
    <w:rsid w:val="0052772F"/>
    <w:rsid w:val="00530F8B"/>
    <w:rsid w:val="00531034"/>
    <w:rsid w:val="00532382"/>
    <w:rsid w:val="00532B68"/>
    <w:rsid w:val="0053342C"/>
    <w:rsid w:val="00534E25"/>
    <w:rsid w:val="00535799"/>
    <w:rsid w:val="0053602D"/>
    <w:rsid w:val="005360E4"/>
    <w:rsid w:val="00536BE9"/>
    <w:rsid w:val="005400D7"/>
    <w:rsid w:val="0054035E"/>
    <w:rsid w:val="0054286A"/>
    <w:rsid w:val="00542ED3"/>
    <w:rsid w:val="00543700"/>
    <w:rsid w:val="00543A4E"/>
    <w:rsid w:val="00543AAF"/>
    <w:rsid w:val="00544364"/>
    <w:rsid w:val="00544C48"/>
    <w:rsid w:val="00545D74"/>
    <w:rsid w:val="005464FF"/>
    <w:rsid w:val="00550039"/>
    <w:rsid w:val="00550185"/>
    <w:rsid w:val="00550262"/>
    <w:rsid w:val="0055079E"/>
    <w:rsid w:val="0055118D"/>
    <w:rsid w:val="005512B7"/>
    <w:rsid w:val="005512C8"/>
    <w:rsid w:val="005527E5"/>
    <w:rsid w:val="00552F1F"/>
    <w:rsid w:val="00552FC9"/>
    <w:rsid w:val="005538BE"/>
    <w:rsid w:val="005552CA"/>
    <w:rsid w:val="00555960"/>
    <w:rsid w:val="00556100"/>
    <w:rsid w:val="00557A84"/>
    <w:rsid w:val="00561364"/>
    <w:rsid w:val="005615B3"/>
    <w:rsid w:val="00561DA1"/>
    <w:rsid w:val="00561EA0"/>
    <w:rsid w:val="005628A4"/>
    <w:rsid w:val="00563B23"/>
    <w:rsid w:val="005644E1"/>
    <w:rsid w:val="00564EFD"/>
    <w:rsid w:val="0056573A"/>
    <w:rsid w:val="00565931"/>
    <w:rsid w:val="005660BB"/>
    <w:rsid w:val="00566CCE"/>
    <w:rsid w:val="00567E16"/>
    <w:rsid w:val="00571123"/>
    <w:rsid w:val="0057132D"/>
    <w:rsid w:val="00571851"/>
    <w:rsid w:val="005737E5"/>
    <w:rsid w:val="005743FC"/>
    <w:rsid w:val="00574C7B"/>
    <w:rsid w:val="005752B2"/>
    <w:rsid w:val="00576DD3"/>
    <w:rsid w:val="0057742F"/>
    <w:rsid w:val="00577E27"/>
    <w:rsid w:val="00577E45"/>
    <w:rsid w:val="005802F0"/>
    <w:rsid w:val="00580360"/>
    <w:rsid w:val="005808D5"/>
    <w:rsid w:val="00580A07"/>
    <w:rsid w:val="00582355"/>
    <w:rsid w:val="00582A81"/>
    <w:rsid w:val="00582D34"/>
    <w:rsid w:val="0058430C"/>
    <w:rsid w:val="00584B26"/>
    <w:rsid w:val="005857DC"/>
    <w:rsid w:val="00586495"/>
    <w:rsid w:val="005868DB"/>
    <w:rsid w:val="005875A0"/>
    <w:rsid w:val="00587714"/>
    <w:rsid w:val="00587759"/>
    <w:rsid w:val="0058797F"/>
    <w:rsid w:val="00587A15"/>
    <w:rsid w:val="00590B8F"/>
    <w:rsid w:val="005917DB"/>
    <w:rsid w:val="00591E4F"/>
    <w:rsid w:val="0059226A"/>
    <w:rsid w:val="0059232F"/>
    <w:rsid w:val="00592365"/>
    <w:rsid w:val="00592F93"/>
    <w:rsid w:val="00593826"/>
    <w:rsid w:val="00593AF8"/>
    <w:rsid w:val="00594786"/>
    <w:rsid w:val="00594A3E"/>
    <w:rsid w:val="00594BBE"/>
    <w:rsid w:val="00594F6F"/>
    <w:rsid w:val="005954B7"/>
    <w:rsid w:val="00595B3D"/>
    <w:rsid w:val="00595BA6"/>
    <w:rsid w:val="00596C18"/>
    <w:rsid w:val="00596F1F"/>
    <w:rsid w:val="0059714D"/>
    <w:rsid w:val="00597B5B"/>
    <w:rsid w:val="005A0BE0"/>
    <w:rsid w:val="005A1631"/>
    <w:rsid w:val="005A20B0"/>
    <w:rsid w:val="005A25C6"/>
    <w:rsid w:val="005A2B1F"/>
    <w:rsid w:val="005A32AF"/>
    <w:rsid w:val="005A352D"/>
    <w:rsid w:val="005A45AA"/>
    <w:rsid w:val="005A5DBA"/>
    <w:rsid w:val="005A6936"/>
    <w:rsid w:val="005A7032"/>
    <w:rsid w:val="005A7667"/>
    <w:rsid w:val="005A7DEB"/>
    <w:rsid w:val="005B019E"/>
    <w:rsid w:val="005B1A98"/>
    <w:rsid w:val="005B1EA7"/>
    <w:rsid w:val="005B1EBE"/>
    <w:rsid w:val="005B296E"/>
    <w:rsid w:val="005B32AD"/>
    <w:rsid w:val="005B3DC5"/>
    <w:rsid w:val="005B594F"/>
    <w:rsid w:val="005B6348"/>
    <w:rsid w:val="005B6417"/>
    <w:rsid w:val="005B64CA"/>
    <w:rsid w:val="005B67C3"/>
    <w:rsid w:val="005B6B24"/>
    <w:rsid w:val="005C0999"/>
    <w:rsid w:val="005C0D5F"/>
    <w:rsid w:val="005C0DB4"/>
    <w:rsid w:val="005C1AFF"/>
    <w:rsid w:val="005C1EF5"/>
    <w:rsid w:val="005C1F7E"/>
    <w:rsid w:val="005C26F5"/>
    <w:rsid w:val="005C3EC7"/>
    <w:rsid w:val="005C3F04"/>
    <w:rsid w:val="005C5516"/>
    <w:rsid w:val="005C5728"/>
    <w:rsid w:val="005C576A"/>
    <w:rsid w:val="005C5A33"/>
    <w:rsid w:val="005C5BD8"/>
    <w:rsid w:val="005C7372"/>
    <w:rsid w:val="005D0305"/>
    <w:rsid w:val="005D1096"/>
    <w:rsid w:val="005D13FB"/>
    <w:rsid w:val="005D1683"/>
    <w:rsid w:val="005D1CB9"/>
    <w:rsid w:val="005D1DEB"/>
    <w:rsid w:val="005D1DEC"/>
    <w:rsid w:val="005D2DD8"/>
    <w:rsid w:val="005D32FA"/>
    <w:rsid w:val="005D3502"/>
    <w:rsid w:val="005D3D64"/>
    <w:rsid w:val="005D5191"/>
    <w:rsid w:val="005D5430"/>
    <w:rsid w:val="005D6BD6"/>
    <w:rsid w:val="005D778C"/>
    <w:rsid w:val="005D7831"/>
    <w:rsid w:val="005D7D20"/>
    <w:rsid w:val="005E058F"/>
    <w:rsid w:val="005E3394"/>
    <w:rsid w:val="005E3443"/>
    <w:rsid w:val="005E47D9"/>
    <w:rsid w:val="005E4D1A"/>
    <w:rsid w:val="005E4F25"/>
    <w:rsid w:val="005E4F32"/>
    <w:rsid w:val="005E6C21"/>
    <w:rsid w:val="005E6D6F"/>
    <w:rsid w:val="005E708F"/>
    <w:rsid w:val="005E7346"/>
    <w:rsid w:val="005E76CB"/>
    <w:rsid w:val="005F03FF"/>
    <w:rsid w:val="005F05C6"/>
    <w:rsid w:val="005F19B2"/>
    <w:rsid w:val="005F397E"/>
    <w:rsid w:val="005F3EAB"/>
    <w:rsid w:val="005F43B6"/>
    <w:rsid w:val="005F47FB"/>
    <w:rsid w:val="005F4D9C"/>
    <w:rsid w:val="005F5C25"/>
    <w:rsid w:val="005F6457"/>
    <w:rsid w:val="005F680D"/>
    <w:rsid w:val="005F6F75"/>
    <w:rsid w:val="005F7A4D"/>
    <w:rsid w:val="00600369"/>
    <w:rsid w:val="00600A11"/>
    <w:rsid w:val="00600AB0"/>
    <w:rsid w:val="00602F2D"/>
    <w:rsid w:val="00603152"/>
    <w:rsid w:val="00603D6E"/>
    <w:rsid w:val="00604285"/>
    <w:rsid w:val="00604C5F"/>
    <w:rsid w:val="00605118"/>
    <w:rsid w:val="00606350"/>
    <w:rsid w:val="00606AC7"/>
    <w:rsid w:val="00607ECD"/>
    <w:rsid w:val="00611320"/>
    <w:rsid w:val="00612153"/>
    <w:rsid w:val="006127FE"/>
    <w:rsid w:val="006128A4"/>
    <w:rsid w:val="00612CF6"/>
    <w:rsid w:val="0061324E"/>
    <w:rsid w:val="00614BBE"/>
    <w:rsid w:val="00614D60"/>
    <w:rsid w:val="00614D87"/>
    <w:rsid w:val="00614FC6"/>
    <w:rsid w:val="006150C6"/>
    <w:rsid w:val="006158F0"/>
    <w:rsid w:val="00615CDF"/>
    <w:rsid w:val="006163FA"/>
    <w:rsid w:val="00616FA6"/>
    <w:rsid w:val="00620021"/>
    <w:rsid w:val="0062139A"/>
    <w:rsid w:val="00621CE1"/>
    <w:rsid w:val="0062274A"/>
    <w:rsid w:val="00623021"/>
    <w:rsid w:val="0062344C"/>
    <w:rsid w:val="00623ABD"/>
    <w:rsid w:val="00624287"/>
    <w:rsid w:val="00625112"/>
    <w:rsid w:val="006255F7"/>
    <w:rsid w:val="00626E16"/>
    <w:rsid w:val="00627097"/>
    <w:rsid w:val="006276C7"/>
    <w:rsid w:val="006308D8"/>
    <w:rsid w:val="0063136B"/>
    <w:rsid w:val="00631F9C"/>
    <w:rsid w:val="006324BC"/>
    <w:rsid w:val="006346F3"/>
    <w:rsid w:val="00634A3A"/>
    <w:rsid w:val="00634CD7"/>
    <w:rsid w:val="00634F2D"/>
    <w:rsid w:val="00636047"/>
    <w:rsid w:val="00636EE5"/>
    <w:rsid w:val="0064033F"/>
    <w:rsid w:val="00641833"/>
    <w:rsid w:val="0064254A"/>
    <w:rsid w:val="00642660"/>
    <w:rsid w:val="006427A6"/>
    <w:rsid w:val="00642B88"/>
    <w:rsid w:val="00643368"/>
    <w:rsid w:val="006437FB"/>
    <w:rsid w:val="00643844"/>
    <w:rsid w:val="00644F8A"/>
    <w:rsid w:val="00644F8E"/>
    <w:rsid w:val="00645539"/>
    <w:rsid w:val="00646A67"/>
    <w:rsid w:val="00646DD6"/>
    <w:rsid w:val="00646E29"/>
    <w:rsid w:val="006475EF"/>
    <w:rsid w:val="0065025C"/>
    <w:rsid w:val="00650B57"/>
    <w:rsid w:val="00650F1A"/>
    <w:rsid w:val="00651250"/>
    <w:rsid w:val="00651381"/>
    <w:rsid w:val="00651C67"/>
    <w:rsid w:val="00652049"/>
    <w:rsid w:val="006520A9"/>
    <w:rsid w:val="00653313"/>
    <w:rsid w:val="00653B01"/>
    <w:rsid w:val="00653DA8"/>
    <w:rsid w:val="00654751"/>
    <w:rsid w:val="00654DD9"/>
    <w:rsid w:val="00654ECD"/>
    <w:rsid w:val="0065514A"/>
    <w:rsid w:val="006560C7"/>
    <w:rsid w:val="0065647D"/>
    <w:rsid w:val="0066010B"/>
    <w:rsid w:val="00660116"/>
    <w:rsid w:val="006601C4"/>
    <w:rsid w:val="0066063A"/>
    <w:rsid w:val="006623BC"/>
    <w:rsid w:val="00662593"/>
    <w:rsid w:val="006625D5"/>
    <w:rsid w:val="006631E3"/>
    <w:rsid w:val="00665159"/>
    <w:rsid w:val="006653DE"/>
    <w:rsid w:val="00665ABD"/>
    <w:rsid w:val="00665D1E"/>
    <w:rsid w:val="00666A48"/>
    <w:rsid w:val="00666A8F"/>
    <w:rsid w:val="00666B6B"/>
    <w:rsid w:val="0067010F"/>
    <w:rsid w:val="006711F5"/>
    <w:rsid w:val="006713D8"/>
    <w:rsid w:val="006749A1"/>
    <w:rsid w:val="00674A26"/>
    <w:rsid w:val="00676488"/>
    <w:rsid w:val="006765FE"/>
    <w:rsid w:val="00676912"/>
    <w:rsid w:val="00676B93"/>
    <w:rsid w:val="00677304"/>
    <w:rsid w:val="00677EA4"/>
    <w:rsid w:val="0068020A"/>
    <w:rsid w:val="00680C6B"/>
    <w:rsid w:val="00680DAB"/>
    <w:rsid w:val="00681E3B"/>
    <w:rsid w:val="006820DE"/>
    <w:rsid w:val="00682D05"/>
    <w:rsid w:val="006831B3"/>
    <w:rsid w:val="00685E5E"/>
    <w:rsid w:val="00686190"/>
    <w:rsid w:val="00686B30"/>
    <w:rsid w:val="00686BA1"/>
    <w:rsid w:val="00686FAA"/>
    <w:rsid w:val="00687C4E"/>
    <w:rsid w:val="006900C6"/>
    <w:rsid w:val="006911B4"/>
    <w:rsid w:val="00691B9D"/>
    <w:rsid w:val="00691D66"/>
    <w:rsid w:val="00692C29"/>
    <w:rsid w:val="00693071"/>
    <w:rsid w:val="006931F8"/>
    <w:rsid w:val="00693C61"/>
    <w:rsid w:val="00693D90"/>
    <w:rsid w:val="00694714"/>
    <w:rsid w:val="00694D0E"/>
    <w:rsid w:val="00695030"/>
    <w:rsid w:val="00695618"/>
    <w:rsid w:val="0069581E"/>
    <w:rsid w:val="00695E98"/>
    <w:rsid w:val="0069672D"/>
    <w:rsid w:val="00696C0F"/>
    <w:rsid w:val="00696D30"/>
    <w:rsid w:val="00697D8B"/>
    <w:rsid w:val="006A03A9"/>
    <w:rsid w:val="006A099F"/>
    <w:rsid w:val="006A0C43"/>
    <w:rsid w:val="006A1560"/>
    <w:rsid w:val="006A1B40"/>
    <w:rsid w:val="006A2031"/>
    <w:rsid w:val="006A2EA5"/>
    <w:rsid w:val="006A3C77"/>
    <w:rsid w:val="006A3CDF"/>
    <w:rsid w:val="006A6C1B"/>
    <w:rsid w:val="006A6DDB"/>
    <w:rsid w:val="006A70D7"/>
    <w:rsid w:val="006B0B5D"/>
    <w:rsid w:val="006B19D4"/>
    <w:rsid w:val="006B2895"/>
    <w:rsid w:val="006B3597"/>
    <w:rsid w:val="006B397E"/>
    <w:rsid w:val="006B3FBC"/>
    <w:rsid w:val="006B4AF0"/>
    <w:rsid w:val="006B4E2D"/>
    <w:rsid w:val="006B4EF0"/>
    <w:rsid w:val="006B556D"/>
    <w:rsid w:val="006B62EA"/>
    <w:rsid w:val="006B645E"/>
    <w:rsid w:val="006B67E1"/>
    <w:rsid w:val="006B6E14"/>
    <w:rsid w:val="006B6F8E"/>
    <w:rsid w:val="006B75F6"/>
    <w:rsid w:val="006B7F5E"/>
    <w:rsid w:val="006C07A7"/>
    <w:rsid w:val="006C0C6E"/>
    <w:rsid w:val="006C123A"/>
    <w:rsid w:val="006C13B3"/>
    <w:rsid w:val="006C1882"/>
    <w:rsid w:val="006C1AF3"/>
    <w:rsid w:val="006C26C8"/>
    <w:rsid w:val="006C2802"/>
    <w:rsid w:val="006C2A30"/>
    <w:rsid w:val="006C3368"/>
    <w:rsid w:val="006C3E0E"/>
    <w:rsid w:val="006C4562"/>
    <w:rsid w:val="006C46FF"/>
    <w:rsid w:val="006C56DE"/>
    <w:rsid w:val="006C635E"/>
    <w:rsid w:val="006D1520"/>
    <w:rsid w:val="006D2CDA"/>
    <w:rsid w:val="006D3430"/>
    <w:rsid w:val="006D4226"/>
    <w:rsid w:val="006D5407"/>
    <w:rsid w:val="006D612E"/>
    <w:rsid w:val="006D695B"/>
    <w:rsid w:val="006D6D4D"/>
    <w:rsid w:val="006D6E62"/>
    <w:rsid w:val="006D75F8"/>
    <w:rsid w:val="006D788F"/>
    <w:rsid w:val="006E189F"/>
    <w:rsid w:val="006E2226"/>
    <w:rsid w:val="006E2409"/>
    <w:rsid w:val="006E45D5"/>
    <w:rsid w:val="006E481C"/>
    <w:rsid w:val="006E4BFA"/>
    <w:rsid w:val="006E516A"/>
    <w:rsid w:val="006E5A44"/>
    <w:rsid w:val="006E5F16"/>
    <w:rsid w:val="006E72E3"/>
    <w:rsid w:val="006E77AA"/>
    <w:rsid w:val="006F1577"/>
    <w:rsid w:val="006F2A73"/>
    <w:rsid w:val="006F2BF1"/>
    <w:rsid w:val="006F323A"/>
    <w:rsid w:val="006F3B56"/>
    <w:rsid w:val="006F3F06"/>
    <w:rsid w:val="006F50B0"/>
    <w:rsid w:val="006F55DF"/>
    <w:rsid w:val="006F71F1"/>
    <w:rsid w:val="006F781B"/>
    <w:rsid w:val="00700087"/>
    <w:rsid w:val="00700294"/>
    <w:rsid w:val="0070043F"/>
    <w:rsid w:val="00700D17"/>
    <w:rsid w:val="007017AF"/>
    <w:rsid w:val="00701B4E"/>
    <w:rsid w:val="00701F5D"/>
    <w:rsid w:val="007020F4"/>
    <w:rsid w:val="0070343D"/>
    <w:rsid w:val="00703AFD"/>
    <w:rsid w:val="00703D23"/>
    <w:rsid w:val="0070407D"/>
    <w:rsid w:val="007047CE"/>
    <w:rsid w:val="0070491C"/>
    <w:rsid w:val="007051F9"/>
    <w:rsid w:val="00705410"/>
    <w:rsid w:val="00705CA1"/>
    <w:rsid w:val="00705F67"/>
    <w:rsid w:val="00706A77"/>
    <w:rsid w:val="00706F36"/>
    <w:rsid w:val="007077FD"/>
    <w:rsid w:val="007101C3"/>
    <w:rsid w:val="0071045C"/>
    <w:rsid w:val="00711D81"/>
    <w:rsid w:val="00712224"/>
    <w:rsid w:val="00712774"/>
    <w:rsid w:val="007143EB"/>
    <w:rsid w:val="007147AF"/>
    <w:rsid w:val="00714AEB"/>
    <w:rsid w:val="00714B70"/>
    <w:rsid w:val="00714D1D"/>
    <w:rsid w:val="007158E0"/>
    <w:rsid w:val="00715986"/>
    <w:rsid w:val="007176EA"/>
    <w:rsid w:val="00720115"/>
    <w:rsid w:val="007201FD"/>
    <w:rsid w:val="00720947"/>
    <w:rsid w:val="00720D81"/>
    <w:rsid w:val="0072156A"/>
    <w:rsid w:val="0072530E"/>
    <w:rsid w:val="0072557C"/>
    <w:rsid w:val="0072568A"/>
    <w:rsid w:val="0072574D"/>
    <w:rsid w:val="007258AC"/>
    <w:rsid w:val="00726422"/>
    <w:rsid w:val="0072643F"/>
    <w:rsid w:val="007268C9"/>
    <w:rsid w:val="00726A30"/>
    <w:rsid w:val="00726CDB"/>
    <w:rsid w:val="0073097D"/>
    <w:rsid w:val="007309B4"/>
    <w:rsid w:val="00730C30"/>
    <w:rsid w:val="00730F89"/>
    <w:rsid w:val="00731E09"/>
    <w:rsid w:val="00731F7A"/>
    <w:rsid w:val="00733178"/>
    <w:rsid w:val="007333AC"/>
    <w:rsid w:val="00733D82"/>
    <w:rsid w:val="00734594"/>
    <w:rsid w:val="00734661"/>
    <w:rsid w:val="00734A83"/>
    <w:rsid w:val="00737768"/>
    <w:rsid w:val="00737F5B"/>
    <w:rsid w:val="00740460"/>
    <w:rsid w:val="007431C0"/>
    <w:rsid w:val="007433A6"/>
    <w:rsid w:val="00743F65"/>
    <w:rsid w:val="007453EE"/>
    <w:rsid w:val="00745B92"/>
    <w:rsid w:val="0074779A"/>
    <w:rsid w:val="007479C7"/>
    <w:rsid w:val="00747B6B"/>
    <w:rsid w:val="00750926"/>
    <w:rsid w:val="00751717"/>
    <w:rsid w:val="007517DC"/>
    <w:rsid w:val="00751FC6"/>
    <w:rsid w:val="00752C4C"/>
    <w:rsid w:val="00753497"/>
    <w:rsid w:val="00755199"/>
    <w:rsid w:val="0075585C"/>
    <w:rsid w:val="00755A52"/>
    <w:rsid w:val="00756376"/>
    <w:rsid w:val="00756B5A"/>
    <w:rsid w:val="00756BCE"/>
    <w:rsid w:val="00760939"/>
    <w:rsid w:val="007609B9"/>
    <w:rsid w:val="00761435"/>
    <w:rsid w:val="0076281E"/>
    <w:rsid w:val="00763468"/>
    <w:rsid w:val="00763493"/>
    <w:rsid w:val="00763AA8"/>
    <w:rsid w:val="007640E0"/>
    <w:rsid w:val="0076444A"/>
    <w:rsid w:val="0076481C"/>
    <w:rsid w:val="007657E6"/>
    <w:rsid w:val="00765B96"/>
    <w:rsid w:val="007669E8"/>
    <w:rsid w:val="00766A2F"/>
    <w:rsid w:val="00767BF8"/>
    <w:rsid w:val="00767E13"/>
    <w:rsid w:val="0077034D"/>
    <w:rsid w:val="00771102"/>
    <w:rsid w:val="00772211"/>
    <w:rsid w:val="007722B2"/>
    <w:rsid w:val="007723C8"/>
    <w:rsid w:val="007728DE"/>
    <w:rsid w:val="00772984"/>
    <w:rsid w:val="007732A2"/>
    <w:rsid w:val="007732A6"/>
    <w:rsid w:val="00774E61"/>
    <w:rsid w:val="00775674"/>
    <w:rsid w:val="00776D44"/>
    <w:rsid w:val="007774A0"/>
    <w:rsid w:val="00777580"/>
    <w:rsid w:val="00777AB8"/>
    <w:rsid w:val="00777C9C"/>
    <w:rsid w:val="007802CE"/>
    <w:rsid w:val="00780B40"/>
    <w:rsid w:val="007813A4"/>
    <w:rsid w:val="0078147B"/>
    <w:rsid w:val="007816F3"/>
    <w:rsid w:val="0078294F"/>
    <w:rsid w:val="00783131"/>
    <w:rsid w:val="007855FC"/>
    <w:rsid w:val="00785D39"/>
    <w:rsid w:val="00785F03"/>
    <w:rsid w:val="0078688D"/>
    <w:rsid w:val="007901B9"/>
    <w:rsid w:val="00790A53"/>
    <w:rsid w:val="00790A57"/>
    <w:rsid w:val="00791325"/>
    <w:rsid w:val="00791A56"/>
    <w:rsid w:val="00791F62"/>
    <w:rsid w:val="0079238B"/>
    <w:rsid w:val="00792921"/>
    <w:rsid w:val="007934FB"/>
    <w:rsid w:val="00793961"/>
    <w:rsid w:val="00793EE9"/>
    <w:rsid w:val="007940D0"/>
    <w:rsid w:val="00794532"/>
    <w:rsid w:val="00794CCC"/>
    <w:rsid w:val="007950A2"/>
    <w:rsid w:val="00795ECE"/>
    <w:rsid w:val="0079635E"/>
    <w:rsid w:val="00796532"/>
    <w:rsid w:val="00796A28"/>
    <w:rsid w:val="00796CCD"/>
    <w:rsid w:val="00796E75"/>
    <w:rsid w:val="00797357"/>
    <w:rsid w:val="007978BB"/>
    <w:rsid w:val="007A04C2"/>
    <w:rsid w:val="007A085B"/>
    <w:rsid w:val="007A08CB"/>
    <w:rsid w:val="007A0BEE"/>
    <w:rsid w:val="007A1111"/>
    <w:rsid w:val="007A1457"/>
    <w:rsid w:val="007A16FB"/>
    <w:rsid w:val="007A1A72"/>
    <w:rsid w:val="007A1B3C"/>
    <w:rsid w:val="007A29A1"/>
    <w:rsid w:val="007A2BC8"/>
    <w:rsid w:val="007A3A4F"/>
    <w:rsid w:val="007A3D58"/>
    <w:rsid w:val="007A40BD"/>
    <w:rsid w:val="007A418F"/>
    <w:rsid w:val="007A48D6"/>
    <w:rsid w:val="007A4989"/>
    <w:rsid w:val="007A4BD5"/>
    <w:rsid w:val="007A6319"/>
    <w:rsid w:val="007A6FAC"/>
    <w:rsid w:val="007A7A9E"/>
    <w:rsid w:val="007B0679"/>
    <w:rsid w:val="007B0BE4"/>
    <w:rsid w:val="007B11D6"/>
    <w:rsid w:val="007B1A9E"/>
    <w:rsid w:val="007B3CA5"/>
    <w:rsid w:val="007B4DEF"/>
    <w:rsid w:val="007B51CA"/>
    <w:rsid w:val="007B532C"/>
    <w:rsid w:val="007B600F"/>
    <w:rsid w:val="007B7669"/>
    <w:rsid w:val="007C00B1"/>
    <w:rsid w:val="007C0735"/>
    <w:rsid w:val="007C07BB"/>
    <w:rsid w:val="007C17FB"/>
    <w:rsid w:val="007C1CB7"/>
    <w:rsid w:val="007C1CEF"/>
    <w:rsid w:val="007C2DF8"/>
    <w:rsid w:val="007C3864"/>
    <w:rsid w:val="007C38B3"/>
    <w:rsid w:val="007C3910"/>
    <w:rsid w:val="007C4028"/>
    <w:rsid w:val="007C4A47"/>
    <w:rsid w:val="007C54BE"/>
    <w:rsid w:val="007C5896"/>
    <w:rsid w:val="007C5F77"/>
    <w:rsid w:val="007C6687"/>
    <w:rsid w:val="007C71FA"/>
    <w:rsid w:val="007C7315"/>
    <w:rsid w:val="007C750C"/>
    <w:rsid w:val="007C7967"/>
    <w:rsid w:val="007C7D2F"/>
    <w:rsid w:val="007D0503"/>
    <w:rsid w:val="007D11D4"/>
    <w:rsid w:val="007D130B"/>
    <w:rsid w:val="007D1B66"/>
    <w:rsid w:val="007D2208"/>
    <w:rsid w:val="007D2234"/>
    <w:rsid w:val="007D2D35"/>
    <w:rsid w:val="007D2EAC"/>
    <w:rsid w:val="007D3A4A"/>
    <w:rsid w:val="007D3ADF"/>
    <w:rsid w:val="007D3CE5"/>
    <w:rsid w:val="007D497F"/>
    <w:rsid w:val="007D5C0D"/>
    <w:rsid w:val="007D6C7A"/>
    <w:rsid w:val="007D7CA1"/>
    <w:rsid w:val="007E16E7"/>
    <w:rsid w:val="007E2067"/>
    <w:rsid w:val="007E27AB"/>
    <w:rsid w:val="007E38DC"/>
    <w:rsid w:val="007E39F1"/>
    <w:rsid w:val="007E4D2B"/>
    <w:rsid w:val="007E6658"/>
    <w:rsid w:val="007E6DED"/>
    <w:rsid w:val="007E706C"/>
    <w:rsid w:val="007E75BC"/>
    <w:rsid w:val="007E7906"/>
    <w:rsid w:val="007F01FF"/>
    <w:rsid w:val="007F09DC"/>
    <w:rsid w:val="007F127B"/>
    <w:rsid w:val="007F13AA"/>
    <w:rsid w:val="007F1A8A"/>
    <w:rsid w:val="007F2423"/>
    <w:rsid w:val="007F2A73"/>
    <w:rsid w:val="007F2EEE"/>
    <w:rsid w:val="007F35FE"/>
    <w:rsid w:val="007F5509"/>
    <w:rsid w:val="007F55EF"/>
    <w:rsid w:val="007F5789"/>
    <w:rsid w:val="007F63C5"/>
    <w:rsid w:val="007F6495"/>
    <w:rsid w:val="007F7547"/>
    <w:rsid w:val="007F78E1"/>
    <w:rsid w:val="007F7A61"/>
    <w:rsid w:val="007F7E3F"/>
    <w:rsid w:val="007F7EEB"/>
    <w:rsid w:val="00801132"/>
    <w:rsid w:val="008015CA"/>
    <w:rsid w:val="008019C6"/>
    <w:rsid w:val="00802625"/>
    <w:rsid w:val="0080411D"/>
    <w:rsid w:val="0080448A"/>
    <w:rsid w:val="00805B79"/>
    <w:rsid w:val="00805BF3"/>
    <w:rsid w:val="00806D45"/>
    <w:rsid w:val="00807897"/>
    <w:rsid w:val="00807B57"/>
    <w:rsid w:val="00810067"/>
    <w:rsid w:val="00810088"/>
    <w:rsid w:val="0081052B"/>
    <w:rsid w:val="00810E8B"/>
    <w:rsid w:val="0081104E"/>
    <w:rsid w:val="00811E47"/>
    <w:rsid w:val="00812580"/>
    <w:rsid w:val="00813769"/>
    <w:rsid w:val="008137BD"/>
    <w:rsid w:val="0081388E"/>
    <w:rsid w:val="00813DB0"/>
    <w:rsid w:val="00814899"/>
    <w:rsid w:val="008149C2"/>
    <w:rsid w:val="00814C5A"/>
    <w:rsid w:val="00815385"/>
    <w:rsid w:val="00815683"/>
    <w:rsid w:val="008158F3"/>
    <w:rsid w:val="00815945"/>
    <w:rsid w:val="00816184"/>
    <w:rsid w:val="008167A8"/>
    <w:rsid w:val="00816BC9"/>
    <w:rsid w:val="008179AA"/>
    <w:rsid w:val="00817EAD"/>
    <w:rsid w:val="008206B0"/>
    <w:rsid w:val="0082076D"/>
    <w:rsid w:val="00820FC2"/>
    <w:rsid w:val="008214EE"/>
    <w:rsid w:val="00821590"/>
    <w:rsid w:val="00822243"/>
    <w:rsid w:val="00822377"/>
    <w:rsid w:val="008229DB"/>
    <w:rsid w:val="008235AA"/>
    <w:rsid w:val="00823914"/>
    <w:rsid w:val="00823B45"/>
    <w:rsid w:val="00824388"/>
    <w:rsid w:val="008256CA"/>
    <w:rsid w:val="00825DFA"/>
    <w:rsid w:val="00825E22"/>
    <w:rsid w:val="00825F67"/>
    <w:rsid w:val="0082630F"/>
    <w:rsid w:val="008270AD"/>
    <w:rsid w:val="008273F4"/>
    <w:rsid w:val="00830DDB"/>
    <w:rsid w:val="00831D95"/>
    <w:rsid w:val="00832E89"/>
    <w:rsid w:val="00833241"/>
    <w:rsid w:val="0083362F"/>
    <w:rsid w:val="0083434A"/>
    <w:rsid w:val="008343FD"/>
    <w:rsid w:val="0083468A"/>
    <w:rsid w:val="008349CB"/>
    <w:rsid w:val="00834C34"/>
    <w:rsid w:val="00835D37"/>
    <w:rsid w:val="00836DC3"/>
    <w:rsid w:val="008375F2"/>
    <w:rsid w:val="00837B10"/>
    <w:rsid w:val="00840952"/>
    <w:rsid w:val="00840C4D"/>
    <w:rsid w:val="00840F7E"/>
    <w:rsid w:val="00841091"/>
    <w:rsid w:val="00842C2A"/>
    <w:rsid w:val="00842E30"/>
    <w:rsid w:val="008444D2"/>
    <w:rsid w:val="008446DF"/>
    <w:rsid w:val="00845196"/>
    <w:rsid w:val="008455F7"/>
    <w:rsid w:val="0085064B"/>
    <w:rsid w:val="008506AF"/>
    <w:rsid w:val="008512C5"/>
    <w:rsid w:val="00851AFE"/>
    <w:rsid w:val="00851F5D"/>
    <w:rsid w:val="00851F98"/>
    <w:rsid w:val="0085337E"/>
    <w:rsid w:val="00853A01"/>
    <w:rsid w:val="00853B09"/>
    <w:rsid w:val="00854E4A"/>
    <w:rsid w:val="00855655"/>
    <w:rsid w:val="00856BF2"/>
    <w:rsid w:val="00856F49"/>
    <w:rsid w:val="00857555"/>
    <w:rsid w:val="00857583"/>
    <w:rsid w:val="0086017C"/>
    <w:rsid w:val="00860364"/>
    <w:rsid w:val="00860556"/>
    <w:rsid w:val="008606FB"/>
    <w:rsid w:val="008610B1"/>
    <w:rsid w:val="0086196C"/>
    <w:rsid w:val="00861B9E"/>
    <w:rsid w:val="00861CDE"/>
    <w:rsid w:val="00862A7C"/>
    <w:rsid w:val="0086365E"/>
    <w:rsid w:val="00863ACD"/>
    <w:rsid w:val="00863D78"/>
    <w:rsid w:val="00864DA0"/>
    <w:rsid w:val="00865076"/>
    <w:rsid w:val="00865EEC"/>
    <w:rsid w:val="0086600C"/>
    <w:rsid w:val="00870AB2"/>
    <w:rsid w:val="00871587"/>
    <w:rsid w:val="00871A11"/>
    <w:rsid w:val="0087375D"/>
    <w:rsid w:val="00873935"/>
    <w:rsid w:val="00874F6F"/>
    <w:rsid w:val="00874F94"/>
    <w:rsid w:val="00875111"/>
    <w:rsid w:val="008758CE"/>
    <w:rsid w:val="00875BB9"/>
    <w:rsid w:val="00876227"/>
    <w:rsid w:val="008767BC"/>
    <w:rsid w:val="008775F8"/>
    <w:rsid w:val="00877A37"/>
    <w:rsid w:val="00880AED"/>
    <w:rsid w:val="008811C0"/>
    <w:rsid w:val="0088121D"/>
    <w:rsid w:val="00881D91"/>
    <w:rsid w:val="0088216C"/>
    <w:rsid w:val="00882976"/>
    <w:rsid w:val="00883051"/>
    <w:rsid w:val="00883937"/>
    <w:rsid w:val="00884120"/>
    <w:rsid w:val="00884CA0"/>
    <w:rsid w:val="00885563"/>
    <w:rsid w:val="00885AFF"/>
    <w:rsid w:val="008860A3"/>
    <w:rsid w:val="008862D0"/>
    <w:rsid w:val="0088634D"/>
    <w:rsid w:val="00886CE7"/>
    <w:rsid w:val="00887552"/>
    <w:rsid w:val="008902FB"/>
    <w:rsid w:val="00891F16"/>
    <w:rsid w:val="00891F7D"/>
    <w:rsid w:val="00892775"/>
    <w:rsid w:val="00893276"/>
    <w:rsid w:val="0089366F"/>
    <w:rsid w:val="0089434E"/>
    <w:rsid w:val="00894B2A"/>
    <w:rsid w:val="00894D4D"/>
    <w:rsid w:val="008962A7"/>
    <w:rsid w:val="008A00B8"/>
    <w:rsid w:val="008A01EB"/>
    <w:rsid w:val="008A034F"/>
    <w:rsid w:val="008A086E"/>
    <w:rsid w:val="008A13F5"/>
    <w:rsid w:val="008A18D2"/>
    <w:rsid w:val="008A29B1"/>
    <w:rsid w:val="008A379E"/>
    <w:rsid w:val="008A37A5"/>
    <w:rsid w:val="008A3889"/>
    <w:rsid w:val="008A40BD"/>
    <w:rsid w:val="008A57D0"/>
    <w:rsid w:val="008A580C"/>
    <w:rsid w:val="008A58C3"/>
    <w:rsid w:val="008A59A1"/>
    <w:rsid w:val="008A5B56"/>
    <w:rsid w:val="008A647C"/>
    <w:rsid w:val="008A65CD"/>
    <w:rsid w:val="008A6941"/>
    <w:rsid w:val="008A6D01"/>
    <w:rsid w:val="008A6F47"/>
    <w:rsid w:val="008A7F6C"/>
    <w:rsid w:val="008B0C60"/>
    <w:rsid w:val="008B0D4E"/>
    <w:rsid w:val="008B0EBD"/>
    <w:rsid w:val="008B176A"/>
    <w:rsid w:val="008B1864"/>
    <w:rsid w:val="008B22A0"/>
    <w:rsid w:val="008B2AC4"/>
    <w:rsid w:val="008B2E65"/>
    <w:rsid w:val="008B2EB3"/>
    <w:rsid w:val="008B3D2A"/>
    <w:rsid w:val="008B446D"/>
    <w:rsid w:val="008B520A"/>
    <w:rsid w:val="008B5C88"/>
    <w:rsid w:val="008B5FA1"/>
    <w:rsid w:val="008B69D9"/>
    <w:rsid w:val="008B77D1"/>
    <w:rsid w:val="008B7A65"/>
    <w:rsid w:val="008B7EFF"/>
    <w:rsid w:val="008C0A37"/>
    <w:rsid w:val="008C1E6A"/>
    <w:rsid w:val="008C28E5"/>
    <w:rsid w:val="008C5419"/>
    <w:rsid w:val="008C60E2"/>
    <w:rsid w:val="008C773C"/>
    <w:rsid w:val="008C7D6E"/>
    <w:rsid w:val="008C7F18"/>
    <w:rsid w:val="008D0C51"/>
    <w:rsid w:val="008D121D"/>
    <w:rsid w:val="008D19B1"/>
    <w:rsid w:val="008D2052"/>
    <w:rsid w:val="008D2754"/>
    <w:rsid w:val="008D295C"/>
    <w:rsid w:val="008D2A4F"/>
    <w:rsid w:val="008D2AD1"/>
    <w:rsid w:val="008D2D1D"/>
    <w:rsid w:val="008D3296"/>
    <w:rsid w:val="008D344C"/>
    <w:rsid w:val="008D3F8F"/>
    <w:rsid w:val="008D4585"/>
    <w:rsid w:val="008D4871"/>
    <w:rsid w:val="008D4AC7"/>
    <w:rsid w:val="008D4EC8"/>
    <w:rsid w:val="008D686E"/>
    <w:rsid w:val="008D6ECC"/>
    <w:rsid w:val="008E0272"/>
    <w:rsid w:val="008E0B69"/>
    <w:rsid w:val="008E1E2A"/>
    <w:rsid w:val="008E1F92"/>
    <w:rsid w:val="008E2B4D"/>
    <w:rsid w:val="008E2E67"/>
    <w:rsid w:val="008E2E7E"/>
    <w:rsid w:val="008E666C"/>
    <w:rsid w:val="008E67AC"/>
    <w:rsid w:val="008E7D04"/>
    <w:rsid w:val="008F20DC"/>
    <w:rsid w:val="008F3A6B"/>
    <w:rsid w:val="008F4041"/>
    <w:rsid w:val="008F470C"/>
    <w:rsid w:val="008F4DE2"/>
    <w:rsid w:val="008F51D4"/>
    <w:rsid w:val="008F5FE5"/>
    <w:rsid w:val="008F72B5"/>
    <w:rsid w:val="008F7928"/>
    <w:rsid w:val="008F7C67"/>
    <w:rsid w:val="009004E9"/>
    <w:rsid w:val="0090055A"/>
    <w:rsid w:val="00900F87"/>
    <w:rsid w:val="0090108A"/>
    <w:rsid w:val="009012CB"/>
    <w:rsid w:val="00901B21"/>
    <w:rsid w:val="00902A76"/>
    <w:rsid w:val="009036D6"/>
    <w:rsid w:val="009038FD"/>
    <w:rsid w:val="00903B50"/>
    <w:rsid w:val="009048C6"/>
    <w:rsid w:val="00905205"/>
    <w:rsid w:val="009053D2"/>
    <w:rsid w:val="00905AF2"/>
    <w:rsid w:val="00905C7C"/>
    <w:rsid w:val="009066FD"/>
    <w:rsid w:val="0090694C"/>
    <w:rsid w:val="009071C3"/>
    <w:rsid w:val="00907380"/>
    <w:rsid w:val="00907787"/>
    <w:rsid w:val="0091101C"/>
    <w:rsid w:val="009113D3"/>
    <w:rsid w:val="00911EDF"/>
    <w:rsid w:val="00913ADC"/>
    <w:rsid w:val="00914B6E"/>
    <w:rsid w:val="00914CB8"/>
    <w:rsid w:val="009150E6"/>
    <w:rsid w:val="0091595B"/>
    <w:rsid w:val="00916665"/>
    <w:rsid w:val="00917CD5"/>
    <w:rsid w:val="00920DA4"/>
    <w:rsid w:val="00923175"/>
    <w:rsid w:val="00923D08"/>
    <w:rsid w:val="00923E8C"/>
    <w:rsid w:val="00924A7D"/>
    <w:rsid w:val="00925BED"/>
    <w:rsid w:val="009264EA"/>
    <w:rsid w:val="00926ED8"/>
    <w:rsid w:val="00926FF9"/>
    <w:rsid w:val="00930455"/>
    <w:rsid w:val="00932E4A"/>
    <w:rsid w:val="00933A02"/>
    <w:rsid w:val="00934DBE"/>
    <w:rsid w:val="009353E4"/>
    <w:rsid w:val="00937350"/>
    <w:rsid w:val="00937987"/>
    <w:rsid w:val="00940B3B"/>
    <w:rsid w:val="00940D64"/>
    <w:rsid w:val="00941115"/>
    <w:rsid w:val="00941395"/>
    <w:rsid w:val="00943752"/>
    <w:rsid w:val="00943BD4"/>
    <w:rsid w:val="0094674E"/>
    <w:rsid w:val="00947907"/>
    <w:rsid w:val="00947928"/>
    <w:rsid w:val="00947D09"/>
    <w:rsid w:val="0095009D"/>
    <w:rsid w:val="00950FEF"/>
    <w:rsid w:val="00951892"/>
    <w:rsid w:val="00952455"/>
    <w:rsid w:val="00952A80"/>
    <w:rsid w:val="00952E18"/>
    <w:rsid w:val="00953414"/>
    <w:rsid w:val="00953928"/>
    <w:rsid w:val="00954B98"/>
    <w:rsid w:val="0095517A"/>
    <w:rsid w:val="00955791"/>
    <w:rsid w:val="00955E09"/>
    <w:rsid w:val="009568C5"/>
    <w:rsid w:val="00956958"/>
    <w:rsid w:val="009569D1"/>
    <w:rsid w:val="00960941"/>
    <w:rsid w:val="00960AA2"/>
    <w:rsid w:val="00960D5E"/>
    <w:rsid w:val="0096274E"/>
    <w:rsid w:val="00962F7F"/>
    <w:rsid w:val="00964A35"/>
    <w:rsid w:val="00964A64"/>
    <w:rsid w:val="0096520C"/>
    <w:rsid w:val="009657D0"/>
    <w:rsid w:val="00966865"/>
    <w:rsid w:val="00966870"/>
    <w:rsid w:val="00966A25"/>
    <w:rsid w:val="0096705A"/>
    <w:rsid w:val="00967886"/>
    <w:rsid w:val="00970708"/>
    <w:rsid w:val="009707C8"/>
    <w:rsid w:val="009717CE"/>
    <w:rsid w:val="009720AC"/>
    <w:rsid w:val="00972970"/>
    <w:rsid w:val="0097378B"/>
    <w:rsid w:val="00973B60"/>
    <w:rsid w:val="009752D8"/>
    <w:rsid w:val="00975FC7"/>
    <w:rsid w:val="00976377"/>
    <w:rsid w:val="00976482"/>
    <w:rsid w:val="009765E0"/>
    <w:rsid w:val="00976730"/>
    <w:rsid w:val="00977495"/>
    <w:rsid w:val="00977A19"/>
    <w:rsid w:val="00977D38"/>
    <w:rsid w:val="00980186"/>
    <w:rsid w:val="00980569"/>
    <w:rsid w:val="00980FB9"/>
    <w:rsid w:val="0098131D"/>
    <w:rsid w:val="00981425"/>
    <w:rsid w:val="0098228D"/>
    <w:rsid w:val="009826BA"/>
    <w:rsid w:val="009827DF"/>
    <w:rsid w:val="0098440E"/>
    <w:rsid w:val="00984C06"/>
    <w:rsid w:val="0098642D"/>
    <w:rsid w:val="00986793"/>
    <w:rsid w:val="00986E2E"/>
    <w:rsid w:val="0098717B"/>
    <w:rsid w:val="0099134C"/>
    <w:rsid w:val="0099181F"/>
    <w:rsid w:val="00991FD6"/>
    <w:rsid w:val="009924F5"/>
    <w:rsid w:val="00993ECF"/>
    <w:rsid w:val="00993EDC"/>
    <w:rsid w:val="00994549"/>
    <w:rsid w:val="00994903"/>
    <w:rsid w:val="00994A99"/>
    <w:rsid w:val="00994C58"/>
    <w:rsid w:val="00994E42"/>
    <w:rsid w:val="009951C0"/>
    <w:rsid w:val="00995C33"/>
    <w:rsid w:val="009962F8"/>
    <w:rsid w:val="009A0393"/>
    <w:rsid w:val="009A0D0B"/>
    <w:rsid w:val="009A1AD7"/>
    <w:rsid w:val="009A3247"/>
    <w:rsid w:val="009A5894"/>
    <w:rsid w:val="009A6790"/>
    <w:rsid w:val="009A696D"/>
    <w:rsid w:val="009A75E5"/>
    <w:rsid w:val="009A7964"/>
    <w:rsid w:val="009B00FB"/>
    <w:rsid w:val="009B03A3"/>
    <w:rsid w:val="009B0F04"/>
    <w:rsid w:val="009B0F83"/>
    <w:rsid w:val="009B17B6"/>
    <w:rsid w:val="009B1C02"/>
    <w:rsid w:val="009B217C"/>
    <w:rsid w:val="009B2D94"/>
    <w:rsid w:val="009B2E77"/>
    <w:rsid w:val="009B3058"/>
    <w:rsid w:val="009B3075"/>
    <w:rsid w:val="009B3702"/>
    <w:rsid w:val="009B40EB"/>
    <w:rsid w:val="009B4D69"/>
    <w:rsid w:val="009B559A"/>
    <w:rsid w:val="009B5C6D"/>
    <w:rsid w:val="009B5D8C"/>
    <w:rsid w:val="009B5DB0"/>
    <w:rsid w:val="009B5E12"/>
    <w:rsid w:val="009B62FE"/>
    <w:rsid w:val="009B659B"/>
    <w:rsid w:val="009B7048"/>
    <w:rsid w:val="009C08A4"/>
    <w:rsid w:val="009C0E2D"/>
    <w:rsid w:val="009C1075"/>
    <w:rsid w:val="009C1110"/>
    <w:rsid w:val="009C11E6"/>
    <w:rsid w:val="009C174C"/>
    <w:rsid w:val="009C298C"/>
    <w:rsid w:val="009C2D48"/>
    <w:rsid w:val="009C32DE"/>
    <w:rsid w:val="009C35A3"/>
    <w:rsid w:val="009C3E40"/>
    <w:rsid w:val="009C430B"/>
    <w:rsid w:val="009C4AF7"/>
    <w:rsid w:val="009C5A81"/>
    <w:rsid w:val="009C5EF5"/>
    <w:rsid w:val="009C6566"/>
    <w:rsid w:val="009C73D3"/>
    <w:rsid w:val="009C74A4"/>
    <w:rsid w:val="009C7738"/>
    <w:rsid w:val="009C7FC9"/>
    <w:rsid w:val="009D02AF"/>
    <w:rsid w:val="009D0EAF"/>
    <w:rsid w:val="009D0EC6"/>
    <w:rsid w:val="009D27E6"/>
    <w:rsid w:val="009D2A84"/>
    <w:rsid w:val="009D2AE8"/>
    <w:rsid w:val="009D38BC"/>
    <w:rsid w:val="009D4246"/>
    <w:rsid w:val="009D45AD"/>
    <w:rsid w:val="009D4F81"/>
    <w:rsid w:val="009D6563"/>
    <w:rsid w:val="009D693A"/>
    <w:rsid w:val="009D694A"/>
    <w:rsid w:val="009D72D4"/>
    <w:rsid w:val="009D7843"/>
    <w:rsid w:val="009E0AD0"/>
    <w:rsid w:val="009E0BBE"/>
    <w:rsid w:val="009E0C33"/>
    <w:rsid w:val="009E0C47"/>
    <w:rsid w:val="009E1316"/>
    <w:rsid w:val="009E13AD"/>
    <w:rsid w:val="009E14E2"/>
    <w:rsid w:val="009E2682"/>
    <w:rsid w:val="009E2B3C"/>
    <w:rsid w:val="009E34A5"/>
    <w:rsid w:val="009E36F7"/>
    <w:rsid w:val="009E3B2E"/>
    <w:rsid w:val="009E53B3"/>
    <w:rsid w:val="009E56A4"/>
    <w:rsid w:val="009E59F3"/>
    <w:rsid w:val="009E5FA9"/>
    <w:rsid w:val="009E6DEA"/>
    <w:rsid w:val="009E6F3E"/>
    <w:rsid w:val="009E78CA"/>
    <w:rsid w:val="009F0DBE"/>
    <w:rsid w:val="009F1537"/>
    <w:rsid w:val="009F22EB"/>
    <w:rsid w:val="009F3F64"/>
    <w:rsid w:val="009F41E5"/>
    <w:rsid w:val="009F4282"/>
    <w:rsid w:val="009F516A"/>
    <w:rsid w:val="009F521A"/>
    <w:rsid w:val="009F7C3C"/>
    <w:rsid w:val="009F7D53"/>
    <w:rsid w:val="00A0062D"/>
    <w:rsid w:val="00A00A6F"/>
    <w:rsid w:val="00A00C79"/>
    <w:rsid w:val="00A013BC"/>
    <w:rsid w:val="00A03282"/>
    <w:rsid w:val="00A032F6"/>
    <w:rsid w:val="00A03516"/>
    <w:rsid w:val="00A043C1"/>
    <w:rsid w:val="00A05B10"/>
    <w:rsid w:val="00A05C95"/>
    <w:rsid w:val="00A05D2A"/>
    <w:rsid w:val="00A064CF"/>
    <w:rsid w:val="00A0675D"/>
    <w:rsid w:val="00A06830"/>
    <w:rsid w:val="00A06A8A"/>
    <w:rsid w:val="00A07579"/>
    <w:rsid w:val="00A0795D"/>
    <w:rsid w:val="00A102A2"/>
    <w:rsid w:val="00A10DB7"/>
    <w:rsid w:val="00A11D0B"/>
    <w:rsid w:val="00A13773"/>
    <w:rsid w:val="00A13AAF"/>
    <w:rsid w:val="00A13E38"/>
    <w:rsid w:val="00A15DB5"/>
    <w:rsid w:val="00A16002"/>
    <w:rsid w:val="00A16454"/>
    <w:rsid w:val="00A168C9"/>
    <w:rsid w:val="00A16D90"/>
    <w:rsid w:val="00A17F58"/>
    <w:rsid w:val="00A2006E"/>
    <w:rsid w:val="00A211FE"/>
    <w:rsid w:val="00A218EC"/>
    <w:rsid w:val="00A227BA"/>
    <w:rsid w:val="00A22E52"/>
    <w:rsid w:val="00A232C9"/>
    <w:rsid w:val="00A23F04"/>
    <w:rsid w:val="00A24286"/>
    <w:rsid w:val="00A24B94"/>
    <w:rsid w:val="00A24DD5"/>
    <w:rsid w:val="00A25688"/>
    <w:rsid w:val="00A26B33"/>
    <w:rsid w:val="00A26E75"/>
    <w:rsid w:val="00A304F9"/>
    <w:rsid w:val="00A308BC"/>
    <w:rsid w:val="00A31779"/>
    <w:rsid w:val="00A329B1"/>
    <w:rsid w:val="00A3387E"/>
    <w:rsid w:val="00A33B49"/>
    <w:rsid w:val="00A346DA"/>
    <w:rsid w:val="00A34CEC"/>
    <w:rsid w:val="00A34D36"/>
    <w:rsid w:val="00A34E64"/>
    <w:rsid w:val="00A37D45"/>
    <w:rsid w:val="00A406FF"/>
    <w:rsid w:val="00A40A7F"/>
    <w:rsid w:val="00A40B71"/>
    <w:rsid w:val="00A41FF9"/>
    <w:rsid w:val="00A428AD"/>
    <w:rsid w:val="00A42DE2"/>
    <w:rsid w:val="00A43985"/>
    <w:rsid w:val="00A454F7"/>
    <w:rsid w:val="00A47228"/>
    <w:rsid w:val="00A477A9"/>
    <w:rsid w:val="00A47CE2"/>
    <w:rsid w:val="00A47D48"/>
    <w:rsid w:val="00A50EC6"/>
    <w:rsid w:val="00A51F4D"/>
    <w:rsid w:val="00A52AF4"/>
    <w:rsid w:val="00A52B02"/>
    <w:rsid w:val="00A535D7"/>
    <w:rsid w:val="00A54179"/>
    <w:rsid w:val="00A54EE0"/>
    <w:rsid w:val="00A56274"/>
    <w:rsid w:val="00A56730"/>
    <w:rsid w:val="00A56949"/>
    <w:rsid w:val="00A56AF5"/>
    <w:rsid w:val="00A57802"/>
    <w:rsid w:val="00A57D4E"/>
    <w:rsid w:val="00A609B3"/>
    <w:rsid w:val="00A6273E"/>
    <w:rsid w:val="00A63E79"/>
    <w:rsid w:val="00A63FEE"/>
    <w:rsid w:val="00A65B79"/>
    <w:rsid w:val="00A65BAF"/>
    <w:rsid w:val="00A66C83"/>
    <w:rsid w:val="00A70186"/>
    <w:rsid w:val="00A703FE"/>
    <w:rsid w:val="00A70D82"/>
    <w:rsid w:val="00A71B9D"/>
    <w:rsid w:val="00A72106"/>
    <w:rsid w:val="00A72C6D"/>
    <w:rsid w:val="00A72D23"/>
    <w:rsid w:val="00A73E70"/>
    <w:rsid w:val="00A73ECD"/>
    <w:rsid w:val="00A73FCB"/>
    <w:rsid w:val="00A75099"/>
    <w:rsid w:val="00A75E74"/>
    <w:rsid w:val="00A777CE"/>
    <w:rsid w:val="00A80D96"/>
    <w:rsid w:val="00A8210E"/>
    <w:rsid w:val="00A82768"/>
    <w:rsid w:val="00A82EFE"/>
    <w:rsid w:val="00A831C9"/>
    <w:rsid w:val="00A838BD"/>
    <w:rsid w:val="00A84B28"/>
    <w:rsid w:val="00A85713"/>
    <w:rsid w:val="00A876DC"/>
    <w:rsid w:val="00A8787B"/>
    <w:rsid w:val="00A878BB"/>
    <w:rsid w:val="00A900F2"/>
    <w:rsid w:val="00A903B8"/>
    <w:rsid w:val="00A90A9F"/>
    <w:rsid w:val="00A90FA4"/>
    <w:rsid w:val="00A924A8"/>
    <w:rsid w:val="00A92EC5"/>
    <w:rsid w:val="00A93504"/>
    <w:rsid w:val="00A93E8E"/>
    <w:rsid w:val="00A96972"/>
    <w:rsid w:val="00AA018B"/>
    <w:rsid w:val="00AA1341"/>
    <w:rsid w:val="00AA1375"/>
    <w:rsid w:val="00AA2A44"/>
    <w:rsid w:val="00AA3379"/>
    <w:rsid w:val="00AA38F8"/>
    <w:rsid w:val="00AA412D"/>
    <w:rsid w:val="00AA5088"/>
    <w:rsid w:val="00AA5E33"/>
    <w:rsid w:val="00AA60D6"/>
    <w:rsid w:val="00AA6B90"/>
    <w:rsid w:val="00AA7D8A"/>
    <w:rsid w:val="00AB03E9"/>
    <w:rsid w:val="00AB1901"/>
    <w:rsid w:val="00AB27E7"/>
    <w:rsid w:val="00AB3056"/>
    <w:rsid w:val="00AB423D"/>
    <w:rsid w:val="00AB4DD0"/>
    <w:rsid w:val="00AB527C"/>
    <w:rsid w:val="00AB5CDD"/>
    <w:rsid w:val="00AB6915"/>
    <w:rsid w:val="00AB6969"/>
    <w:rsid w:val="00AB740E"/>
    <w:rsid w:val="00AB743E"/>
    <w:rsid w:val="00AB7608"/>
    <w:rsid w:val="00AC1267"/>
    <w:rsid w:val="00AC1C7B"/>
    <w:rsid w:val="00AC1FDF"/>
    <w:rsid w:val="00AC232B"/>
    <w:rsid w:val="00AC2BB1"/>
    <w:rsid w:val="00AC2ED2"/>
    <w:rsid w:val="00AC363B"/>
    <w:rsid w:val="00AC3939"/>
    <w:rsid w:val="00AC3DD2"/>
    <w:rsid w:val="00AC46C9"/>
    <w:rsid w:val="00AC7E81"/>
    <w:rsid w:val="00AC7F67"/>
    <w:rsid w:val="00AD1712"/>
    <w:rsid w:val="00AD2276"/>
    <w:rsid w:val="00AD32CE"/>
    <w:rsid w:val="00AD4D17"/>
    <w:rsid w:val="00AD4D2B"/>
    <w:rsid w:val="00AD51BC"/>
    <w:rsid w:val="00AD5317"/>
    <w:rsid w:val="00AD55D7"/>
    <w:rsid w:val="00AD60C1"/>
    <w:rsid w:val="00AD6565"/>
    <w:rsid w:val="00AD65CE"/>
    <w:rsid w:val="00AD7B2C"/>
    <w:rsid w:val="00AE0CDD"/>
    <w:rsid w:val="00AE2DF9"/>
    <w:rsid w:val="00AE47C7"/>
    <w:rsid w:val="00AE5ED6"/>
    <w:rsid w:val="00AE6238"/>
    <w:rsid w:val="00AE6B77"/>
    <w:rsid w:val="00AE775D"/>
    <w:rsid w:val="00AE7895"/>
    <w:rsid w:val="00AF0005"/>
    <w:rsid w:val="00AF0054"/>
    <w:rsid w:val="00AF051D"/>
    <w:rsid w:val="00AF116B"/>
    <w:rsid w:val="00AF1AED"/>
    <w:rsid w:val="00AF2544"/>
    <w:rsid w:val="00AF2657"/>
    <w:rsid w:val="00AF2B29"/>
    <w:rsid w:val="00AF2B45"/>
    <w:rsid w:val="00AF309C"/>
    <w:rsid w:val="00AF371B"/>
    <w:rsid w:val="00AF3932"/>
    <w:rsid w:val="00AF3BE4"/>
    <w:rsid w:val="00AF40BD"/>
    <w:rsid w:val="00AF52B2"/>
    <w:rsid w:val="00AF6DE5"/>
    <w:rsid w:val="00AF6F3B"/>
    <w:rsid w:val="00AF77F3"/>
    <w:rsid w:val="00B0134B"/>
    <w:rsid w:val="00B01861"/>
    <w:rsid w:val="00B02FCD"/>
    <w:rsid w:val="00B03A7C"/>
    <w:rsid w:val="00B04784"/>
    <w:rsid w:val="00B056CB"/>
    <w:rsid w:val="00B05BF7"/>
    <w:rsid w:val="00B05C8D"/>
    <w:rsid w:val="00B06A72"/>
    <w:rsid w:val="00B06DD2"/>
    <w:rsid w:val="00B07C05"/>
    <w:rsid w:val="00B07FED"/>
    <w:rsid w:val="00B10552"/>
    <w:rsid w:val="00B135E0"/>
    <w:rsid w:val="00B14EA5"/>
    <w:rsid w:val="00B15B14"/>
    <w:rsid w:val="00B17093"/>
    <w:rsid w:val="00B171AD"/>
    <w:rsid w:val="00B1785F"/>
    <w:rsid w:val="00B17ABF"/>
    <w:rsid w:val="00B202B6"/>
    <w:rsid w:val="00B20C0E"/>
    <w:rsid w:val="00B20D7C"/>
    <w:rsid w:val="00B2122D"/>
    <w:rsid w:val="00B212C8"/>
    <w:rsid w:val="00B2141A"/>
    <w:rsid w:val="00B215E4"/>
    <w:rsid w:val="00B2186F"/>
    <w:rsid w:val="00B22086"/>
    <w:rsid w:val="00B2418B"/>
    <w:rsid w:val="00B2467F"/>
    <w:rsid w:val="00B25007"/>
    <w:rsid w:val="00B25B9F"/>
    <w:rsid w:val="00B25E9C"/>
    <w:rsid w:val="00B26C48"/>
    <w:rsid w:val="00B274B9"/>
    <w:rsid w:val="00B3052D"/>
    <w:rsid w:val="00B30B24"/>
    <w:rsid w:val="00B31723"/>
    <w:rsid w:val="00B31CF4"/>
    <w:rsid w:val="00B31E04"/>
    <w:rsid w:val="00B32537"/>
    <w:rsid w:val="00B327CF"/>
    <w:rsid w:val="00B32F5B"/>
    <w:rsid w:val="00B335B2"/>
    <w:rsid w:val="00B33724"/>
    <w:rsid w:val="00B33B46"/>
    <w:rsid w:val="00B350C9"/>
    <w:rsid w:val="00B3537B"/>
    <w:rsid w:val="00B35842"/>
    <w:rsid w:val="00B362AD"/>
    <w:rsid w:val="00B36C8B"/>
    <w:rsid w:val="00B36D01"/>
    <w:rsid w:val="00B372CD"/>
    <w:rsid w:val="00B37A3C"/>
    <w:rsid w:val="00B41400"/>
    <w:rsid w:val="00B41D2B"/>
    <w:rsid w:val="00B41EA6"/>
    <w:rsid w:val="00B41F20"/>
    <w:rsid w:val="00B4289A"/>
    <w:rsid w:val="00B42A5A"/>
    <w:rsid w:val="00B437D3"/>
    <w:rsid w:val="00B45721"/>
    <w:rsid w:val="00B465A9"/>
    <w:rsid w:val="00B469D6"/>
    <w:rsid w:val="00B4740C"/>
    <w:rsid w:val="00B47560"/>
    <w:rsid w:val="00B50304"/>
    <w:rsid w:val="00B505AE"/>
    <w:rsid w:val="00B50B20"/>
    <w:rsid w:val="00B51502"/>
    <w:rsid w:val="00B52E2E"/>
    <w:rsid w:val="00B530C7"/>
    <w:rsid w:val="00B536B8"/>
    <w:rsid w:val="00B54311"/>
    <w:rsid w:val="00B54ED0"/>
    <w:rsid w:val="00B55159"/>
    <w:rsid w:val="00B5538E"/>
    <w:rsid w:val="00B55ABD"/>
    <w:rsid w:val="00B55FD3"/>
    <w:rsid w:val="00B56253"/>
    <w:rsid w:val="00B56634"/>
    <w:rsid w:val="00B56E0A"/>
    <w:rsid w:val="00B5786B"/>
    <w:rsid w:val="00B57F69"/>
    <w:rsid w:val="00B60DF9"/>
    <w:rsid w:val="00B60E77"/>
    <w:rsid w:val="00B61089"/>
    <w:rsid w:val="00B610D5"/>
    <w:rsid w:val="00B6183C"/>
    <w:rsid w:val="00B61CC6"/>
    <w:rsid w:val="00B62237"/>
    <w:rsid w:val="00B62692"/>
    <w:rsid w:val="00B63A41"/>
    <w:rsid w:val="00B63D20"/>
    <w:rsid w:val="00B63FCA"/>
    <w:rsid w:val="00B6532E"/>
    <w:rsid w:val="00B655ED"/>
    <w:rsid w:val="00B6649C"/>
    <w:rsid w:val="00B667BB"/>
    <w:rsid w:val="00B66F12"/>
    <w:rsid w:val="00B6789B"/>
    <w:rsid w:val="00B70027"/>
    <w:rsid w:val="00B713DC"/>
    <w:rsid w:val="00B71449"/>
    <w:rsid w:val="00B71CDF"/>
    <w:rsid w:val="00B71CE0"/>
    <w:rsid w:val="00B722A1"/>
    <w:rsid w:val="00B73593"/>
    <w:rsid w:val="00B743FD"/>
    <w:rsid w:val="00B74F30"/>
    <w:rsid w:val="00B757F9"/>
    <w:rsid w:val="00B75BF5"/>
    <w:rsid w:val="00B75D05"/>
    <w:rsid w:val="00B75F5C"/>
    <w:rsid w:val="00B75F6B"/>
    <w:rsid w:val="00B76C74"/>
    <w:rsid w:val="00B7745F"/>
    <w:rsid w:val="00B77900"/>
    <w:rsid w:val="00B80006"/>
    <w:rsid w:val="00B812AE"/>
    <w:rsid w:val="00B81324"/>
    <w:rsid w:val="00B818B2"/>
    <w:rsid w:val="00B81953"/>
    <w:rsid w:val="00B82FA4"/>
    <w:rsid w:val="00B83442"/>
    <w:rsid w:val="00B839DD"/>
    <w:rsid w:val="00B83EBC"/>
    <w:rsid w:val="00B84324"/>
    <w:rsid w:val="00B84570"/>
    <w:rsid w:val="00B84759"/>
    <w:rsid w:val="00B847E1"/>
    <w:rsid w:val="00B84A75"/>
    <w:rsid w:val="00B86205"/>
    <w:rsid w:val="00B8765B"/>
    <w:rsid w:val="00B87B06"/>
    <w:rsid w:val="00B87DEC"/>
    <w:rsid w:val="00B9074C"/>
    <w:rsid w:val="00B921A3"/>
    <w:rsid w:val="00B92C97"/>
    <w:rsid w:val="00B92EDE"/>
    <w:rsid w:val="00B93858"/>
    <w:rsid w:val="00B93E2C"/>
    <w:rsid w:val="00B94DA9"/>
    <w:rsid w:val="00B9513D"/>
    <w:rsid w:val="00B9515A"/>
    <w:rsid w:val="00B9522F"/>
    <w:rsid w:val="00B9543F"/>
    <w:rsid w:val="00B95ED3"/>
    <w:rsid w:val="00B96ADD"/>
    <w:rsid w:val="00B97243"/>
    <w:rsid w:val="00B97AB7"/>
    <w:rsid w:val="00B97E7D"/>
    <w:rsid w:val="00B97EDB"/>
    <w:rsid w:val="00BA01C9"/>
    <w:rsid w:val="00BA0AD4"/>
    <w:rsid w:val="00BA10FA"/>
    <w:rsid w:val="00BA1441"/>
    <w:rsid w:val="00BA16CB"/>
    <w:rsid w:val="00BA1946"/>
    <w:rsid w:val="00BA1B0F"/>
    <w:rsid w:val="00BA205B"/>
    <w:rsid w:val="00BA2F45"/>
    <w:rsid w:val="00BA4FE1"/>
    <w:rsid w:val="00BA5F84"/>
    <w:rsid w:val="00BA6288"/>
    <w:rsid w:val="00BA6737"/>
    <w:rsid w:val="00BA68CB"/>
    <w:rsid w:val="00BA6A99"/>
    <w:rsid w:val="00BA6E0C"/>
    <w:rsid w:val="00BA6EA5"/>
    <w:rsid w:val="00BA7FE4"/>
    <w:rsid w:val="00BB032A"/>
    <w:rsid w:val="00BB1556"/>
    <w:rsid w:val="00BB315A"/>
    <w:rsid w:val="00BB403D"/>
    <w:rsid w:val="00BB4271"/>
    <w:rsid w:val="00BB507B"/>
    <w:rsid w:val="00BB5FB9"/>
    <w:rsid w:val="00BB6424"/>
    <w:rsid w:val="00BB689E"/>
    <w:rsid w:val="00BB69BC"/>
    <w:rsid w:val="00BB6E95"/>
    <w:rsid w:val="00BB6F33"/>
    <w:rsid w:val="00BB72E2"/>
    <w:rsid w:val="00BC06EB"/>
    <w:rsid w:val="00BC0735"/>
    <w:rsid w:val="00BC07B2"/>
    <w:rsid w:val="00BC1580"/>
    <w:rsid w:val="00BC288D"/>
    <w:rsid w:val="00BC2974"/>
    <w:rsid w:val="00BC2AA0"/>
    <w:rsid w:val="00BC392F"/>
    <w:rsid w:val="00BC51A4"/>
    <w:rsid w:val="00BC5BB7"/>
    <w:rsid w:val="00BC63AF"/>
    <w:rsid w:val="00BC63E8"/>
    <w:rsid w:val="00BC67C0"/>
    <w:rsid w:val="00BC73D0"/>
    <w:rsid w:val="00BC75E5"/>
    <w:rsid w:val="00BD01B1"/>
    <w:rsid w:val="00BD042C"/>
    <w:rsid w:val="00BD051D"/>
    <w:rsid w:val="00BD06BD"/>
    <w:rsid w:val="00BD0D86"/>
    <w:rsid w:val="00BD2090"/>
    <w:rsid w:val="00BD253E"/>
    <w:rsid w:val="00BD327B"/>
    <w:rsid w:val="00BD3604"/>
    <w:rsid w:val="00BD3635"/>
    <w:rsid w:val="00BD4FC3"/>
    <w:rsid w:val="00BD522B"/>
    <w:rsid w:val="00BD55F4"/>
    <w:rsid w:val="00BD628F"/>
    <w:rsid w:val="00BD6B36"/>
    <w:rsid w:val="00BD7677"/>
    <w:rsid w:val="00BD7CF3"/>
    <w:rsid w:val="00BE216C"/>
    <w:rsid w:val="00BE258E"/>
    <w:rsid w:val="00BE2E1B"/>
    <w:rsid w:val="00BE2E1E"/>
    <w:rsid w:val="00BE34BF"/>
    <w:rsid w:val="00BE38AD"/>
    <w:rsid w:val="00BE4CD4"/>
    <w:rsid w:val="00BE4E22"/>
    <w:rsid w:val="00BE523C"/>
    <w:rsid w:val="00BE6C64"/>
    <w:rsid w:val="00BE7139"/>
    <w:rsid w:val="00BE7BAE"/>
    <w:rsid w:val="00BF0537"/>
    <w:rsid w:val="00BF08C2"/>
    <w:rsid w:val="00BF14D2"/>
    <w:rsid w:val="00BF1597"/>
    <w:rsid w:val="00BF1E2A"/>
    <w:rsid w:val="00BF2E48"/>
    <w:rsid w:val="00BF2E99"/>
    <w:rsid w:val="00BF3C1A"/>
    <w:rsid w:val="00BF45D8"/>
    <w:rsid w:val="00BF4721"/>
    <w:rsid w:val="00BF5CFE"/>
    <w:rsid w:val="00BF5E34"/>
    <w:rsid w:val="00BF63E3"/>
    <w:rsid w:val="00C01624"/>
    <w:rsid w:val="00C01A09"/>
    <w:rsid w:val="00C01F2F"/>
    <w:rsid w:val="00C03265"/>
    <w:rsid w:val="00C03D83"/>
    <w:rsid w:val="00C03F7A"/>
    <w:rsid w:val="00C0484B"/>
    <w:rsid w:val="00C04AB0"/>
    <w:rsid w:val="00C058EE"/>
    <w:rsid w:val="00C05E07"/>
    <w:rsid w:val="00C062F4"/>
    <w:rsid w:val="00C073FA"/>
    <w:rsid w:val="00C07788"/>
    <w:rsid w:val="00C10C8C"/>
    <w:rsid w:val="00C117B3"/>
    <w:rsid w:val="00C11C8C"/>
    <w:rsid w:val="00C1232D"/>
    <w:rsid w:val="00C123BF"/>
    <w:rsid w:val="00C12A70"/>
    <w:rsid w:val="00C138C1"/>
    <w:rsid w:val="00C149DE"/>
    <w:rsid w:val="00C14B24"/>
    <w:rsid w:val="00C159C4"/>
    <w:rsid w:val="00C15A26"/>
    <w:rsid w:val="00C15FA0"/>
    <w:rsid w:val="00C168D0"/>
    <w:rsid w:val="00C169F9"/>
    <w:rsid w:val="00C16C0D"/>
    <w:rsid w:val="00C17146"/>
    <w:rsid w:val="00C172CE"/>
    <w:rsid w:val="00C21144"/>
    <w:rsid w:val="00C212B4"/>
    <w:rsid w:val="00C2131B"/>
    <w:rsid w:val="00C21470"/>
    <w:rsid w:val="00C21ABF"/>
    <w:rsid w:val="00C2256B"/>
    <w:rsid w:val="00C22E3A"/>
    <w:rsid w:val="00C25C45"/>
    <w:rsid w:val="00C26366"/>
    <w:rsid w:val="00C26692"/>
    <w:rsid w:val="00C2678C"/>
    <w:rsid w:val="00C26B72"/>
    <w:rsid w:val="00C27070"/>
    <w:rsid w:val="00C27142"/>
    <w:rsid w:val="00C27B11"/>
    <w:rsid w:val="00C27B60"/>
    <w:rsid w:val="00C27F63"/>
    <w:rsid w:val="00C30404"/>
    <w:rsid w:val="00C31375"/>
    <w:rsid w:val="00C32DF2"/>
    <w:rsid w:val="00C3302C"/>
    <w:rsid w:val="00C3374D"/>
    <w:rsid w:val="00C33AA8"/>
    <w:rsid w:val="00C34AAA"/>
    <w:rsid w:val="00C35B6B"/>
    <w:rsid w:val="00C35F71"/>
    <w:rsid w:val="00C36D58"/>
    <w:rsid w:val="00C370A4"/>
    <w:rsid w:val="00C3722B"/>
    <w:rsid w:val="00C400AD"/>
    <w:rsid w:val="00C4049E"/>
    <w:rsid w:val="00C42D4E"/>
    <w:rsid w:val="00C43DF4"/>
    <w:rsid w:val="00C4420D"/>
    <w:rsid w:val="00C444A8"/>
    <w:rsid w:val="00C4503D"/>
    <w:rsid w:val="00C46520"/>
    <w:rsid w:val="00C4667E"/>
    <w:rsid w:val="00C4714F"/>
    <w:rsid w:val="00C475C4"/>
    <w:rsid w:val="00C47F05"/>
    <w:rsid w:val="00C516C8"/>
    <w:rsid w:val="00C51D6B"/>
    <w:rsid w:val="00C5278D"/>
    <w:rsid w:val="00C52A63"/>
    <w:rsid w:val="00C52C2E"/>
    <w:rsid w:val="00C536AB"/>
    <w:rsid w:val="00C53C9C"/>
    <w:rsid w:val="00C55771"/>
    <w:rsid w:val="00C55802"/>
    <w:rsid w:val="00C57F4E"/>
    <w:rsid w:val="00C602E5"/>
    <w:rsid w:val="00C60BEF"/>
    <w:rsid w:val="00C61433"/>
    <w:rsid w:val="00C616C9"/>
    <w:rsid w:val="00C61A73"/>
    <w:rsid w:val="00C61BC0"/>
    <w:rsid w:val="00C62CE7"/>
    <w:rsid w:val="00C63445"/>
    <w:rsid w:val="00C6375E"/>
    <w:rsid w:val="00C6386A"/>
    <w:rsid w:val="00C653CC"/>
    <w:rsid w:val="00C65AAB"/>
    <w:rsid w:val="00C65CE7"/>
    <w:rsid w:val="00C67858"/>
    <w:rsid w:val="00C67EA3"/>
    <w:rsid w:val="00C67F79"/>
    <w:rsid w:val="00C70C73"/>
    <w:rsid w:val="00C70FE4"/>
    <w:rsid w:val="00C7215F"/>
    <w:rsid w:val="00C721B8"/>
    <w:rsid w:val="00C73F30"/>
    <w:rsid w:val="00C74107"/>
    <w:rsid w:val="00C74886"/>
    <w:rsid w:val="00C74EE3"/>
    <w:rsid w:val="00C76E22"/>
    <w:rsid w:val="00C7728C"/>
    <w:rsid w:val="00C805A7"/>
    <w:rsid w:val="00C809ED"/>
    <w:rsid w:val="00C80D8F"/>
    <w:rsid w:val="00C81000"/>
    <w:rsid w:val="00C81195"/>
    <w:rsid w:val="00C812CC"/>
    <w:rsid w:val="00C813A7"/>
    <w:rsid w:val="00C81625"/>
    <w:rsid w:val="00C81794"/>
    <w:rsid w:val="00C819D6"/>
    <w:rsid w:val="00C82E71"/>
    <w:rsid w:val="00C83D51"/>
    <w:rsid w:val="00C849D6"/>
    <w:rsid w:val="00C84C49"/>
    <w:rsid w:val="00C85E52"/>
    <w:rsid w:val="00C86340"/>
    <w:rsid w:val="00C86C83"/>
    <w:rsid w:val="00C902EC"/>
    <w:rsid w:val="00C91FC9"/>
    <w:rsid w:val="00C92774"/>
    <w:rsid w:val="00C9444A"/>
    <w:rsid w:val="00C9471E"/>
    <w:rsid w:val="00C9535B"/>
    <w:rsid w:val="00C96B3F"/>
    <w:rsid w:val="00C96DF2"/>
    <w:rsid w:val="00CA0EF3"/>
    <w:rsid w:val="00CA0F30"/>
    <w:rsid w:val="00CA1204"/>
    <w:rsid w:val="00CA1D73"/>
    <w:rsid w:val="00CA21C1"/>
    <w:rsid w:val="00CA2635"/>
    <w:rsid w:val="00CA2CB0"/>
    <w:rsid w:val="00CA3767"/>
    <w:rsid w:val="00CA3BC5"/>
    <w:rsid w:val="00CA3FD0"/>
    <w:rsid w:val="00CA4E94"/>
    <w:rsid w:val="00CA4F3B"/>
    <w:rsid w:val="00CA4F9E"/>
    <w:rsid w:val="00CA5D70"/>
    <w:rsid w:val="00CA5F81"/>
    <w:rsid w:val="00CA6211"/>
    <w:rsid w:val="00CB00E6"/>
    <w:rsid w:val="00CB1826"/>
    <w:rsid w:val="00CB3E6B"/>
    <w:rsid w:val="00CB415D"/>
    <w:rsid w:val="00CB6034"/>
    <w:rsid w:val="00CB6125"/>
    <w:rsid w:val="00CB6602"/>
    <w:rsid w:val="00CB71A4"/>
    <w:rsid w:val="00CB7246"/>
    <w:rsid w:val="00CB759D"/>
    <w:rsid w:val="00CB790B"/>
    <w:rsid w:val="00CC019A"/>
    <w:rsid w:val="00CC07AA"/>
    <w:rsid w:val="00CC0940"/>
    <w:rsid w:val="00CC09EC"/>
    <w:rsid w:val="00CC104D"/>
    <w:rsid w:val="00CC131C"/>
    <w:rsid w:val="00CC1EE2"/>
    <w:rsid w:val="00CC29C9"/>
    <w:rsid w:val="00CC44C4"/>
    <w:rsid w:val="00CC57A8"/>
    <w:rsid w:val="00CC59B6"/>
    <w:rsid w:val="00CD0434"/>
    <w:rsid w:val="00CD0A1C"/>
    <w:rsid w:val="00CD1D56"/>
    <w:rsid w:val="00CD2063"/>
    <w:rsid w:val="00CD2EFE"/>
    <w:rsid w:val="00CD4720"/>
    <w:rsid w:val="00CD52F2"/>
    <w:rsid w:val="00CD55CB"/>
    <w:rsid w:val="00CD5A8D"/>
    <w:rsid w:val="00CD614F"/>
    <w:rsid w:val="00CD6C65"/>
    <w:rsid w:val="00CD726E"/>
    <w:rsid w:val="00CD7327"/>
    <w:rsid w:val="00CE1D61"/>
    <w:rsid w:val="00CE1DCA"/>
    <w:rsid w:val="00CE1E92"/>
    <w:rsid w:val="00CE2043"/>
    <w:rsid w:val="00CE31D0"/>
    <w:rsid w:val="00CE3A5F"/>
    <w:rsid w:val="00CE3DB5"/>
    <w:rsid w:val="00CE4D91"/>
    <w:rsid w:val="00CE4E22"/>
    <w:rsid w:val="00CE4F86"/>
    <w:rsid w:val="00CE5850"/>
    <w:rsid w:val="00CE5D86"/>
    <w:rsid w:val="00CE669A"/>
    <w:rsid w:val="00CE76A0"/>
    <w:rsid w:val="00CE7B4F"/>
    <w:rsid w:val="00CF03E8"/>
    <w:rsid w:val="00CF0464"/>
    <w:rsid w:val="00CF1042"/>
    <w:rsid w:val="00CF13FA"/>
    <w:rsid w:val="00CF19A9"/>
    <w:rsid w:val="00CF1CA7"/>
    <w:rsid w:val="00CF2619"/>
    <w:rsid w:val="00CF39FC"/>
    <w:rsid w:val="00CF3CA7"/>
    <w:rsid w:val="00CF3EEB"/>
    <w:rsid w:val="00CF4598"/>
    <w:rsid w:val="00CF4C61"/>
    <w:rsid w:val="00CF4D21"/>
    <w:rsid w:val="00CF6904"/>
    <w:rsid w:val="00CF7255"/>
    <w:rsid w:val="00D00093"/>
    <w:rsid w:val="00D00179"/>
    <w:rsid w:val="00D0074C"/>
    <w:rsid w:val="00D00C9C"/>
    <w:rsid w:val="00D00E23"/>
    <w:rsid w:val="00D01001"/>
    <w:rsid w:val="00D01245"/>
    <w:rsid w:val="00D01AC7"/>
    <w:rsid w:val="00D023FD"/>
    <w:rsid w:val="00D02EA1"/>
    <w:rsid w:val="00D048D9"/>
    <w:rsid w:val="00D061AB"/>
    <w:rsid w:val="00D07954"/>
    <w:rsid w:val="00D10A70"/>
    <w:rsid w:val="00D11B65"/>
    <w:rsid w:val="00D144F3"/>
    <w:rsid w:val="00D145AD"/>
    <w:rsid w:val="00D14888"/>
    <w:rsid w:val="00D15C22"/>
    <w:rsid w:val="00D16AFC"/>
    <w:rsid w:val="00D16DDC"/>
    <w:rsid w:val="00D17409"/>
    <w:rsid w:val="00D17856"/>
    <w:rsid w:val="00D17E3A"/>
    <w:rsid w:val="00D20A6A"/>
    <w:rsid w:val="00D20D3C"/>
    <w:rsid w:val="00D217AD"/>
    <w:rsid w:val="00D221E9"/>
    <w:rsid w:val="00D2256C"/>
    <w:rsid w:val="00D226DD"/>
    <w:rsid w:val="00D2288B"/>
    <w:rsid w:val="00D22966"/>
    <w:rsid w:val="00D248B4"/>
    <w:rsid w:val="00D24AC2"/>
    <w:rsid w:val="00D24B51"/>
    <w:rsid w:val="00D24BFC"/>
    <w:rsid w:val="00D24C5D"/>
    <w:rsid w:val="00D2532B"/>
    <w:rsid w:val="00D26781"/>
    <w:rsid w:val="00D27D69"/>
    <w:rsid w:val="00D3101D"/>
    <w:rsid w:val="00D31089"/>
    <w:rsid w:val="00D31C66"/>
    <w:rsid w:val="00D3369E"/>
    <w:rsid w:val="00D33951"/>
    <w:rsid w:val="00D3434B"/>
    <w:rsid w:val="00D3471D"/>
    <w:rsid w:val="00D349CD"/>
    <w:rsid w:val="00D34A74"/>
    <w:rsid w:val="00D34D6C"/>
    <w:rsid w:val="00D36E4F"/>
    <w:rsid w:val="00D3716A"/>
    <w:rsid w:val="00D37F54"/>
    <w:rsid w:val="00D408D8"/>
    <w:rsid w:val="00D41324"/>
    <w:rsid w:val="00D426D7"/>
    <w:rsid w:val="00D427D4"/>
    <w:rsid w:val="00D42AD2"/>
    <w:rsid w:val="00D43220"/>
    <w:rsid w:val="00D43530"/>
    <w:rsid w:val="00D457AF"/>
    <w:rsid w:val="00D479CD"/>
    <w:rsid w:val="00D503D5"/>
    <w:rsid w:val="00D50868"/>
    <w:rsid w:val="00D51061"/>
    <w:rsid w:val="00D51617"/>
    <w:rsid w:val="00D5202E"/>
    <w:rsid w:val="00D52290"/>
    <w:rsid w:val="00D52F7C"/>
    <w:rsid w:val="00D53650"/>
    <w:rsid w:val="00D542FD"/>
    <w:rsid w:val="00D544B2"/>
    <w:rsid w:val="00D54616"/>
    <w:rsid w:val="00D561DF"/>
    <w:rsid w:val="00D56F5A"/>
    <w:rsid w:val="00D57B87"/>
    <w:rsid w:val="00D57C9A"/>
    <w:rsid w:val="00D600D8"/>
    <w:rsid w:val="00D604F3"/>
    <w:rsid w:val="00D6060C"/>
    <w:rsid w:val="00D60D0F"/>
    <w:rsid w:val="00D60FB3"/>
    <w:rsid w:val="00D61213"/>
    <w:rsid w:val="00D6215A"/>
    <w:rsid w:val="00D62177"/>
    <w:rsid w:val="00D62615"/>
    <w:rsid w:val="00D62BF0"/>
    <w:rsid w:val="00D6308F"/>
    <w:rsid w:val="00D6342A"/>
    <w:rsid w:val="00D63878"/>
    <w:rsid w:val="00D645CA"/>
    <w:rsid w:val="00D64955"/>
    <w:rsid w:val="00D64A41"/>
    <w:rsid w:val="00D64D9B"/>
    <w:rsid w:val="00D654E2"/>
    <w:rsid w:val="00D66484"/>
    <w:rsid w:val="00D665C4"/>
    <w:rsid w:val="00D66880"/>
    <w:rsid w:val="00D668B0"/>
    <w:rsid w:val="00D66F4E"/>
    <w:rsid w:val="00D674C1"/>
    <w:rsid w:val="00D67A1E"/>
    <w:rsid w:val="00D70E1A"/>
    <w:rsid w:val="00D719BC"/>
    <w:rsid w:val="00D71D1C"/>
    <w:rsid w:val="00D72124"/>
    <w:rsid w:val="00D734F9"/>
    <w:rsid w:val="00D739D7"/>
    <w:rsid w:val="00D73CC1"/>
    <w:rsid w:val="00D746A4"/>
    <w:rsid w:val="00D75168"/>
    <w:rsid w:val="00D76C28"/>
    <w:rsid w:val="00D77FD7"/>
    <w:rsid w:val="00D813E1"/>
    <w:rsid w:val="00D817F1"/>
    <w:rsid w:val="00D82B40"/>
    <w:rsid w:val="00D830E8"/>
    <w:rsid w:val="00D832FE"/>
    <w:rsid w:val="00D834AD"/>
    <w:rsid w:val="00D83B83"/>
    <w:rsid w:val="00D8410D"/>
    <w:rsid w:val="00D84E9D"/>
    <w:rsid w:val="00D86333"/>
    <w:rsid w:val="00D8788E"/>
    <w:rsid w:val="00D87C74"/>
    <w:rsid w:val="00D87FE8"/>
    <w:rsid w:val="00D90FCF"/>
    <w:rsid w:val="00D91877"/>
    <w:rsid w:val="00D91AD9"/>
    <w:rsid w:val="00D91F46"/>
    <w:rsid w:val="00D92944"/>
    <w:rsid w:val="00D93C08"/>
    <w:rsid w:val="00D93DBE"/>
    <w:rsid w:val="00D93FB3"/>
    <w:rsid w:val="00D9446C"/>
    <w:rsid w:val="00D94B62"/>
    <w:rsid w:val="00D95B74"/>
    <w:rsid w:val="00D96DAB"/>
    <w:rsid w:val="00D96DBD"/>
    <w:rsid w:val="00D976AA"/>
    <w:rsid w:val="00DA009B"/>
    <w:rsid w:val="00DA0E88"/>
    <w:rsid w:val="00DA1FD5"/>
    <w:rsid w:val="00DA27B3"/>
    <w:rsid w:val="00DA3BA1"/>
    <w:rsid w:val="00DA5029"/>
    <w:rsid w:val="00DA50CF"/>
    <w:rsid w:val="00DA584A"/>
    <w:rsid w:val="00DA6379"/>
    <w:rsid w:val="00DA6620"/>
    <w:rsid w:val="00DA6722"/>
    <w:rsid w:val="00DA6DC7"/>
    <w:rsid w:val="00DA70AA"/>
    <w:rsid w:val="00DA71E7"/>
    <w:rsid w:val="00DA73FF"/>
    <w:rsid w:val="00DA756A"/>
    <w:rsid w:val="00DA7CA3"/>
    <w:rsid w:val="00DB1731"/>
    <w:rsid w:val="00DB2360"/>
    <w:rsid w:val="00DB47F6"/>
    <w:rsid w:val="00DB520A"/>
    <w:rsid w:val="00DB5353"/>
    <w:rsid w:val="00DB5BB8"/>
    <w:rsid w:val="00DB689A"/>
    <w:rsid w:val="00DB6CE7"/>
    <w:rsid w:val="00DC0056"/>
    <w:rsid w:val="00DC04E7"/>
    <w:rsid w:val="00DC080B"/>
    <w:rsid w:val="00DC0878"/>
    <w:rsid w:val="00DC2004"/>
    <w:rsid w:val="00DC256C"/>
    <w:rsid w:val="00DC385D"/>
    <w:rsid w:val="00DC3D56"/>
    <w:rsid w:val="00DC4B2D"/>
    <w:rsid w:val="00DC4CB8"/>
    <w:rsid w:val="00DC5050"/>
    <w:rsid w:val="00DC5084"/>
    <w:rsid w:val="00DC5FBC"/>
    <w:rsid w:val="00DC6544"/>
    <w:rsid w:val="00DC7C2D"/>
    <w:rsid w:val="00DD015A"/>
    <w:rsid w:val="00DD10C3"/>
    <w:rsid w:val="00DD158B"/>
    <w:rsid w:val="00DD2143"/>
    <w:rsid w:val="00DD267A"/>
    <w:rsid w:val="00DD2687"/>
    <w:rsid w:val="00DD2A8B"/>
    <w:rsid w:val="00DD4289"/>
    <w:rsid w:val="00DD6946"/>
    <w:rsid w:val="00DD6B50"/>
    <w:rsid w:val="00DD7447"/>
    <w:rsid w:val="00DE074D"/>
    <w:rsid w:val="00DE114F"/>
    <w:rsid w:val="00DE1202"/>
    <w:rsid w:val="00DE124B"/>
    <w:rsid w:val="00DE17B0"/>
    <w:rsid w:val="00DE185D"/>
    <w:rsid w:val="00DE19EF"/>
    <w:rsid w:val="00DE3A48"/>
    <w:rsid w:val="00DE3FA9"/>
    <w:rsid w:val="00DE4E75"/>
    <w:rsid w:val="00DE56CD"/>
    <w:rsid w:val="00DE59B3"/>
    <w:rsid w:val="00DE5AD4"/>
    <w:rsid w:val="00DE5B7F"/>
    <w:rsid w:val="00DE7126"/>
    <w:rsid w:val="00DE730D"/>
    <w:rsid w:val="00DE730E"/>
    <w:rsid w:val="00DF0A85"/>
    <w:rsid w:val="00DF0BEA"/>
    <w:rsid w:val="00DF16BC"/>
    <w:rsid w:val="00DF1D3B"/>
    <w:rsid w:val="00DF1DBE"/>
    <w:rsid w:val="00DF24A2"/>
    <w:rsid w:val="00DF24EE"/>
    <w:rsid w:val="00DF2940"/>
    <w:rsid w:val="00DF2BE7"/>
    <w:rsid w:val="00DF2BEC"/>
    <w:rsid w:val="00DF2FC4"/>
    <w:rsid w:val="00DF3B1C"/>
    <w:rsid w:val="00DF3FE8"/>
    <w:rsid w:val="00DF47D9"/>
    <w:rsid w:val="00DF4806"/>
    <w:rsid w:val="00DF48A9"/>
    <w:rsid w:val="00DF4E6F"/>
    <w:rsid w:val="00DF604B"/>
    <w:rsid w:val="00DF63B5"/>
    <w:rsid w:val="00DF67D3"/>
    <w:rsid w:val="00DF755C"/>
    <w:rsid w:val="00E019A0"/>
    <w:rsid w:val="00E03030"/>
    <w:rsid w:val="00E0307B"/>
    <w:rsid w:val="00E03188"/>
    <w:rsid w:val="00E03EF3"/>
    <w:rsid w:val="00E0445C"/>
    <w:rsid w:val="00E044CC"/>
    <w:rsid w:val="00E0566A"/>
    <w:rsid w:val="00E05BBF"/>
    <w:rsid w:val="00E05BFA"/>
    <w:rsid w:val="00E06140"/>
    <w:rsid w:val="00E06239"/>
    <w:rsid w:val="00E0696D"/>
    <w:rsid w:val="00E06ED1"/>
    <w:rsid w:val="00E07C59"/>
    <w:rsid w:val="00E07CEC"/>
    <w:rsid w:val="00E07E0B"/>
    <w:rsid w:val="00E10E8E"/>
    <w:rsid w:val="00E11386"/>
    <w:rsid w:val="00E1494D"/>
    <w:rsid w:val="00E15659"/>
    <w:rsid w:val="00E15DE2"/>
    <w:rsid w:val="00E15FA3"/>
    <w:rsid w:val="00E16757"/>
    <w:rsid w:val="00E209DA"/>
    <w:rsid w:val="00E20A53"/>
    <w:rsid w:val="00E20C01"/>
    <w:rsid w:val="00E20DC4"/>
    <w:rsid w:val="00E210A7"/>
    <w:rsid w:val="00E212FC"/>
    <w:rsid w:val="00E21EF6"/>
    <w:rsid w:val="00E2210A"/>
    <w:rsid w:val="00E238EF"/>
    <w:rsid w:val="00E245D3"/>
    <w:rsid w:val="00E24D42"/>
    <w:rsid w:val="00E2519A"/>
    <w:rsid w:val="00E25572"/>
    <w:rsid w:val="00E26123"/>
    <w:rsid w:val="00E2634D"/>
    <w:rsid w:val="00E2677C"/>
    <w:rsid w:val="00E306A8"/>
    <w:rsid w:val="00E30ED5"/>
    <w:rsid w:val="00E31BB2"/>
    <w:rsid w:val="00E325B6"/>
    <w:rsid w:val="00E32E73"/>
    <w:rsid w:val="00E33BC3"/>
    <w:rsid w:val="00E3480C"/>
    <w:rsid w:val="00E35685"/>
    <w:rsid w:val="00E3631A"/>
    <w:rsid w:val="00E36F4B"/>
    <w:rsid w:val="00E37FC2"/>
    <w:rsid w:val="00E40341"/>
    <w:rsid w:val="00E40990"/>
    <w:rsid w:val="00E409E1"/>
    <w:rsid w:val="00E40D59"/>
    <w:rsid w:val="00E42100"/>
    <w:rsid w:val="00E426F7"/>
    <w:rsid w:val="00E4309E"/>
    <w:rsid w:val="00E43F30"/>
    <w:rsid w:val="00E4505A"/>
    <w:rsid w:val="00E455D8"/>
    <w:rsid w:val="00E459D4"/>
    <w:rsid w:val="00E46519"/>
    <w:rsid w:val="00E50A1E"/>
    <w:rsid w:val="00E50F5B"/>
    <w:rsid w:val="00E511D6"/>
    <w:rsid w:val="00E5159F"/>
    <w:rsid w:val="00E51D55"/>
    <w:rsid w:val="00E52ECB"/>
    <w:rsid w:val="00E536D0"/>
    <w:rsid w:val="00E538B3"/>
    <w:rsid w:val="00E54262"/>
    <w:rsid w:val="00E547CA"/>
    <w:rsid w:val="00E54E8C"/>
    <w:rsid w:val="00E55756"/>
    <w:rsid w:val="00E565C6"/>
    <w:rsid w:val="00E56A8E"/>
    <w:rsid w:val="00E56EE4"/>
    <w:rsid w:val="00E57D8A"/>
    <w:rsid w:val="00E57E93"/>
    <w:rsid w:val="00E60C2E"/>
    <w:rsid w:val="00E6146B"/>
    <w:rsid w:val="00E61CB0"/>
    <w:rsid w:val="00E61D19"/>
    <w:rsid w:val="00E620FD"/>
    <w:rsid w:val="00E621E6"/>
    <w:rsid w:val="00E622C3"/>
    <w:rsid w:val="00E62CA6"/>
    <w:rsid w:val="00E62E94"/>
    <w:rsid w:val="00E631BE"/>
    <w:rsid w:val="00E64294"/>
    <w:rsid w:val="00E64E73"/>
    <w:rsid w:val="00E64EA1"/>
    <w:rsid w:val="00E64FFD"/>
    <w:rsid w:val="00E65709"/>
    <w:rsid w:val="00E65FE4"/>
    <w:rsid w:val="00E70173"/>
    <w:rsid w:val="00E7092C"/>
    <w:rsid w:val="00E71B0A"/>
    <w:rsid w:val="00E721D0"/>
    <w:rsid w:val="00E72466"/>
    <w:rsid w:val="00E729E3"/>
    <w:rsid w:val="00E729F2"/>
    <w:rsid w:val="00E72BA8"/>
    <w:rsid w:val="00E73074"/>
    <w:rsid w:val="00E731F4"/>
    <w:rsid w:val="00E748DF"/>
    <w:rsid w:val="00E7540F"/>
    <w:rsid w:val="00E75538"/>
    <w:rsid w:val="00E761D6"/>
    <w:rsid w:val="00E76BDF"/>
    <w:rsid w:val="00E80206"/>
    <w:rsid w:val="00E805E2"/>
    <w:rsid w:val="00E81BA0"/>
    <w:rsid w:val="00E834E2"/>
    <w:rsid w:val="00E836FB"/>
    <w:rsid w:val="00E850EE"/>
    <w:rsid w:val="00E8573C"/>
    <w:rsid w:val="00E85A4C"/>
    <w:rsid w:val="00E865AD"/>
    <w:rsid w:val="00E8747D"/>
    <w:rsid w:val="00E87DA0"/>
    <w:rsid w:val="00E901F1"/>
    <w:rsid w:val="00E906FE"/>
    <w:rsid w:val="00E90891"/>
    <w:rsid w:val="00E90A8C"/>
    <w:rsid w:val="00E91121"/>
    <w:rsid w:val="00E92710"/>
    <w:rsid w:val="00E930D8"/>
    <w:rsid w:val="00E942D9"/>
    <w:rsid w:val="00E95766"/>
    <w:rsid w:val="00EA06F4"/>
    <w:rsid w:val="00EA0AC1"/>
    <w:rsid w:val="00EA0E50"/>
    <w:rsid w:val="00EA1BA8"/>
    <w:rsid w:val="00EA2305"/>
    <w:rsid w:val="00EA3059"/>
    <w:rsid w:val="00EA32DF"/>
    <w:rsid w:val="00EA542A"/>
    <w:rsid w:val="00EA5712"/>
    <w:rsid w:val="00EB0019"/>
    <w:rsid w:val="00EB0128"/>
    <w:rsid w:val="00EB0A54"/>
    <w:rsid w:val="00EB0A6C"/>
    <w:rsid w:val="00EB1AE4"/>
    <w:rsid w:val="00EB33A6"/>
    <w:rsid w:val="00EB4840"/>
    <w:rsid w:val="00EB595A"/>
    <w:rsid w:val="00EB5EBD"/>
    <w:rsid w:val="00EC02D1"/>
    <w:rsid w:val="00EC0994"/>
    <w:rsid w:val="00EC1B77"/>
    <w:rsid w:val="00EC20C6"/>
    <w:rsid w:val="00EC20D2"/>
    <w:rsid w:val="00EC25B4"/>
    <w:rsid w:val="00EC33EF"/>
    <w:rsid w:val="00EC3F9C"/>
    <w:rsid w:val="00EC5F10"/>
    <w:rsid w:val="00EC6C87"/>
    <w:rsid w:val="00EC7DEC"/>
    <w:rsid w:val="00ED0F12"/>
    <w:rsid w:val="00ED10B6"/>
    <w:rsid w:val="00ED1E54"/>
    <w:rsid w:val="00ED1FCD"/>
    <w:rsid w:val="00ED20DC"/>
    <w:rsid w:val="00ED244F"/>
    <w:rsid w:val="00ED372C"/>
    <w:rsid w:val="00ED39BB"/>
    <w:rsid w:val="00ED4506"/>
    <w:rsid w:val="00ED54DF"/>
    <w:rsid w:val="00ED54E8"/>
    <w:rsid w:val="00ED5926"/>
    <w:rsid w:val="00ED6050"/>
    <w:rsid w:val="00ED6452"/>
    <w:rsid w:val="00ED70D2"/>
    <w:rsid w:val="00ED79FD"/>
    <w:rsid w:val="00ED7B50"/>
    <w:rsid w:val="00EE0BED"/>
    <w:rsid w:val="00EE1E11"/>
    <w:rsid w:val="00EE262A"/>
    <w:rsid w:val="00EE301A"/>
    <w:rsid w:val="00EE36C0"/>
    <w:rsid w:val="00EE36D0"/>
    <w:rsid w:val="00EE373B"/>
    <w:rsid w:val="00EE3AA1"/>
    <w:rsid w:val="00EE3C8B"/>
    <w:rsid w:val="00EE3EDB"/>
    <w:rsid w:val="00EE436B"/>
    <w:rsid w:val="00EE489F"/>
    <w:rsid w:val="00EE4D3B"/>
    <w:rsid w:val="00EE50C1"/>
    <w:rsid w:val="00EE5767"/>
    <w:rsid w:val="00EE5B8F"/>
    <w:rsid w:val="00EE6090"/>
    <w:rsid w:val="00EE6408"/>
    <w:rsid w:val="00EE7337"/>
    <w:rsid w:val="00EE7B78"/>
    <w:rsid w:val="00EF0A79"/>
    <w:rsid w:val="00EF2575"/>
    <w:rsid w:val="00EF280D"/>
    <w:rsid w:val="00EF2954"/>
    <w:rsid w:val="00EF2CC7"/>
    <w:rsid w:val="00EF3583"/>
    <w:rsid w:val="00EF3780"/>
    <w:rsid w:val="00EF384A"/>
    <w:rsid w:val="00EF4B01"/>
    <w:rsid w:val="00EF4D3C"/>
    <w:rsid w:val="00EF4D9F"/>
    <w:rsid w:val="00EF52B0"/>
    <w:rsid w:val="00EF6925"/>
    <w:rsid w:val="00EF7CB2"/>
    <w:rsid w:val="00F00452"/>
    <w:rsid w:val="00F011A2"/>
    <w:rsid w:val="00F011E3"/>
    <w:rsid w:val="00F0127E"/>
    <w:rsid w:val="00F01466"/>
    <w:rsid w:val="00F0215E"/>
    <w:rsid w:val="00F0231D"/>
    <w:rsid w:val="00F027CC"/>
    <w:rsid w:val="00F0314F"/>
    <w:rsid w:val="00F0316D"/>
    <w:rsid w:val="00F033C7"/>
    <w:rsid w:val="00F0366B"/>
    <w:rsid w:val="00F03954"/>
    <w:rsid w:val="00F03EC0"/>
    <w:rsid w:val="00F043C3"/>
    <w:rsid w:val="00F05075"/>
    <w:rsid w:val="00F06543"/>
    <w:rsid w:val="00F07FD4"/>
    <w:rsid w:val="00F10C8E"/>
    <w:rsid w:val="00F11362"/>
    <w:rsid w:val="00F11960"/>
    <w:rsid w:val="00F12827"/>
    <w:rsid w:val="00F12CFA"/>
    <w:rsid w:val="00F131FD"/>
    <w:rsid w:val="00F13328"/>
    <w:rsid w:val="00F14032"/>
    <w:rsid w:val="00F142AE"/>
    <w:rsid w:val="00F15496"/>
    <w:rsid w:val="00F156F8"/>
    <w:rsid w:val="00F16AD3"/>
    <w:rsid w:val="00F171D5"/>
    <w:rsid w:val="00F17353"/>
    <w:rsid w:val="00F17F22"/>
    <w:rsid w:val="00F2025E"/>
    <w:rsid w:val="00F21100"/>
    <w:rsid w:val="00F21B0F"/>
    <w:rsid w:val="00F2295C"/>
    <w:rsid w:val="00F236C3"/>
    <w:rsid w:val="00F23971"/>
    <w:rsid w:val="00F24320"/>
    <w:rsid w:val="00F2581C"/>
    <w:rsid w:val="00F25D1B"/>
    <w:rsid w:val="00F25F9C"/>
    <w:rsid w:val="00F26010"/>
    <w:rsid w:val="00F267F4"/>
    <w:rsid w:val="00F26DFC"/>
    <w:rsid w:val="00F27E3B"/>
    <w:rsid w:val="00F3064C"/>
    <w:rsid w:val="00F3109C"/>
    <w:rsid w:val="00F31B87"/>
    <w:rsid w:val="00F327AC"/>
    <w:rsid w:val="00F33BFA"/>
    <w:rsid w:val="00F33FEC"/>
    <w:rsid w:val="00F3434C"/>
    <w:rsid w:val="00F34F2F"/>
    <w:rsid w:val="00F354BA"/>
    <w:rsid w:val="00F35B62"/>
    <w:rsid w:val="00F364A2"/>
    <w:rsid w:val="00F36A9E"/>
    <w:rsid w:val="00F36BE0"/>
    <w:rsid w:val="00F36EF8"/>
    <w:rsid w:val="00F37C03"/>
    <w:rsid w:val="00F37EF3"/>
    <w:rsid w:val="00F40ED0"/>
    <w:rsid w:val="00F40F62"/>
    <w:rsid w:val="00F415AE"/>
    <w:rsid w:val="00F41ABA"/>
    <w:rsid w:val="00F42C27"/>
    <w:rsid w:val="00F52655"/>
    <w:rsid w:val="00F52EB1"/>
    <w:rsid w:val="00F53605"/>
    <w:rsid w:val="00F56DED"/>
    <w:rsid w:val="00F60819"/>
    <w:rsid w:val="00F62A5C"/>
    <w:rsid w:val="00F63321"/>
    <w:rsid w:val="00F63D47"/>
    <w:rsid w:val="00F63D6E"/>
    <w:rsid w:val="00F64B44"/>
    <w:rsid w:val="00F64C04"/>
    <w:rsid w:val="00F66A0C"/>
    <w:rsid w:val="00F67182"/>
    <w:rsid w:val="00F67843"/>
    <w:rsid w:val="00F678EB"/>
    <w:rsid w:val="00F70C96"/>
    <w:rsid w:val="00F714F5"/>
    <w:rsid w:val="00F73D98"/>
    <w:rsid w:val="00F73E95"/>
    <w:rsid w:val="00F74583"/>
    <w:rsid w:val="00F74B9E"/>
    <w:rsid w:val="00F75772"/>
    <w:rsid w:val="00F75DCE"/>
    <w:rsid w:val="00F766F1"/>
    <w:rsid w:val="00F76B92"/>
    <w:rsid w:val="00F82652"/>
    <w:rsid w:val="00F84C8D"/>
    <w:rsid w:val="00F850D2"/>
    <w:rsid w:val="00F857AE"/>
    <w:rsid w:val="00F85BAD"/>
    <w:rsid w:val="00F85ED1"/>
    <w:rsid w:val="00F86026"/>
    <w:rsid w:val="00F86EC8"/>
    <w:rsid w:val="00F871B9"/>
    <w:rsid w:val="00F904DE"/>
    <w:rsid w:val="00F90E9F"/>
    <w:rsid w:val="00F916A5"/>
    <w:rsid w:val="00F91ECB"/>
    <w:rsid w:val="00F92CD0"/>
    <w:rsid w:val="00F9472B"/>
    <w:rsid w:val="00F9499B"/>
    <w:rsid w:val="00F96129"/>
    <w:rsid w:val="00F962CF"/>
    <w:rsid w:val="00F979D4"/>
    <w:rsid w:val="00F97AAA"/>
    <w:rsid w:val="00FA00FF"/>
    <w:rsid w:val="00FA0697"/>
    <w:rsid w:val="00FA1257"/>
    <w:rsid w:val="00FA144B"/>
    <w:rsid w:val="00FA2299"/>
    <w:rsid w:val="00FA22A5"/>
    <w:rsid w:val="00FA2799"/>
    <w:rsid w:val="00FA32E5"/>
    <w:rsid w:val="00FA371D"/>
    <w:rsid w:val="00FA473A"/>
    <w:rsid w:val="00FA47D9"/>
    <w:rsid w:val="00FA4FA1"/>
    <w:rsid w:val="00FA5A07"/>
    <w:rsid w:val="00FA6991"/>
    <w:rsid w:val="00FA7462"/>
    <w:rsid w:val="00FB0863"/>
    <w:rsid w:val="00FB1634"/>
    <w:rsid w:val="00FB1B22"/>
    <w:rsid w:val="00FB2710"/>
    <w:rsid w:val="00FB29A2"/>
    <w:rsid w:val="00FB2D35"/>
    <w:rsid w:val="00FB3841"/>
    <w:rsid w:val="00FB5317"/>
    <w:rsid w:val="00FB6E59"/>
    <w:rsid w:val="00FB7675"/>
    <w:rsid w:val="00FC0701"/>
    <w:rsid w:val="00FC097A"/>
    <w:rsid w:val="00FC0E69"/>
    <w:rsid w:val="00FC17B3"/>
    <w:rsid w:val="00FC2111"/>
    <w:rsid w:val="00FC2D9E"/>
    <w:rsid w:val="00FC3390"/>
    <w:rsid w:val="00FC345B"/>
    <w:rsid w:val="00FC3BAC"/>
    <w:rsid w:val="00FC45B9"/>
    <w:rsid w:val="00FC4772"/>
    <w:rsid w:val="00FC52D9"/>
    <w:rsid w:val="00FC5312"/>
    <w:rsid w:val="00FC5E7B"/>
    <w:rsid w:val="00FC5FFC"/>
    <w:rsid w:val="00FC638A"/>
    <w:rsid w:val="00FD0744"/>
    <w:rsid w:val="00FD07AF"/>
    <w:rsid w:val="00FD0FA8"/>
    <w:rsid w:val="00FD12CA"/>
    <w:rsid w:val="00FD23F6"/>
    <w:rsid w:val="00FD2959"/>
    <w:rsid w:val="00FD2D93"/>
    <w:rsid w:val="00FD2E1E"/>
    <w:rsid w:val="00FD36CD"/>
    <w:rsid w:val="00FD439D"/>
    <w:rsid w:val="00FD4903"/>
    <w:rsid w:val="00FD4976"/>
    <w:rsid w:val="00FD49BF"/>
    <w:rsid w:val="00FD5460"/>
    <w:rsid w:val="00FD64BC"/>
    <w:rsid w:val="00FD6509"/>
    <w:rsid w:val="00FD66B7"/>
    <w:rsid w:val="00FD722D"/>
    <w:rsid w:val="00FE07AC"/>
    <w:rsid w:val="00FE089F"/>
    <w:rsid w:val="00FE10D9"/>
    <w:rsid w:val="00FE2AD9"/>
    <w:rsid w:val="00FE3504"/>
    <w:rsid w:val="00FE3AED"/>
    <w:rsid w:val="00FE6B8F"/>
    <w:rsid w:val="00FE7F1A"/>
    <w:rsid w:val="00FF0585"/>
    <w:rsid w:val="00FF0C83"/>
    <w:rsid w:val="00FF138C"/>
    <w:rsid w:val="00FF1562"/>
    <w:rsid w:val="00FF16D0"/>
    <w:rsid w:val="00FF283F"/>
    <w:rsid w:val="00FF2C54"/>
    <w:rsid w:val="00FF3363"/>
    <w:rsid w:val="00FF3BA8"/>
    <w:rsid w:val="00FF3E62"/>
    <w:rsid w:val="00FF4062"/>
    <w:rsid w:val="00FF49C5"/>
    <w:rsid w:val="00FF55D3"/>
    <w:rsid w:val="00FF5F72"/>
    <w:rsid w:val="00FF7AA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C7F74"/>
  <w15:docId w15:val="{CE356C0F-CCE2-4129-88F6-0A49BA586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067"/>
    <w:pPr>
      <w:spacing w:after="240" w:line="360" w:lineRule="auto"/>
      <w:jc w:val="both"/>
    </w:pPr>
    <w:rPr>
      <w:sz w:val="24"/>
      <w:szCs w:val="22"/>
      <w:lang w:eastAsia="en-US"/>
    </w:rPr>
  </w:style>
  <w:style w:type="paragraph" w:styleId="Balk1">
    <w:name w:val="heading 1"/>
    <w:basedOn w:val="Normal"/>
    <w:next w:val="Normal"/>
    <w:link w:val="Balk1Char"/>
    <w:autoRedefine/>
    <w:uiPriority w:val="9"/>
    <w:qFormat/>
    <w:rsid w:val="00A37D45"/>
    <w:pPr>
      <w:keepNext/>
      <w:keepLines/>
      <w:pageBreakBefore/>
      <w:spacing w:before="1200" w:after="480" w:line="240" w:lineRule="auto"/>
      <w:ind w:left="284" w:hanging="284"/>
      <w:jc w:val="left"/>
      <w:outlineLvl w:val="0"/>
    </w:pPr>
    <w:rPr>
      <w:rFonts w:eastAsia="Times New Roman"/>
      <w:b/>
      <w:bCs/>
      <w:caps/>
      <w:noProof/>
      <w:sz w:val="28"/>
      <w:szCs w:val="32"/>
    </w:rPr>
  </w:style>
  <w:style w:type="paragraph" w:styleId="Balk2">
    <w:name w:val="heading 2"/>
    <w:basedOn w:val="Normal"/>
    <w:next w:val="Normal"/>
    <w:link w:val="Balk2Char"/>
    <w:autoRedefine/>
    <w:uiPriority w:val="9"/>
    <w:unhideWhenUsed/>
    <w:qFormat/>
    <w:rsid w:val="00893276"/>
    <w:pPr>
      <w:keepNext/>
      <w:keepLines/>
      <w:spacing w:before="200" w:after="0"/>
      <w:ind w:left="284" w:hanging="284"/>
      <w:outlineLvl w:val="1"/>
    </w:pPr>
    <w:rPr>
      <w:rFonts w:eastAsia="Times New Roman"/>
      <w:b/>
      <w:bCs/>
      <w:caps/>
      <w:szCs w:val="26"/>
    </w:rPr>
  </w:style>
  <w:style w:type="paragraph" w:styleId="Balk3">
    <w:name w:val="heading 3"/>
    <w:basedOn w:val="Normal"/>
    <w:next w:val="Normal"/>
    <w:link w:val="Balk3Char"/>
    <w:autoRedefine/>
    <w:uiPriority w:val="9"/>
    <w:unhideWhenUsed/>
    <w:qFormat/>
    <w:rsid w:val="0006289C"/>
    <w:pPr>
      <w:keepNext/>
      <w:keepLines/>
      <w:tabs>
        <w:tab w:val="left" w:leader="dot" w:pos="284"/>
      </w:tabs>
      <w:spacing w:before="200" w:after="0"/>
      <w:outlineLvl w:val="2"/>
    </w:pPr>
    <w:rPr>
      <w:rFonts w:eastAsia="Times New Roman"/>
      <w:b/>
      <w:bCs/>
    </w:rPr>
  </w:style>
  <w:style w:type="paragraph" w:styleId="Balk4">
    <w:name w:val="heading 4"/>
    <w:basedOn w:val="Normal"/>
    <w:next w:val="Normal"/>
    <w:link w:val="Balk4Char"/>
    <w:autoRedefine/>
    <w:uiPriority w:val="9"/>
    <w:unhideWhenUsed/>
    <w:qFormat/>
    <w:rsid w:val="001954BB"/>
    <w:pPr>
      <w:keepNext/>
      <w:keepLines/>
      <w:spacing w:before="200" w:after="0"/>
      <w:ind w:left="284" w:hanging="284"/>
      <w:outlineLvl w:val="3"/>
    </w:pPr>
    <w:rPr>
      <w:rFonts w:eastAsia="Times New Roman"/>
      <w:b/>
      <w:bCs/>
      <w:i/>
      <w:iC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link w:val="Balk1"/>
    <w:uiPriority w:val="9"/>
    <w:rsid w:val="00A37D45"/>
    <w:rPr>
      <w:rFonts w:eastAsia="Times New Roman"/>
      <w:b/>
      <w:bCs/>
      <w:caps/>
      <w:noProof/>
      <w:sz w:val="28"/>
      <w:szCs w:val="32"/>
      <w:lang w:eastAsia="en-US"/>
    </w:rPr>
  </w:style>
  <w:style w:type="character" w:styleId="Kpr">
    <w:name w:val="Hyperlink"/>
    <w:uiPriority w:val="99"/>
    <w:unhideWhenUsed/>
    <w:rsid w:val="00DA3BA1"/>
    <w:rPr>
      <w:color w:val="0000FF"/>
      <w:u w:val="none"/>
    </w:rPr>
  </w:style>
  <w:style w:type="paragraph" w:styleId="ekillerTablosu">
    <w:name w:val="table of figures"/>
    <w:basedOn w:val="Normal"/>
    <w:next w:val="Normal"/>
    <w:autoRedefine/>
    <w:uiPriority w:val="99"/>
    <w:unhideWhenUsed/>
    <w:rsid w:val="00224CF3"/>
    <w:pPr>
      <w:tabs>
        <w:tab w:val="right" w:pos="8363"/>
      </w:tabs>
      <w:spacing w:line="240" w:lineRule="auto"/>
      <w:ind w:left="425" w:right="566" w:hanging="425"/>
    </w:pPr>
    <w:rPr>
      <w:noProof/>
      <w:szCs w:val="24"/>
    </w:rPr>
  </w:style>
  <w:style w:type="paragraph" w:styleId="stBilgi">
    <w:name w:val="header"/>
    <w:basedOn w:val="Normal"/>
    <w:link w:val="stBilgiChar"/>
    <w:uiPriority w:val="99"/>
    <w:unhideWhenUsed/>
    <w:rsid w:val="00DA3BA1"/>
    <w:pPr>
      <w:tabs>
        <w:tab w:val="center" w:pos="4536"/>
        <w:tab w:val="right" w:pos="9072"/>
      </w:tabs>
      <w:spacing w:after="0" w:line="240" w:lineRule="auto"/>
    </w:pPr>
    <w:rPr>
      <w:szCs w:val="20"/>
    </w:rPr>
  </w:style>
  <w:style w:type="character" w:customStyle="1" w:styleId="stBilgiChar">
    <w:name w:val="Üst Bilgi Char"/>
    <w:link w:val="stBilgi"/>
    <w:uiPriority w:val="99"/>
    <w:rsid w:val="00DA3BA1"/>
    <w:rPr>
      <w:sz w:val="24"/>
    </w:rPr>
  </w:style>
  <w:style w:type="paragraph" w:styleId="AltBilgi">
    <w:name w:val="footer"/>
    <w:basedOn w:val="Normal"/>
    <w:link w:val="AltBilgiChar"/>
    <w:uiPriority w:val="99"/>
    <w:unhideWhenUsed/>
    <w:rsid w:val="00DA3BA1"/>
    <w:pPr>
      <w:tabs>
        <w:tab w:val="center" w:pos="4536"/>
        <w:tab w:val="right" w:pos="9072"/>
      </w:tabs>
      <w:spacing w:after="0" w:line="240" w:lineRule="auto"/>
    </w:pPr>
    <w:rPr>
      <w:szCs w:val="20"/>
    </w:rPr>
  </w:style>
  <w:style w:type="character" w:customStyle="1" w:styleId="AltBilgiChar">
    <w:name w:val="Alt Bilgi Char"/>
    <w:link w:val="AltBilgi"/>
    <w:uiPriority w:val="99"/>
    <w:rsid w:val="00DA3BA1"/>
    <w:rPr>
      <w:sz w:val="24"/>
    </w:rPr>
  </w:style>
  <w:style w:type="paragraph" w:styleId="ResimYazs">
    <w:name w:val="caption"/>
    <w:basedOn w:val="Normal"/>
    <w:next w:val="Normal"/>
    <w:autoRedefine/>
    <w:uiPriority w:val="35"/>
    <w:unhideWhenUsed/>
    <w:qFormat/>
    <w:rsid w:val="000633B0"/>
    <w:pPr>
      <w:keepNext/>
      <w:spacing w:before="240" w:after="120" w:line="240" w:lineRule="auto"/>
      <w:ind w:left="567" w:hanging="567"/>
    </w:pPr>
    <w:rPr>
      <w:bCs/>
      <w:sz w:val="22"/>
      <w:szCs w:val="18"/>
    </w:rPr>
  </w:style>
  <w:style w:type="paragraph" w:styleId="BalonMetni">
    <w:name w:val="Balloon Text"/>
    <w:basedOn w:val="Normal"/>
    <w:link w:val="BalonMetniChar"/>
    <w:uiPriority w:val="99"/>
    <w:semiHidden/>
    <w:unhideWhenUsed/>
    <w:rsid w:val="00DA3BA1"/>
    <w:pPr>
      <w:spacing w:after="0" w:line="240" w:lineRule="auto"/>
    </w:pPr>
    <w:rPr>
      <w:rFonts w:ascii="Tahoma" w:hAnsi="Tahoma"/>
      <w:sz w:val="16"/>
      <w:szCs w:val="16"/>
    </w:rPr>
  </w:style>
  <w:style w:type="character" w:customStyle="1" w:styleId="BalonMetniChar">
    <w:name w:val="Balon Metni Char"/>
    <w:link w:val="BalonMetni"/>
    <w:uiPriority w:val="99"/>
    <w:semiHidden/>
    <w:rsid w:val="00DA3BA1"/>
    <w:rPr>
      <w:rFonts w:ascii="Tahoma" w:hAnsi="Tahoma" w:cs="Tahoma"/>
      <w:sz w:val="16"/>
      <w:szCs w:val="16"/>
    </w:rPr>
  </w:style>
  <w:style w:type="paragraph" w:styleId="TBal">
    <w:name w:val="TOC Heading"/>
    <w:basedOn w:val="Balk1"/>
    <w:next w:val="Normal"/>
    <w:uiPriority w:val="39"/>
    <w:semiHidden/>
    <w:unhideWhenUsed/>
    <w:qFormat/>
    <w:rsid w:val="00DA3BA1"/>
    <w:pPr>
      <w:pageBreakBefore w:val="0"/>
      <w:spacing w:before="480" w:after="0" w:line="276" w:lineRule="auto"/>
      <w:outlineLvl w:val="9"/>
    </w:pPr>
    <w:rPr>
      <w:rFonts w:ascii="Cambria" w:hAnsi="Cambria"/>
      <w:caps w:val="0"/>
      <w:noProof w:val="0"/>
      <w:color w:val="365F91"/>
      <w:szCs w:val="28"/>
      <w:lang w:val="en-US"/>
    </w:rPr>
  </w:style>
  <w:style w:type="paragraph" w:styleId="T1">
    <w:name w:val="toc 1"/>
    <w:basedOn w:val="Normal"/>
    <w:next w:val="Normal"/>
    <w:autoRedefine/>
    <w:uiPriority w:val="39"/>
    <w:unhideWhenUsed/>
    <w:qFormat/>
    <w:rsid w:val="00E61CB0"/>
    <w:pPr>
      <w:tabs>
        <w:tab w:val="left" w:pos="284"/>
        <w:tab w:val="right" w:leader="dot" w:pos="8494"/>
      </w:tabs>
      <w:spacing w:before="120" w:after="120" w:line="240" w:lineRule="auto"/>
    </w:pPr>
    <w:rPr>
      <w:b/>
    </w:rPr>
  </w:style>
  <w:style w:type="character" w:customStyle="1" w:styleId="Balk2Char">
    <w:name w:val="Başlık 2 Char"/>
    <w:link w:val="Balk2"/>
    <w:uiPriority w:val="9"/>
    <w:rsid w:val="00893276"/>
    <w:rPr>
      <w:rFonts w:eastAsia="Times New Roman"/>
      <w:b/>
      <w:bCs/>
      <w:caps/>
      <w:sz w:val="24"/>
      <w:szCs w:val="26"/>
      <w:lang w:eastAsia="en-US"/>
    </w:rPr>
  </w:style>
  <w:style w:type="paragraph" w:styleId="T2">
    <w:name w:val="toc 2"/>
    <w:basedOn w:val="Normal"/>
    <w:next w:val="Normal"/>
    <w:autoRedefine/>
    <w:uiPriority w:val="39"/>
    <w:unhideWhenUsed/>
    <w:rsid w:val="00AD51BC"/>
    <w:pPr>
      <w:tabs>
        <w:tab w:val="right" w:leader="dot" w:pos="8494"/>
      </w:tabs>
      <w:spacing w:before="120" w:after="120" w:line="240" w:lineRule="auto"/>
      <w:ind w:left="426" w:right="284" w:hanging="284"/>
    </w:pPr>
    <w:rPr>
      <w:caps/>
    </w:rPr>
  </w:style>
  <w:style w:type="character" w:customStyle="1" w:styleId="Balk3Char">
    <w:name w:val="Başlık 3 Char"/>
    <w:link w:val="Balk3"/>
    <w:uiPriority w:val="9"/>
    <w:rsid w:val="0006289C"/>
    <w:rPr>
      <w:rFonts w:eastAsia="Times New Roman"/>
      <w:b/>
      <w:bCs/>
      <w:sz w:val="24"/>
      <w:szCs w:val="22"/>
      <w:lang w:eastAsia="en-US"/>
    </w:rPr>
  </w:style>
  <w:style w:type="character" w:customStyle="1" w:styleId="Balk4Char">
    <w:name w:val="Başlık 4 Char"/>
    <w:link w:val="Balk4"/>
    <w:uiPriority w:val="9"/>
    <w:rsid w:val="001954BB"/>
    <w:rPr>
      <w:rFonts w:eastAsia="Times New Roman"/>
      <w:b/>
      <w:bCs/>
      <w:i/>
      <w:iCs/>
      <w:sz w:val="24"/>
      <w:szCs w:val="22"/>
      <w:lang w:eastAsia="en-US"/>
    </w:rPr>
  </w:style>
  <w:style w:type="paragraph" w:styleId="T3">
    <w:name w:val="toc 3"/>
    <w:basedOn w:val="Normal"/>
    <w:next w:val="Normal"/>
    <w:autoRedefine/>
    <w:uiPriority w:val="39"/>
    <w:unhideWhenUsed/>
    <w:rsid w:val="00AD51BC"/>
    <w:pPr>
      <w:tabs>
        <w:tab w:val="right" w:leader="dot" w:pos="8494"/>
      </w:tabs>
      <w:spacing w:before="120" w:after="120" w:line="240" w:lineRule="auto"/>
      <w:ind w:left="709" w:right="284" w:hanging="284"/>
    </w:pPr>
  </w:style>
  <w:style w:type="paragraph" w:styleId="T4">
    <w:name w:val="toc 4"/>
    <w:basedOn w:val="Normal"/>
    <w:next w:val="Normal"/>
    <w:link w:val="T4Char"/>
    <w:autoRedefine/>
    <w:uiPriority w:val="39"/>
    <w:unhideWhenUsed/>
    <w:rsid w:val="00AD51BC"/>
    <w:pPr>
      <w:tabs>
        <w:tab w:val="right" w:leader="dot" w:pos="8494"/>
      </w:tabs>
      <w:spacing w:before="120" w:after="120" w:line="240" w:lineRule="auto"/>
      <w:ind w:left="993" w:right="425" w:hanging="284"/>
    </w:pPr>
    <w:rPr>
      <w:i/>
    </w:rPr>
  </w:style>
  <w:style w:type="paragraph" w:customStyle="1" w:styleId="TezMetni10aralkl">
    <w:name w:val="Tez Metni_1.0 aralıklı"/>
    <w:basedOn w:val="Normal"/>
    <w:rsid w:val="00D01245"/>
    <w:pPr>
      <w:spacing w:after="0" w:line="240" w:lineRule="auto"/>
    </w:pPr>
    <w:rPr>
      <w:rFonts w:eastAsia="Times New Roman"/>
      <w:noProof/>
      <w:szCs w:val="24"/>
      <w:lang w:val="en-US"/>
    </w:rPr>
  </w:style>
  <w:style w:type="table" w:styleId="TabloKlavuzu">
    <w:name w:val="Table Grid"/>
    <w:basedOn w:val="NormalTablo"/>
    <w:uiPriority w:val="39"/>
    <w:rsid w:val="00833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KLER">
    <w:name w:val="EKLER"/>
    <w:basedOn w:val="TezMetni10aralkl"/>
    <w:rsid w:val="00720D81"/>
    <w:pPr>
      <w:spacing w:after="100" w:afterAutospacing="1"/>
      <w:ind w:left="284" w:hanging="284"/>
    </w:pPr>
    <w:rPr>
      <w:b/>
    </w:rPr>
  </w:style>
  <w:style w:type="character" w:styleId="YerTutucuMetni">
    <w:name w:val="Placeholder Text"/>
    <w:basedOn w:val="VarsaylanParagrafYazTipi"/>
    <w:uiPriority w:val="99"/>
    <w:semiHidden/>
    <w:rsid w:val="006128A4"/>
    <w:rPr>
      <w:color w:val="808080"/>
    </w:rPr>
  </w:style>
  <w:style w:type="paragraph" w:styleId="AralkYok">
    <w:name w:val="No Spacing"/>
    <w:uiPriority w:val="1"/>
    <w:qFormat/>
    <w:rsid w:val="00FB0863"/>
    <w:pPr>
      <w:jc w:val="both"/>
    </w:pPr>
    <w:rPr>
      <w:sz w:val="24"/>
      <w:szCs w:val="22"/>
      <w:lang w:eastAsia="en-US"/>
    </w:rPr>
  </w:style>
  <w:style w:type="character" w:styleId="Vurgu">
    <w:name w:val="Emphasis"/>
    <w:basedOn w:val="VarsaylanParagrafYazTipi"/>
    <w:uiPriority w:val="20"/>
    <w:qFormat/>
    <w:rsid w:val="00634CD7"/>
    <w:rPr>
      <w:i/>
      <w:iCs/>
    </w:rPr>
  </w:style>
  <w:style w:type="paragraph" w:customStyle="1" w:styleId="Stil1">
    <w:name w:val="Stil1"/>
    <w:basedOn w:val="T4"/>
    <w:link w:val="Stil1Char"/>
    <w:qFormat/>
    <w:rsid w:val="0089434E"/>
    <w:rPr>
      <w:i w:val="0"/>
      <w:noProof/>
    </w:rPr>
  </w:style>
  <w:style w:type="paragraph" w:styleId="Alnt">
    <w:name w:val="Quote"/>
    <w:basedOn w:val="Normal"/>
    <w:next w:val="Normal"/>
    <w:link w:val="AlntChar"/>
    <w:uiPriority w:val="29"/>
    <w:qFormat/>
    <w:rsid w:val="0089434E"/>
    <w:pPr>
      <w:spacing w:before="200" w:after="160"/>
      <w:ind w:left="864" w:right="864"/>
      <w:jc w:val="center"/>
    </w:pPr>
    <w:rPr>
      <w:i/>
      <w:iCs/>
      <w:color w:val="404040" w:themeColor="text1" w:themeTint="BF"/>
    </w:rPr>
  </w:style>
  <w:style w:type="character" w:customStyle="1" w:styleId="T4Char">
    <w:name w:val="İÇT 4 Char"/>
    <w:basedOn w:val="VarsaylanParagrafYazTipi"/>
    <w:link w:val="T4"/>
    <w:uiPriority w:val="39"/>
    <w:rsid w:val="00AD51BC"/>
    <w:rPr>
      <w:i/>
      <w:sz w:val="24"/>
      <w:szCs w:val="22"/>
      <w:lang w:eastAsia="en-US"/>
    </w:rPr>
  </w:style>
  <w:style w:type="character" w:customStyle="1" w:styleId="Stil1Char">
    <w:name w:val="Stil1 Char"/>
    <w:basedOn w:val="T4Char"/>
    <w:link w:val="Stil1"/>
    <w:rsid w:val="0089434E"/>
    <w:rPr>
      <w:i w:val="0"/>
      <w:noProof/>
      <w:sz w:val="24"/>
      <w:szCs w:val="22"/>
      <w:lang w:eastAsia="en-US"/>
    </w:rPr>
  </w:style>
  <w:style w:type="character" w:customStyle="1" w:styleId="AlntChar">
    <w:name w:val="Alıntı Char"/>
    <w:basedOn w:val="VarsaylanParagrafYazTipi"/>
    <w:link w:val="Alnt"/>
    <w:uiPriority w:val="29"/>
    <w:rsid w:val="0089434E"/>
    <w:rPr>
      <w:i/>
      <w:iCs/>
      <w:color w:val="404040" w:themeColor="text1" w:themeTint="BF"/>
      <w:sz w:val="24"/>
      <w:szCs w:val="22"/>
      <w:lang w:eastAsia="en-US"/>
    </w:rPr>
  </w:style>
  <w:style w:type="character" w:customStyle="1" w:styleId="Stil2">
    <w:name w:val="Stil2"/>
    <w:basedOn w:val="VarsaylanParagrafYazTipi"/>
    <w:uiPriority w:val="1"/>
    <w:rsid w:val="00E930D8"/>
    <w:rPr>
      <w:u w:color="C00000"/>
    </w:rPr>
  </w:style>
  <w:style w:type="character" w:customStyle="1" w:styleId="Stil3">
    <w:name w:val="Stil3"/>
    <w:basedOn w:val="VarsaylanParagrafYazTipi"/>
    <w:uiPriority w:val="1"/>
    <w:rsid w:val="00841091"/>
    <w:rPr>
      <w:b/>
      <w:caps/>
      <w:smallCaps w:val="0"/>
      <w:sz w:val="28"/>
    </w:rPr>
  </w:style>
  <w:style w:type="character" w:customStyle="1" w:styleId="Stil4">
    <w:name w:val="Stil4"/>
    <w:basedOn w:val="VarsaylanParagrafYazTipi"/>
    <w:uiPriority w:val="1"/>
    <w:rsid w:val="00841091"/>
    <w:rPr>
      <w:caps/>
      <w:smallCaps w:val="0"/>
      <w:sz w:val="24"/>
    </w:rPr>
  </w:style>
  <w:style w:type="character" w:customStyle="1" w:styleId="Stil5">
    <w:name w:val="Stil5"/>
    <w:basedOn w:val="VarsaylanParagrafYazTipi"/>
    <w:uiPriority w:val="1"/>
    <w:rsid w:val="001B14F4"/>
    <w:rPr>
      <w:caps/>
      <w:smallCaps w:val="0"/>
    </w:rPr>
  </w:style>
  <w:style w:type="character" w:customStyle="1" w:styleId="Stil6">
    <w:name w:val="Stil6"/>
    <w:basedOn w:val="VarsaylanParagrafYazTipi"/>
    <w:uiPriority w:val="1"/>
    <w:rsid w:val="00292F94"/>
    <w:rPr>
      <w:caps/>
      <w:smallCaps w:val="0"/>
    </w:rPr>
  </w:style>
  <w:style w:type="character" w:customStyle="1" w:styleId="Stil7">
    <w:name w:val="Stil7"/>
    <w:basedOn w:val="VarsaylanParagrafYazTipi"/>
    <w:uiPriority w:val="1"/>
    <w:rsid w:val="00292F94"/>
    <w:rPr>
      <w:caps/>
      <w:smallCaps w:val="0"/>
    </w:rPr>
  </w:style>
  <w:style w:type="character" w:customStyle="1" w:styleId="Stil8">
    <w:name w:val="Stil8"/>
    <w:basedOn w:val="VarsaylanParagrafYazTipi"/>
    <w:uiPriority w:val="1"/>
    <w:rsid w:val="00292F94"/>
    <w:rPr>
      <w:caps/>
      <w:smallCaps w:val="0"/>
    </w:rPr>
  </w:style>
  <w:style w:type="character" w:customStyle="1" w:styleId="Stil9">
    <w:name w:val="Stil9"/>
    <w:basedOn w:val="VarsaylanParagrafYazTipi"/>
    <w:uiPriority w:val="1"/>
    <w:rsid w:val="00292F94"/>
    <w:rPr>
      <w:caps/>
      <w:smallCaps w:val="0"/>
    </w:rPr>
  </w:style>
  <w:style w:type="character" w:customStyle="1" w:styleId="Stil10">
    <w:name w:val="Stil10"/>
    <w:basedOn w:val="VarsaylanParagrafYazTipi"/>
    <w:uiPriority w:val="1"/>
    <w:rsid w:val="00292F94"/>
    <w:rPr>
      <w:caps/>
      <w:smallCaps w:val="0"/>
    </w:rPr>
  </w:style>
  <w:style w:type="character" w:customStyle="1" w:styleId="Stil11">
    <w:name w:val="Stil11"/>
    <w:basedOn w:val="VarsaylanParagrafYazTipi"/>
    <w:uiPriority w:val="1"/>
    <w:rsid w:val="00A70D82"/>
  </w:style>
  <w:style w:type="paragraph" w:styleId="Altyaz">
    <w:name w:val="Subtitle"/>
    <w:basedOn w:val="Normal"/>
    <w:next w:val="Normal"/>
    <w:link w:val="AltyazChar"/>
    <w:uiPriority w:val="11"/>
    <w:qFormat/>
    <w:rsid w:val="00F043C3"/>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AltyazChar">
    <w:name w:val="Altyazı Char"/>
    <w:basedOn w:val="VarsaylanParagrafYazTipi"/>
    <w:link w:val="Altyaz"/>
    <w:uiPriority w:val="11"/>
    <w:rsid w:val="00F043C3"/>
    <w:rPr>
      <w:rFonts w:asciiTheme="minorHAnsi" w:eastAsiaTheme="minorEastAsia" w:hAnsiTheme="minorHAnsi" w:cstheme="minorBidi"/>
      <w:color w:val="5A5A5A" w:themeColor="text1" w:themeTint="A5"/>
      <w:spacing w:val="15"/>
      <w:sz w:val="22"/>
      <w:szCs w:val="22"/>
      <w:lang w:eastAsia="en-US"/>
    </w:rPr>
  </w:style>
  <w:style w:type="character" w:customStyle="1" w:styleId="Stil12">
    <w:name w:val="Stil12"/>
    <w:basedOn w:val="Stil10"/>
    <w:uiPriority w:val="1"/>
    <w:rsid w:val="00306CBE"/>
    <w:rPr>
      <w:rFonts w:ascii="Times New Roman" w:hAnsi="Times New Roman"/>
      <w:b/>
      <w:caps/>
      <w:smallCaps w:val="0"/>
      <w:sz w:val="24"/>
    </w:rPr>
  </w:style>
  <w:style w:type="character" w:customStyle="1" w:styleId="Stil13">
    <w:name w:val="Stil13"/>
    <w:basedOn w:val="Stil12"/>
    <w:uiPriority w:val="1"/>
    <w:rsid w:val="00306CBE"/>
    <w:rPr>
      <w:rFonts w:ascii="Times New Roman" w:hAnsi="Times New Roman"/>
      <w:b/>
      <w:caps/>
      <w:smallCaps w:val="0"/>
      <w:sz w:val="24"/>
    </w:rPr>
  </w:style>
  <w:style w:type="paragraph" w:styleId="ListeParagraf">
    <w:name w:val="List Paragraph"/>
    <w:basedOn w:val="Normal"/>
    <w:uiPriority w:val="34"/>
    <w:qFormat/>
    <w:rsid w:val="00D83B83"/>
    <w:pPr>
      <w:ind w:left="720"/>
      <w:contextualSpacing/>
    </w:pPr>
  </w:style>
  <w:style w:type="paragraph" w:styleId="NormalWeb">
    <w:name w:val="Normal (Web)"/>
    <w:basedOn w:val="Normal"/>
    <w:uiPriority w:val="99"/>
    <w:unhideWhenUsed/>
    <w:rsid w:val="00D83B83"/>
    <w:pPr>
      <w:spacing w:before="100" w:beforeAutospacing="1" w:after="100" w:afterAutospacing="1" w:line="240" w:lineRule="auto"/>
      <w:jc w:val="left"/>
    </w:pPr>
    <w:rPr>
      <w:rFonts w:eastAsia="Times New Roman"/>
      <w:szCs w:val="24"/>
      <w:lang w:eastAsia="tr-TR"/>
    </w:rPr>
  </w:style>
  <w:style w:type="character" w:styleId="Gl">
    <w:name w:val="Strong"/>
    <w:basedOn w:val="VarsaylanParagrafYazTipi"/>
    <w:uiPriority w:val="22"/>
    <w:qFormat/>
    <w:rsid w:val="00940B3B"/>
    <w:rPr>
      <w:b/>
      <w:bCs/>
    </w:rPr>
  </w:style>
  <w:style w:type="character" w:customStyle="1" w:styleId="notion-enable-hover">
    <w:name w:val="notion-enable-hover"/>
    <w:basedOn w:val="VarsaylanParagrafYazTipi"/>
    <w:rsid w:val="002130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739149">
      <w:bodyDiv w:val="1"/>
      <w:marLeft w:val="0"/>
      <w:marRight w:val="0"/>
      <w:marTop w:val="0"/>
      <w:marBottom w:val="0"/>
      <w:divBdr>
        <w:top w:val="none" w:sz="0" w:space="0" w:color="auto"/>
        <w:left w:val="none" w:sz="0" w:space="0" w:color="auto"/>
        <w:bottom w:val="none" w:sz="0" w:space="0" w:color="auto"/>
        <w:right w:val="none" w:sz="0" w:space="0" w:color="auto"/>
      </w:divBdr>
    </w:div>
    <w:div w:id="108161449">
      <w:bodyDiv w:val="1"/>
      <w:marLeft w:val="0"/>
      <w:marRight w:val="0"/>
      <w:marTop w:val="0"/>
      <w:marBottom w:val="0"/>
      <w:divBdr>
        <w:top w:val="none" w:sz="0" w:space="0" w:color="auto"/>
        <w:left w:val="none" w:sz="0" w:space="0" w:color="auto"/>
        <w:bottom w:val="none" w:sz="0" w:space="0" w:color="auto"/>
        <w:right w:val="none" w:sz="0" w:space="0" w:color="auto"/>
      </w:divBdr>
    </w:div>
    <w:div w:id="142044131">
      <w:bodyDiv w:val="1"/>
      <w:marLeft w:val="0"/>
      <w:marRight w:val="0"/>
      <w:marTop w:val="0"/>
      <w:marBottom w:val="0"/>
      <w:divBdr>
        <w:top w:val="none" w:sz="0" w:space="0" w:color="auto"/>
        <w:left w:val="none" w:sz="0" w:space="0" w:color="auto"/>
        <w:bottom w:val="none" w:sz="0" w:space="0" w:color="auto"/>
        <w:right w:val="none" w:sz="0" w:space="0" w:color="auto"/>
      </w:divBdr>
    </w:div>
    <w:div w:id="279537057">
      <w:bodyDiv w:val="1"/>
      <w:marLeft w:val="0"/>
      <w:marRight w:val="0"/>
      <w:marTop w:val="0"/>
      <w:marBottom w:val="0"/>
      <w:divBdr>
        <w:top w:val="none" w:sz="0" w:space="0" w:color="auto"/>
        <w:left w:val="none" w:sz="0" w:space="0" w:color="auto"/>
        <w:bottom w:val="none" w:sz="0" w:space="0" w:color="auto"/>
        <w:right w:val="none" w:sz="0" w:space="0" w:color="auto"/>
      </w:divBdr>
    </w:div>
    <w:div w:id="360254056">
      <w:bodyDiv w:val="1"/>
      <w:marLeft w:val="0"/>
      <w:marRight w:val="0"/>
      <w:marTop w:val="0"/>
      <w:marBottom w:val="0"/>
      <w:divBdr>
        <w:top w:val="none" w:sz="0" w:space="0" w:color="auto"/>
        <w:left w:val="none" w:sz="0" w:space="0" w:color="auto"/>
        <w:bottom w:val="none" w:sz="0" w:space="0" w:color="auto"/>
        <w:right w:val="none" w:sz="0" w:space="0" w:color="auto"/>
      </w:divBdr>
    </w:div>
    <w:div w:id="458767682">
      <w:bodyDiv w:val="1"/>
      <w:marLeft w:val="0"/>
      <w:marRight w:val="0"/>
      <w:marTop w:val="0"/>
      <w:marBottom w:val="0"/>
      <w:divBdr>
        <w:top w:val="none" w:sz="0" w:space="0" w:color="auto"/>
        <w:left w:val="none" w:sz="0" w:space="0" w:color="auto"/>
        <w:bottom w:val="none" w:sz="0" w:space="0" w:color="auto"/>
        <w:right w:val="none" w:sz="0" w:space="0" w:color="auto"/>
      </w:divBdr>
    </w:div>
    <w:div w:id="607202255">
      <w:bodyDiv w:val="1"/>
      <w:marLeft w:val="0"/>
      <w:marRight w:val="0"/>
      <w:marTop w:val="0"/>
      <w:marBottom w:val="0"/>
      <w:divBdr>
        <w:top w:val="none" w:sz="0" w:space="0" w:color="auto"/>
        <w:left w:val="none" w:sz="0" w:space="0" w:color="auto"/>
        <w:bottom w:val="none" w:sz="0" w:space="0" w:color="auto"/>
        <w:right w:val="none" w:sz="0" w:space="0" w:color="auto"/>
      </w:divBdr>
    </w:div>
    <w:div w:id="800459517">
      <w:bodyDiv w:val="1"/>
      <w:marLeft w:val="0"/>
      <w:marRight w:val="0"/>
      <w:marTop w:val="0"/>
      <w:marBottom w:val="0"/>
      <w:divBdr>
        <w:top w:val="none" w:sz="0" w:space="0" w:color="auto"/>
        <w:left w:val="none" w:sz="0" w:space="0" w:color="auto"/>
        <w:bottom w:val="none" w:sz="0" w:space="0" w:color="auto"/>
        <w:right w:val="none" w:sz="0" w:space="0" w:color="auto"/>
      </w:divBdr>
    </w:div>
    <w:div w:id="812213375">
      <w:bodyDiv w:val="1"/>
      <w:marLeft w:val="0"/>
      <w:marRight w:val="0"/>
      <w:marTop w:val="0"/>
      <w:marBottom w:val="0"/>
      <w:divBdr>
        <w:top w:val="none" w:sz="0" w:space="0" w:color="auto"/>
        <w:left w:val="none" w:sz="0" w:space="0" w:color="auto"/>
        <w:bottom w:val="none" w:sz="0" w:space="0" w:color="auto"/>
        <w:right w:val="none" w:sz="0" w:space="0" w:color="auto"/>
      </w:divBdr>
    </w:div>
    <w:div w:id="1049113401">
      <w:bodyDiv w:val="1"/>
      <w:marLeft w:val="0"/>
      <w:marRight w:val="0"/>
      <w:marTop w:val="0"/>
      <w:marBottom w:val="0"/>
      <w:divBdr>
        <w:top w:val="none" w:sz="0" w:space="0" w:color="auto"/>
        <w:left w:val="none" w:sz="0" w:space="0" w:color="auto"/>
        <w:bottom w:val="none" w:sz="0" w:space="0" w:color="auto"/>
        <w:right w:val="none" w:sz="0" w:space="0" w:color="auto"/>
      </w:divBdr>
    </w:div>
    <w:div w:id="1125848217">
      <w:bodyDiv w:val="1"/>
      <w:marLeft w:val="0"/>
      <w:marRight w:val="0"/>
      <w:marTop w:val="0"/>
      <w:marBottom w:val="0"/>
      <w:divBdr>
        <w:top w:val="none" w:sz="0" w:space="0" w:color="auto"/>
        <w:left w:val="none" w:sz="0" w:space="0" w:color="auto"/>
        <w:bottom w:val="none" w:sz="0" w:space="0" w:color="auto"/>
        <w:right w:val="none" w:sz="0" w:space="0" w:color="auto"/>
      </w:divBdr>
    </w:div>
    <w:div w:id="1138914718">
      <w:bodyDiv w:val="1"/>
      <w:marLeft w:val="0"/>
      <w:marRight w:val="0"/>
      <w:marTop w:val="0"/>
      <w:marBottom w:val="0"/>
      <w:divBdr>
        <w:top w:val="none" w:sz="0" w:space="0" w:color="auto"/>
        <w:left w:val="none" w:sz="0" w:space="0" w:color="auto"/>
        <w:bottom w:val="none" w:sz="0" w:space="0" w:color="auto"/>
        <w:right w:val="none" w:sz="0" w:space="0" w:color="auto"/>
      </w:divBdr>
    </w:div>
    <w:div w:id="1166821445">
      <w:bodyDiv w:val="1"/>
      <w:marLeft w:val="0"/>
      <w:marRight w:val="0"/>
      <w:marTop w:val="0"/>
      <w:marBottom w:val="0"/>
      <w:divBdr>
        <w:top w:val="none" w:sz="0" w:space="0" w:color="auto"/>
        <w:left w:val="none" w:sz="0" w:space="0" w:color="auto"/>
        <w:bottom w:val="none" w:sz="0" w:space="0" w:color="auto"/>
        <w:right w:val="none" w:sz="0" w:space="0" w:color="auto"/>
      </w:divBdr>
    </w:div>
    <w:div w:id="1167787392">
      <w:bodyDiv w:val="1"/>
      <w:marLeft w:val="0"/>
      <w:marRight w:val="0"/>
      <w:marTop w:val="0"/>
      <w:marBottom w:val="0"/>
      <w:divBdr>
        <w:top w:val="none" w:sz="0" w:space="0" w:color="auto"/>
        <w:left w:val="none" w:sz="0" w:space="0" w:color="auto"/>
        <w:bottom w:val="none" w:sz="0" w:space="0" w:color="auto"/>
        <w:right w:val="none" w:sz="0" w:space="0" w:color="auto"/>
      </w:divBdr>
    </w:div>
    <w:div w:id="1192113068">
      <w:bodyDiv w:val="1"/>
      <w:marLeft w:val="0"/>
      <w:marRight w:val="0"/>
      <w:marTop w:val="0"/>
      <w:marBottom w:val="0"/>
      <w:divBdr>
        <w:top w:val="none" w:sz="0" w:space="0" w:color="auto"/>
        <w:left w:val="none" w:sz="0" w:space="0" w:color="auto"/>
        <w:bottom w:val="none" w:sz="0" w:space="0" w:color="auto"/>
        <w:right w:val="none" w:sz="0" w:space="0" w:color="auto"/>
      </w:divBdr>
    </w:div>
    <w:div w:id="1205678393">
      <w:bodyDiv w:val="1"/>
      <w:marLeft w:val="0"/>
      <w:marRight w:val="0"/>
      <w:marTop w:val="0"/>
      <w:marBottom w:val="0"/>
      <w:divBdr>
        <w:top w:val="none" w:sz="0" w:space="0" w:color="auto"/>
        <w:left w:val="none" w:sz="0" w:space="0" w:color="auto"/>
        <w:bottom w:val="none" w:sz="0" w:space="0" w:color="auto"/>
        <w:right w:val="none" w:sz="0" w:space="0" w:color="auto"/>
      </w:divBdr>
    </w:div>
    <w:div w:id="1208882011">
      <w:bodyDiv w:val="1"/>
      <w:marLeft w:val="0"/>
      <w:marRight w:val="0"/>
      <w:marTop w:val="0"/>
      <w:marBottom w:val="0"/>
      <w:divBdr>
        <w:top w:val="none" w:sz="0" w:space="0" w:color="auto"/>
        <w:left w:val="none" w:sz="0" w:space="0" w:color="auto"/>
        <w:bottom w:val="none" w:sz="0" w:space="0" w:color="auto"/>
        <w:right w:val="none" w:sz="0" w:space="0" w:color="auto"/>
      </w:divBdr>
    </w:div>
    <w:div w:id="1241404371">
      <w:bodyDiv w:val="1"/>
      <w:marLeft w:val="0"/>
      <w:marRight w:val="0"/>
      <w:marTop w:val="0"/>
      <w:marBottom w:val="0"/>
      <w:divBdr>
        <w:top w:val="none" w:sz="0" w:space="0" w:color="auto"/>
        <w:left w:val="none" w:sz="0" w:space="0" w:color="auto"/>
        <w:bottom w:val="none" w:sz="0" w:space="0" w:color="auto"/>
        <w:right w:val="none" w:sz="0" w:space="0" w:color="auto"/>
      </w:divBdr>
    </w:div>
    <w:div w:id="1584411077">
      <w:bodyDiv w:val="1"/>
      <w:marLeft w:val="0"/>
      <w:marRight w:val="0"/>
      <w:marTop w:val="0"/>
      <w:marBottom w:val="0"/>
      <w:divBdr>
        <w:top w:val="none" w:sz="0" w:space="0" w:color="auto"/>
        <w:left w:val="none" w:sz="0" w:space="0" w:color="auto"/>
        <w:bottom w:val="none" w:sz="0" w:space="0" w:color="auto"/>
        <w:right w:val="none" w:sz="0" w:space="0" w:color="auto"/>
      </w:divBdr>
    </w:div>
    <w:div w:id="1694720936">
      <w:bodyDiv w:val="1"/>
      <w:marLeft w:val="0"/>
      <w:marRight w:val="0"/>
      <w:marTop w:val="0"/>
      <w:marBottom w:val="0"/>
      <w:divBdr>
        <w:top w:val="none" w:sz="0" w:space="0" w:color="auto"/>
        <w:left w:val="none" w:sz="0" w:space="0" w:color="auto"/>
        <w:bottom w:val="none" w:sz="0" w:space="0" w:color="auto"/>
        <w:right w:val="none" w:sz="0" w:space="0" w:color="auto"/>
      </w:divBdr>
    </w:div>
    <w:div w:id="1698196013">
      <w:bodyDiv w:val="1"/>
      <w:marLeft w:val="0"/>
      <w:marRight w:val="0"/>
      <w:marTop w:val="0"/>
      <w:marBottom w:val="0"/>
      <w:divBdr>
        <w:top w:val="none" w:sz="0" w:space="0" w:color="auto"/>
        <w:left w:val="none" w:sz="0" w:space="0" w:color="auto"/>
        <w:bottom w:val="none" w:sz="0" w:space="0" w:color="auto"/>
        <w:right w:val="none" w:sz="0" w:space="0" w:color="auto"/>
      </w:divBdr>
    </w:div>
    <w:div w:id="1716345255">
      <w:bodyDiv w:val="1"/>
      <w:marLeft w:val="0"/>
      <w:marRight w:val="0"/>
      <w:marTop w:val="0"/>
      <w:marBottom w:val="0"/>
      <w:divBdr>
        <w:top w:val="none" w:sz="0" w:space="0" w:color="auto"/>
        <w:left w:val="none" w:sz="0" w:space="0" w:color="auto"/>
        <w:bottom w:val="none" w:sz="0" w:space="0" w:color="auto"/>
        <w:right w:val="none" w:sz="0" w:space="0" w:color="auto"/>
      </w:divBdr>
    </w:div>
    <w:div w:id="1759402078">
      <w:bodyDiv w:val="1"/>
      <w:marLeft w:val="0"/>
      <w:marRight w:val="0"/>
      <w:marTop w:val="0"/>
      <w:marBottom w:val="0"/>
      <w:divBdr>
        <w:top w:val="none" w:sz="0" w:space="0" w:color="auto"/>
        <w:left w:val="none" w:sz="0" w:space="0" w:color="auto"/>
        <w:bottom w:val="none" w:sz="0" w:space="0" w:color="auto"/>
        <w:right w:val="none" w:sz="0" w:space="0" w:color="auto"/>
      </w:divBdr>
    </w:div>
    <w:div w:id="1848520204">
      <w:bodyDiv w:val="1"/>
      <w:marLeft w:val="0"/>
      <w:marRight w:val="0"/>
      <w:marTop w:val="0"/>
      <w:marBottom w:val="0"/>
      <w:divBdr>
        <w:top w:val="none" w:sz="0" w:space="0" w:color="auto"/>
        <w:left w:val="none" w:sz="0" w:space="0" w:color="auto"/>
        <w:bottom w:val="none" w:sz="0" w:space="0" w:color="auto"/>
        <w:right w:val="none" w:sz="0" w:space="0" w:color="auto"/>
      </w:divBdr>
    </w:div>
    <w:div w:id="1854807710">
      <w:bodyDiv w:val="1"/>
      <w:marLeft w:val="0"/>
      <w:marRight w:val="0"/>
      <w:marTop w:val="0"/>
      <w:marBottom w:val="0"/>
      <w:divBdr>
        <w:top w:val="none" w:sz="0" w:space="0" w:color="auto"/>
        <w:left w:val="none" w:sz="0" w:space="0" w:color="auto"/>
        <w:bottom w:val="none" w:sz="0" w:space="0" w:color="auto"/>
        <w:right w:val="none" w:sz="0" w:space="0" w:color="auto"/>
      </w:divBdr>
    </w:div>
    <w:div w:id="2022778503">
      <w:bodyDiv w:val="1"/>
      <w:marLeft w:val="0"/>
      <w:marRight w:val="0"/>
      <w:marTop w:val="0"/>
      <w:marBottom w:val="0"/>
      <w:divBdr>
        <w:top w:val="none" w:sz="0" w:space="0" w:color="auto"/>
        <w:left w:val="none" w:sz="0" w:space="0" w:color="auto"/>
        <w:bottom w:val="none" w:sz="0" w:space="0" w:color="auto"/>
        <w:right w:val="none" w:sz="0" w:space="0" w:color="auto"/>
      </w:divBdr>
    </w:div>
    <w:div w:id="2057535350">
      <w:bodyDiv w:val="1"/>
      <w:marLeft w:val="0"/>
      <w:marRight w:val="0"/>
      <w:marTop w:val="0"/>
      <w:marBottom w:val="0"/>
      <w:divBdr>
        <w:top w:val="none" w:sz="0" w:space="0" w:color="auto"/>
        <w:left w:val="none" w:sz="0" w:space="0" w:color="auto"/>
        <w:bottom w:val="none" w:sz="0" w:space="0" w:color="auto"/>
        <w:right w:val="none" w:sz="0" w:space="0" w:color="auto"/>
      </w:divBdr>
    </w:div>
    <w:div w:id="2126583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0.emf"/><Relationship Id="rId18" Type="http://schemas.openxmlformats.org/officeDocument/2006/relationships/image" Target="media/image4.png"/><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7.jpe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oter" Target="footer3.xml"/><Relationship Id="rId25"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png"/><Relationship Id="rId24" Type="http://schemas.openxmlformats.org/officeDocument/2006/relationships/image" Target="media/image10.jpe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jpg"/><Relationship Id="rId28"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footer" Target="footer1.xml"/><Relationship Id="rId22" Type="http://schemas.openxmlformats.org/officeDocument/2006/relationships/image" Target="media/image8.jpe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lal\Downloads\bitirme-projesi-yazim-sablonu-r_63682808064484486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E42B8EFDC7C4259B93E8F4D0B4A1A00"/>
        <w:category>
          <w:name w:val="Genel"/>
          <w:gallery w:val="placeholder"/>
        </w:category>
        <w:types>
          <w:type w:val="bbPlcHdr"/>
        </w:types>
        <w:behaviors>
          <w:behavior w:val="content"/>
        </w:behaviors>
        <w:guid w:val="{1492D2D1-8421-439D-8122-48D5EEE17394}"/>
      </w:docPartPr>
      <w:docPartBody>
        <w:p w:rsidR="00CD2338" w:rsidRDefault="00EE3EDF">
          <w:pPr>
            <w:pStyle w:val="EE42B8EFDC7C4259B93E8F4D0B4A1A00"/>
          </w:pPr>
          <w:r w:rsidRPr="00E61CB0">
            <w:rPr>
              <w:rStyle w:val="YerTutucuMetni"/>
            </w:rPr>
            <w:t>Tarih girmek için burayı tıklatın.</w:t>
          </w:r>
        </w:p>
      </w:docPartBody>
    </w:docPart>
    <w:docPart>
      <w:docPartPr>
        <w:name w:val="E12C0CD1BE8640CDBD8594D3D0E3849A"/>
        <w:category>
          <w:name w:val="Genel"/>
          <w:gallery w:val="placeholder"/>
        </w:category>
        <w:types>
          <w:type w:val="bbPlcHdr"/>
        </w:types>
        <w:behaviors>
          <w:behavior w:val="content"/>
        </w:behaviors>
        <w:guid w:val="{5AB0DCEE-80BE-4A64-AA17-E4518DF8990E}"/>
      </w:docPartPr>
      <w:docPartBody>
        <w:p w:rsidR="00CD2338" w:rsidRDefault="00EE3EDF">
          <w:pPr>
            <w:pStyle w:val="E12C0CD1BE8640CDBD8594D3D0E3849A"/>
          </w:pPr>
          <w:r w:rsidRPr="00A62A03">
            <w:rPr>
              <w:rStyle w:val="YerTutucuMetni"/>
            </w:rPr>
            <w:t>Bir öğe seçin.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3EDF"/>
    <w:rsid w:val="003E2C6E"/>
    <w:rsid w:val="00403954"/>
    <w:rsid w:val="00412292"/>
    <w:rsid w:val="004F132A"/>
    <w:rsid w:val="0057591E"/>
    <w:rsid w:val="0077793E"/>
    <w:rsid w:val="007B3924"/>
    <w:rsid w:val="007C38B3"/>
    <w:rsid w:val="007F7D3A"/>
    <w:rsid w:val="00840952"/>
    <w:rsid w:val="00861F9E"/>
    <w:rsid w:val="008A65CD"/>
    <w:rsid w:val="00A701C9"/>
    <w:rsid w:val="00A812E4"/>
    <w:rsid w:val="00AE3D8E"/>
    <w:rsid w:val="00B73C30"/>
    <w:rsid w:val="00BA2F45"/>
    <w:rsid w:val="00CD2338"/>
    <w:rsid w:val="00D42D6C"/>
    <w:rsid w:val="00EE3ED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basedOn w:val="VarsaylanParagrafYazTipi"/>
    <w:uiPriority w:val="99"/>
    <w:semiHidden/>
    <w:rPr>
      <w:color w:val="808080"/>
    </w:rPr>
  </w:style>
  <w:style w:type="paragraph" w:customStyle="1" w:styleId="EE42B8EFDC7C4259B93E8F4D0B4A1A00">
    <w:name w:val="EE42B8EFDC7C4259B93E8F4D0B4A1A00"/>
  </w:style>
  <w:style w:type="paragraph" w:customStyle="1" w:styleId="E12C0CD1BE8640CDBD8594D3D0E3849A">
    <w:name w:val="E12C0CD1BE8640CDBD8594D3D0E384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32BE18-44E8-4BF0-AC98-E0AABE941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bitirme-projesi-yazim-sablonu-r_636828080644844860.dotx</Template>
  <TotalTime>549</TotalTime>
  <Pages>27</Pages>
  <Words>5062</Words>
  <Characters>28855</Characters>
  <Application>Microsoft Office Word</Application>
  <DocSecurity>0</DocSecurity>
  <Lines>240</Lines>
  <Paragraphs>67</Paragraphs>
  <ScaleCrop>false</ScaleCrop>
  <HeadingPairs>
    <vt:vector size="6" baseType="variant">
      <vt:variant>
        <vt:lpstr>Konu Başlığı</vt:lpstr>
      </vt:variant>
      <vt:variant>
        <vt:i4>1</vt:i4>
      </vt:variant>
      <vt:variant>
        <vt:lpstr>Title</vt:lpstr>
      </vt:variant>
      <vt:variant>
        <vt:i4>1</vt:i4>
      </vt:variant>
      <vt:variant>
        <vt:lpstr>Headings</vt:lpstr>
      </vt:variant>
      <vt:variant>
        <vt:i4>18</vt:i4>
      </vt:variant>
    </vt:vector>
  </HeadingPairs>
  <TitlesOfParts>
    <vt:vector size="20" baseType="lpstr">
      <vt:lpstr/>
      <vt:lpstr/>
      <vt:lpstr>ÖNSÖZ</vt:lpstr>
      <vt:lpstr>İÇİNDEKİLER</vt:lpstr>
      <vt:lpstr>ŞEKİL LİSTESİ</vt:lpstr>
      <vt:lpstr>TABLO LİSTESİ</vt:lpstr>
      <vt:lpstr>SEMBOL LİSTESİ </vt:lpstr>
      <vt:lpstr>ÖZET</vt:lpstr>
      <vt:lpstr>SUMMARY</vt:lpstr>
      <vt:lpstr>GİRİŞ</vt:lpstr>
      <vt:lpstr>GENEL KISIMLAR</vt:lpstr>
      <vt:lpstr>    </vt:lpstr>
      <vt:lpstr>    </vt:lpstr>
      <vt:lpstr>MALZEME VE YÖNTEM</vt:lpstr>
      <vt:lpstr>    </vt:lpstr>
      <vt:lpstr>BULGULAR</vt:lpstr>
      <vt:lpstr>TARTIŞMA VE SONUÇ</vt:lpstr>
      <vt:lpstr>KAYNAKLAR</vt:lpstr>
      <vt:lpstr>EKLER</vt:lpstr>
      <vt:lpstr>ÖZGEÇMİŞ                                                                       </vt:lpstr>
    </vt:vector>
  </TitlesOfParts>
  <Company/>
  <LinksUpToDate>false</LinksUpToDate>
  <CharactersWithSpaces>33850</CharactersWithSpaces>
  <SharedDoc>false</SharedDoc>
  <HLinks>
    <vt:vector size="90" baseType="variant">
      <vt:variant>
        <vt:i4>1900593</vt:i4>
      </vt:variant>
      <vt:variant>
        <vt:i4>92</vt:i4>
      </vt:variant>
      <vt:variant>
        <vt:i4>0</vt:i4>
      </vt:variant>
      <vt:variant>
        <vt:i4>5</vt:i4>
      </vt:variant>
      <vt:variant>
        <vt:lpwstr/>
      </vt:variant>
      <vt:variant>
        <vt:lpwstr>_Toc361179440</vt:lpwstr>
      </vt:variant>
      <vt:variant>
        <vt:i4>1703985</vt:i4>
      </vt:variant>
      <vt:variant>
        <vt:i4>86</vt:i4>
      </vt:variant>
      <vt:variant>
        <vt:i4>0</vt:i4>
      </vt:variant>
      <vt:variant>
        <vt:i4>5</vt:i4>
      </vt:variant>
      <vt:variant>
        <vt:lpwstr/>
      </vt:variant>
      <vt:variant>
        <vt:lpwstr>_Toc361179439</vt:lpwstr>
      </vt:variant>
      <vt:variant>
        <vt:i4>1703985</vt:i4>
      </vt:variant>
      <vt:variant>
        <vt:i4>80</vt:i4>
      </vt:variant>
      <vt:variant>
        <vt:i4>0</vt:i4>
      </vt:variant>
      <vt:variant>
        <vt:i4>5</vt:i4>
      </vt:variant>
      <vt:variant>
        <vt:lpwstr/>
      </vt:variant>
      <vt:variant>
        <vt:lpwstr>_Toc361179438</vt:lpwstr>
      </vt:variant>
      <vt:variant>
        <vt:i4>1703985</vt:i4>
      </vt:variant>
      <vt:variant>
        <vt:i4>74</vt:i4>
      </vt:variant>
      <vt:variant>
        <vt:i4>0</vt:i4>
      </vt:variant>
      <vt:variant>
        <vt:i4>5</vt:i4>
      </vt:variant>
      <vt:variant>
        <vt:lpwstr/>
      </vt:variant>
      <vt:variant>
        <vt:lpwstr>_Toc361179437</vt:lpwstr>
      </vt:variant>
      <vt:variant>
        <vt:i4>1703985</vt:i4>
      </vt:variant>
      <vt:variant>
        <vt:i4>68</vt:i4>
      </vt:variant>
      <vt:variant>
        <vt:i4>0</vt:i4>
      </vt:variant>
      <vt:variant>
        <vt:i4>5</vt:i4>
      </vt:variant>
      <vt:variant>
        <vt:lpwstr/>
      </vt:variant>
      <vt:variant>
        <vt:lpwstr>_Toc361179436</vt:lpwstr>
      </vt:variant>
      <vt:variant>
        <vt:i4>1703985</vt:i4>
      </vt:variant>
      <vt:variant>
        <vt:i4>62</vt:i4>
      </vt:variant>
      <vt:variant>
        <vt:i4>0</vt:i4>
      </vt:variant>
      <vt:variant>
        <vt:i4>5</vt:i4>
      </vt:variant>
      <vt:variant>
        <vt:lpwstr/>
      </vt:variant>
      <vt:variant>
        <vt:lpwstr>_Toc361179435</vt:lpwstr>
      </vt:variant>
      <vt:variant>
        <vt:i4>1703985</vt:i4>
      </vt:variant>
      <vt:variant>
        <vt:i4>56</vt:i4>
      </vt:variant>
      <vt:variant>
        <vt:i4>0</vt:i4>
      </vt:variant>
      <vt:variant>
        <vt:i4>5</vt:i4>
      </vt:variant>
      <vt:variant>
        <vt:lpwstr/>
      </vt:variant>
      <vt:variant>
        <vt:lpwstr>_Toc361179434</vt:lpwstr>
      </vt:variant>
      <vt:variant>
        <vt:i4>1703985</vt:i4>
      </vt:variant>
      <vt:variant>
        <vt:i4>50</vt:i4>
      </vt:variant>
      <vt:variant>
        <vt:i4>0</vt:i4>
      </vt:variant>
      <vt:variant>
        <vt:i4>5</vt:i4>
      </vt:variant>
      <vt:variant>
        <vt:lpwstr/>
      </vt:variant>
      <vt:variant>
        <vt:lpwstr>_Toc361179433</vt:lpwstr>
      </vt:variant>
      <vt:variant>
        <vt:i4>1703985</vt:i4>
      </vt:variant>
      <vt:variant>
        <vt:i4>44</vt:i4>
      </vt:variant>
      <vt:variant>
        <vt:i4>0</vt:i4>
      </vt:variant>
      <vt:variant>
        <vt:i4>5</vt:i4>
      </vt:variant>
      <vt:variant>
        <vt:lpwstr/>
      </vt:variant>
      <vt:variant>
        <vt:lpwstr>_Toc361179432</vt:lpwstr>
      </vt:variant>
      <vt:variant>
        <vt:i4>1703985</vt:i4>
      </vt:variant>
      <vt:variant>
        <vt:i4>38</vt:i4>
      </vt:variant>
      <vt:variant>
        <vt:i4>0</vt:i4>
      </vt:variant>
      <vt:variant>
        <vt:i4>5</vt:i4>
      </vt:variant>
      <vt:variant>
        <vt:lpwstr/>
      </vt:variant>
      <vt:variant>
        <vt:lpwstr>_Toc361179431</vt:lpwstr>
      </vt:variant>
      <vt:variant>
        <vt:i4>1703985</vt:i4>
      </vt:variant>
      <vt:variant>
        <vt:i4>32</vt:i4>
      </vt:variant>
      <vt:variant>
        <vt:i4>0</vt:i4>
      </vt:variant>
      <vt:variant>
        <vt:i4>5</vt:i4>
      </vt:variant>
      <vt:variant>
        <vt:lpwstr/>
      </vt:variant>
      <vt:variant>
        <vt:lpwstr>_Toc361179430</vt:lpwstr>
      </vt:variant>
      <vt:variant>
        <vt:i4>1769521</vt:i4>
      </vt:variant>
      <vt:variant>
        <vt:i4>26</vt:i4>
      </vt:variant>
      <vt:variant>
        <vt:i4>0</vt:i4>
      </vt:variant>
      <vt:variant>
        <vt:i4>5</vt:i4>
      </vt:variant>
      <vt:variant>
        <vt:lpwstr/>
      </vt:variant>
      <vt:variant>
        <vt:lpwstr>_Toc361179429</vt:lpwstr>
      </vt:variant>
      <vt:variant>
        <vt:i4>1769521</vt:i4>
      </vt:variant>
      <vt:variant>
        <vt:i4>20</vt:i4>
      </vt:variant>
      <vt:variant>
        <vt:i4>0</vt:i4>
      </vt:variant>
      <vt:variant>
        <vt:i4>5</vt:i4>
      </vt:variant>
      <vt:variant>
        <vt:lpwstr/>
      </vt:variant>
      <vt:variant>
        <vt:lpwstr>_Toc361179428</vt:lpwstr>
      </vt:variant>
      <vt:variant>
        <vt:i4>1769521</vt:i4>
      </vt:variant>
      <vt:variant>
        <vt:i4>14</vt:i4>
      </vt:variant>
      <vt:variant>
        <vt:i4>0</vt:i4>
      </vt:variant>
      <vt:variant>
        <vt:i4>5</vt:i4>
      </vt:variant>
      <vt:variant>
        <vt:lpwstr/>
      </vt:variant>
      <vt:variant>
        <vt:lpwstr>_Toc361179427</vt:lpwstr>
      </vt:variant>
      <vt:variant>
        <vt:i4>1769521</vt:i4>
      </vt:variant>
      <vt:variant>
        <vt:i4>8</vt:i4>
      </vt:variant>
      <vt:variant>
        <vt:i4>0</vt:i4>
      </vt:variant>
      <vt:variant>
        <vt:i4>5</vt:i4>
      </vt:variant>
      <vt:variant>
        <vt:lpwstr/>
      </vt:variant>
      <vt:variant>
        <vt:lpwstr>_Toc361179426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bilal baran</dc:creator>
  <cp:keywords/>
  <cp:lastModifiedBy>ilaydabuse OZTURK</cp:lastModifiedBy>
  <cp:revision>79</cp:revision>
  <cp:lastPrinted>2024-06-12T09:08:00Z</cp:lastPrinted>
  <dcterms:created xsi:type="dcterms:W3CDTF">2022-03-01T22:39:00Z</dcterms:created>
  <dcterms:modified xsi:type="dcterms:W3CDTF">2024-06-12T09:08:00Z</dcterms:modified>
</cp:coreProperties>
</file>